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E67C90" w:rsidP="003A03E6">
            <w:pPr>
              <w:pStyle w:val="ExchangeRequirementName"/>
            </w:pPr>
            <w:r>
              <w:t>Construction contract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AB38C0">
              <w:t>6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3B6C1D" w:rsidRPr="00A32D69" w:rsidTr="005251B4">
        <w:tc>
          <w:tcPr>
            <w:tcW w:w="1384" w:type="dxa"/>
            <w:vMerge w:val="restart"/>
            <w:shd w:val="clear" w:color="auto" w:fill="auto"/>
          </w:tcPr>
          <w:p w:rsidR="003B6C1D" w:rsidRPr="000A2C33" w:rsidRDefault="003B6C1D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Full 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3B6C1D" w:rsidRDefault="00E67C90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AD0989" w:rsidP="00AD0989">
      <w:pPr>
        <w:snapToGrid w:val="0"/>
        <w:spacing w:after="240"/>
      </w:pPr>
      <w:r>
        <w:t>Sign installation requirements and specifications are included in the contract to be used by the contractor during construction.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4256CD">
        <w:rPr>
          <w:lang w:val="en-US"/>
        </w:rPr>
        <w:t>Office of contracts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4256CD">
        <w:rPr>
          <w:lang w:val="en-US"/>
        </w:rPr>
        <w:t>Contractor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3177BB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Information required for the design includes:</w:t>
      </w:r>
    </w:p>
    <w:p w:rsidR="00C64991" w:rsidRDefault="00672E88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 number</w:t>
      </w:r>
    </w:p>
    <w:p w:rsidR="004B4DCF" w:rsidRDefault="00EB477E" w:rsidP="004B4DCF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ID</w:t>
      </w:r>
    </w:p>
    <w:p w:rsidR="00F229F6" w:rsidRDefault="00EB477E" w:rsidP="00B11DEE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type</w:t>
      </w:r>
    </w:p>
    <w:p w:rsidR="00E27175" w:rsidRDefault="00E27175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location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offset</w:t>
      </w:r>
    </w:p>
    <w:p w:rsidR="009959B0" w:rsidRDefault="009959B0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Sing dimensions</w:t>
      </w:r>
    </w:p>
    <w:p w:rsidR="00672E88" w:rsidRDefault="00672E88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Sign message</w:t>
      </w:r>
      <w:bookmarkStart w:id="0" w:name="_GoBack"/>
      <w:bookmarkEnd w:id="0"/>
    </w:p>
    <w:p w:rsidR="00D34AA9" w:rsidRDefault="00D34AA9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Sign material 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length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Post size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Footing</w:t>
      </w:r>
    </w:p>
    <w:p w:rsidR="00C07EDD" w:rsidRDefault="00C07EDD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Side</w:t>
      </w:r>
    </w:p>
    <w:p w:rsidR="00C07EDD" w:rsidRDefault="00872655" w:rsidP="00E27175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Estimated quantities </w:t>
      </w:r>
    </w:p>
    <w:p w:rsidR="00B35D6B" w:rsidRPr="00B35D6B" w:rsidRDefault="00B35D6B" w:rsidP="004B4DCF">
      <w:pPr>
        <w:pStyle w:val="FPDescription"/>
      </w:pPr>
    </w:p>
    <w:sectPr w:rsidR="00B35D6B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40" w:rsidRDefault="00FF7840" w:rsidP="005251B4">
      <w:r>
        <w:separator/>
      </w:r>
    </w:p>
  </w:endnote>
  <w:endnote w:type="continuationSeparator" w:id="0">
    <w:p w:rsidR="00FF7840" w:rsidRDefault="00FF7840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40" w:rsidRDefault="00FF7840" w:rsidP="005251B4">
      <w:r>
        <w:separator/>
      </w:r>
    </w:p>
  </w:footnote>
  <w:footnote w:type="continuationSeparator" w:id="0">
    <w:p w:rsidR="00FF7840" w:rsidRDefault="00FF7840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wFAJ4K6GgtAAAA"/>
  </w:docVars>
  <w:rsids>
    <w:rsidRoot w:val="007430FB"/>
    <w:rsid w:val="00004FB3"/>
    <w:rsid w:val="00007F86"/>
    <w:rsid w:val="00013C5D"/>
    <w:rsid w:val="00042897"/>
    <w:rsid w:val="0005478B"/>
    <w:rsid w:val="000573CA"/>
    <w:rsid w:val="00060F0E"/>
    <w:rsid w:val="0007003F"/>
    <w:rsid w:val="000724E2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BD0"/>
    <w:rsid w:val="00174170"/>
    <w:rsid w:val="00181430"/>
    <w:rsid w:val="00195BD1"/>
    <w:rsid w:val="001A62F8"/>
    <w:rsid w:val="002006CE"/>
    <w:rsid w:val="00210125"/>
    <w:rsid w:val="002170ED"/>
    <w:rsid w:val="00217FB1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43F04"/>
    <w:rsid w:val="003567BF"/>
    <w:rsid w:val="0038662E"/>
    <w:rsid w:val="003A03E6"/>
    <w:rsid w:val="003B18F5"/>
    <w:rsid w:val="003B6C1D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6B37"/>
    <w:rsid w:val="00667DD0"/>
    <w:rsid w:val="00672E88"/>
    <w:rsid w:val="006815FD"/>
    <w:rsid w:val="006D390A"/>
    <w:rsid w:val="006D6648"/>
    <w:rsid w:val="006E4616"/>
    <w:rsid w:val="006E7DB5"/>
    <w:rsid w:val="00727F76"/>
    <w:rsid w:val="007405BA"/>
    <w:rsid w:val="007430FB"/>
    <w:rsid w:val="007439AC"/>
    <w:rsid w:val="00746DD7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810EA"/>
    <w:rsid w:val="00AA2AB7"/>
    <w:rsid w:val="00AA2BFD"/>
    <w:rsid w:val="00AB3742"/>
    <w:rsid w:val="00AB38C0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7EDD"/>
    <w:rsid w:val="00C1065D"/>
    <w:rsid w:val="00C22ECB"/>
    <w:rsid w:val="00C2401D"/>
    <w:rsid w:val="00C33F34"/>
    <w:rsid w:val="00C35E79"/>
    <w:rsid w:val="00C64991"/>
    <w:rsid w:val="00C81F9B"/>
    <w:rsid w:val="00C844AC"/>
    <w:rsid w:val="00C96F56"/>
    <w:rsid w:val="00CA1DC6"/>
    <w:rsid w:val="00D034C2"/>
    <w:rsid w:val="00D24751"/>
    <w:rsid w:val="00D27B71"/>
    <w:rsid w:val="00D32B7A"/>
    <w:rsid w:val="00D34AA9"/>
    <w:rsid w:val="00D4076E"/>
    <w:rsid w:val="00D83C34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96797"/>
    <w:rsid w:val="00EA079F"/>
    <w:rsid w:val="00EA3FA9"/>
    <w:rsid w:val="00EA4A28"/>
    <w:rsid w:val="00EA52AB"/>
    <w:rsid w:val="00EA56BC"/>
    <w:rsid w:val="00EB477E"/>
    <w:rsid w:val="00ED6D97"/>
    <w:rsid w:val="00EF340C"/>
    <w:rsid w:val="00EF77BB"/>
    <w:rsid w:val="00F12018"/>
    <w:rsid w:val="00F229F6"/>
    <w:rsid w:val="00F279E2"/>
    <w:rsid w:val="00F34086"/>
    <w:rsid w:val="00F34FD8"/>
    <w:rsid w:val="00F549D3"/>
    <w:rsid w:val="00F74DE4"/>
    <w:rsid w:val="00FA3133"/>
    <w:rsid w:val="00FA629D"/>
    <w:rsid w:val="00FB0A6D"/>
    <w:rsid w:val="00FB37AE"/>
    <w:rsid w:val="00FB5102"/>
    <w:rsid w:val="00FC3098"/>
    <w:rsid w:val="00FE1EF6"/>
    <w:rsid w:val="00FE46E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D2167-A766-4ACA-BD12-A9D34AEE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86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63</cp:revision>
  <cp:lastPrinted>1900-12-31T23:00:00Z</cp:lastPrinted>
  <dcterms:created xsi:type="dcterms:W3CDTF">2013-02-12T19:22:00Z</dcterms:created>
  <dcterms:modified xsi:type="dcterms:W3CDTF">2016-07-27T18:09:00Z</dcterms:modified>
</cp:coreProperties>
</file>