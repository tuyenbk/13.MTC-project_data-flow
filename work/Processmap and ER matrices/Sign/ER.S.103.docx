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BB0F52" w:rsidP="00BB0F52">
            <w:pPr>
              <w:pStyle w:val="ExchangeRequirementName"/>
            </w:pPr>
            <w:r>
              <w:t xml:space="preserve">Submission for </w:t>
            </w:r>
            <w:r w:rsidR="00243D67">
              <w:t>Letting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E86E7A">
              <w:t>.S</w:t>
            </w:r>
            <w:r w:rsidR="00DC6DA1">
              <w:t>.</w:t>
            </w:r>
            <w:r w:rsidR="00E86E7A">
              <w:t>10</w:t>
            </w:r>
            <w:r w:rsidR="00243D67">
              <w:t>3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A618B4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C66880" w:rsidRPr="00A32D69" w:rsidTr="005251B4">
        <w:tc>
          <w:tcPr>
            <w:tcW w:w="1384" w:type="dxa"/>
            <w:vMerge w:val="restart"/>
            <w:shd w:val="clear" w:color="auto" w:fill="auto"/>
          </w:tcPr>
          <w:p w:rsidR="00C66880" w:rsidRPr="000A2C33" w:rsidRDefault="00C66880" w:rsidP="00C66880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C66880" w:rsidRDefault="00D401B8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</w:rPr>
              <w:t>Planning &amp; Programming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  <w:tr w:rsidR="00C66880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  <w:tr w:rsidR="00C66880" w:rsidRPr="00A32D69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C66880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  <w:tr w:rsidR="00C66880" w:rsidRPr="00A32D69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  <w:tr w:rsidR="00C66880" w:rsidTr="005251B4">
        <w:tc>
          <w:tcPr>
            <w:tcW w:w="1384" w:type="dxa"/>
            <w:vMerge/>
            <w:shd w:val="clear" w:color="auto" w:fill="auto"/>
          </w:tcPr>
          <w:p w:rsidR="00C66880" w:rsidRDefault="00C66880" w:rsidP="00C66880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C66880" w:rsidRPr="00A32D69" w:rsidRDefault="00C66880" w:rsidP="00C66880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C66880" w:rsidRDefault="00C66880" w:rsidP="00C66880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C66880" w:rsidRDefault="00C66880" w:rsidP="00C66880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727F76" w:rsidP="00445587">
      <w:pPr>
        <w:snapToGrid w:val="0"/>
        <w:spacing w:after="240"/>
      </w:pPr>
      <w:r w:rsidRPr="00727F76">
        <w:t xml:space="preserve">Sign installation requirements and specifications are included in the contract to be used by the </w:t>
      </w:r>
      <w:r>
        <w:t>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2B6B">
        <w:rPr>
          <w:lang w:val="en-US"/>
        </w:rPr>
        <w:t>Office of T&amp;S</w:t>
      </w:r>
      <w:r w:rsidR="00D4076E">
        <w:rPr>
          <w:lang w:val="en-US"/>
        </w:rPr>
        <w:t xml:space="preserve"> – Traffic engineers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727F76">
        <w:rPr>
          <w:lang w:val="en-US"/>
        </w:rPr>
        <w:t>Office of contracts</w:t>
      </w:r>
    </w:p>
    <w:p w:rsidR="003177BB" w:rsidRDefault="003177BB" w:rsidP="00B11DEE">
      <w:pPr>
        <w:snapToGrid w:val="0"/>
      </w:pPr>
    </w:p>
    <w:p w:rsidR="00E90B9F" w:rsidRPr="00F229F6" w:rsidRDefault="00E90B9F" w:rsidP="00E90B9F">
      <w:pPr>
        <w:snapToGrid w:val="0"/>
        <w:rPr>
          <w:b/>
        </w:rPr>
      </w:pPr>
      <w:r w:rsidRPr="00F229F6">
        <w:rPr>
          <w:b/>
        </w:rPr>
        <w:t xml:space="preserve">Information </w:t>
      </w:r>
      <w:r>
        <w:rPr>
          <w:b/>
        </w:rPr>
        <w:t>requirements</w:t>
      </w:r>
    </w:p>
    <w:p w:rsidR="00E90B9F" w:rsidRPr="00E90B9F" w:rsidRDefault="00E90B9F" w:rsidP="00E90B9F">
      <w:pPr>
        <w:rPr>
          <w:lang w:val="en-US"/>
        </w:rPr>
      </w:pPr>
      <w:r>
        <w:rPr>
          <w:lang w:val="en-US"/>
        </w:rPr>
        <w:t>Information required for the contract development process includes: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960"/>
        <w:gridCol w:w="1980"/>
      </w:tblGrid>
      <w:tr w:rsidR="00B33E97" w:rsidTr="00B15A0D">
        <w:tc>
          <w:tcPr>
            <w:tcW w:w="2088" w:type="dxa"/>
          </w:tcPr>
          <w:p w:rsidR="00B33E97" w:rsidRPr="00FD4B8D" w:rsidRDefault="00B33E97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 group</w:t>
            </w:r>
          </w:p>
        </w:tc>
        <w:tc>
          <w:tcPr>
            <w:tcW w:w="1890" w:type="dxa"/>
          </w:tcPr>
          <w:p w:rsidR="00B33E97" w:rsidRPr="00FD4B8D" w:rsidRDefault="00B33E97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960" w:type="dxa"/>
          </w:tcPr>
          <w:p w:rsidR="00B33E97" w:rsidRPr="00FD4B8D" w:rsidRDefault="00B33E97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80" w:type="dxa"/>
          </w:tcPr>
          <w:p w:rsidR="00B33E97" w:rsidRPr="00FD4B8D" w:rsidRDefault="00B33E97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E00A2B" w:rsidTr="00B15A0D">
        <w:tc>
          <w:tcPr>
            <w:tcW w:w="2088" w:type="dxa"/>
            <w:vMerge w:val="restart"/>
          </w:tcPr>
          <w:p w:rsidR="00E00A2B" w:rsidRPr="00DC68CB" w:rsidRDefault="00E00A2B" w:rsidP="00B15A0D">
            <w:r w:rsidRPr="00DC68CB">
              <w:t>Project</w:t>
            </w:r>
          </w:p>
        </w:tc>
        <w:tc>
          <w:tcPr>
            <w:tcW w:w="1890" w:type="dxa"/>
          </w:tcPr>
          <w:p w:rsidR="00E00A2B" w:rsidRPr="00DC68CB" w:rsidRDefault="00E00A2B" w:rsidP="00B15A0D">
            <w:r w:rsidRPr="00DC68CB">
              <w:t>Project title</w:t>
            </w:r>
          </w:p>
        </w:tc>
        <w:tc>
          <w:tcPr>
            <w:tcW w:w="3960" w:type="dxa"/>
          </w:tcPr>
          <w:p w:rsidR="00E00A2B" w:rsidRPr="00DC68CB" w:rsidRDefault="00E00A2B" w:rsidP="00B15A0D">
            <w:r w:rsidRPr="00DC68CB">
              <w:t>Name of a project</w:t>
            </w:r>
          </w:p>
        </w:tc>
        <w:tc>
          <w:tcPr>
            <w:tcW w:w="1980" w:type="dxa"/>
          </w:tcPr>
          <w:p w:rsidR="00E00A2B" w:rsidRPr="00DC68CB" w:rsidRDefault="00E00A2B" w:rsidP="00B15A0D"/>
        </w:tc>
      </w:tr>
      <w:tr w:rsidR="00E00A2B" w:rsidTr="00B15A0D">
        <w:tc>
          <w:tcPr>
            <w:tcW w:w="2088" w:type="dxa"/>
            <w:vMerge/>
          </w:tcPr>
          <w:p w:rsidR="00E00A2B" w:rsidRPr="00DC68CB" w:rsidRDefault="00E00A2B" w:rsidP="00B15A0D"/>
        </w:tc>
        <w:tc>
          <w:tcPr>
            <w:tcW w:w="1890" w:type="dxa"/>
          </w:tcPr>
          <w:p w:rsidR="00E00A2B" w:rsidRPr="00DC68CB" w:rsidRDefault="00E00A2B" w:rsidP="00B15A0D">
            <w:r w:rsidRPr="00DC68CB">
              <w:t>Project ID</w:t>
            </w:r>
          </w:p>
        </w:tc>
        <w:tc>
          <w:tcPr>
            <w:tcW w:w="3960" w:type="dxa"/>
          </w:tcPr>
          <w:p w:rsidR="00E00A2B" w:rsidRPr="00DC68CB" w:rsidRDefault="00E00A2B" w:rsidP="00B15A0D">
            <w:r w:rsidRPr="00DC68CB">
              <w:t>Identity of a sign</w:t>
            </w:r>
          </w:p>
        </w:tc>
        <w:tc>
          <w:tcPr>
            <w:tcW w:w="1980" w:type="dxa"/>
          </w:tcPr>
          <w:p w:rsidR="00E00A2B" w:rsidRPr="00DC68CB" w:rsidRDefault="00E00A2B" w:rsidP="00B15A0D"/>
        </w:tc>
      </w:tr>
      <w:tr w:rsidR="00E00A2B" w:rsidTr="00B15A0D">
        <w:tc>
          <w:tcPr>
            <w:tcW w:w="2088" w:type="dxa"/>
            <w:vMerge/>
          </w:tcPr>
          <w:p w:rsidR="00E00A2B" w:rsidRPr="00DC68CB" w:rsidRDefault="00E00A2B" w:rsidP="00B15A0D"/>
        </w:tc>
        <w:tc>
          <w:tcPr>
            <w:tcW w:w="1890" w:type="dxa"/>
          </w:tcPr>
          <w:p w:rsidR="00E00A2B" w:rsidRPr="00DC68CB" w:rsidRDefault="00E00A2B" w:rsidP="00B15A0D">
            <w:r w:rsidRPr="00DC68CB">
              <w:t>Project location</w:t>
            </w:r>
          </w:p>
        </w:tc>
        <w:tc>
          <w:tcPr>
            <w:tcW w:w="3960" w:type="dxa"/>
          </w:tcPr>
          <w:p w:rsidR="00E00A2B" w:rsidRPr="00DC68CB" w:rsidRDefault="00E00A2B" w:rsidP="00B15A0D">
            <w:r w:rsidRPr="00DC68CB">
              <w:t>Location of a project</w:t>
            </w:r>
          </w:p>
        </w:tc>
        <w:tc>
          <w:tcPr>
            <w:tcW w:w="1980" w:type="dxa"/>
          </w:tcPr>
          <w:p w:rsidR="00E00A2B" w:rsidRDefault="00E00A2B" w:rsidP="00B15A0D">
            <w:r w:rsidRPr="00DC68CB">
              <w:t xml:space="preserve">What data attributes represent the location of a project (e.g., district, </w:t>
            </w:r>
            <w:r>
              <w:t xml:space="preserve">garage, </w:t>
            </w:r>
            <w:r w:rsidRPr="00DC68CB">
              <w:t>route id)?</w:t>
            </w:r>
          </w:p>
        </w:tc>
      </w:tr>
      <w:tr w:rsidR="00E00A2B" w:rsidTr="00B15A0D">
        <w:tc>
          <w:tcPr>
            <w:tcW w:w="2088" w:type="dxa"/>
            <w:vMerge/>
          </w:tcPr>
          <w:p w:rsidR="00E00A2B" w:rsidRPr="00DC68CB" w:rsidRDefault="00E00A2B" w:rsidP="00E00A2B"/>
        </w:tc>
        <w:tc>
          <w:tcPr>
            <w:tcW w:w="1890" w:type="dxa"/>
          </w:tcPr>
          <w:p w:rsidR="00E00A2B" w:rsidRPr="00DC68CB" w:rsidRDefault="00E00A2B" w:rsidP="00E00A2B">
            <w:r>
              <w:t>Expected start date</w:t>
            </w:r>
          </w:p>
        </w:tc>
        <w:tc>
          <w:tcPr>
            <w:tcW w:w="3960" w:type="dxa"/>
          </w:tcPr>
          <w:p w:rsidR="00E00A2B" w:rsidRPr="00DC68CB" w:rsidRDefault="00E00A2B" w:rsidP="00E00A2B">
            <w:r>
              <w:t>Expected date when the project will start</w:t>
            </w:r>
          </w:p>
        </w:tc>
        <w:tc>
          <w:tcPr>
            <w:tcW w:w="1980" w:type="dxa"/>
          </w:tcPr>
          <w:p w:rsidR="00E00A2B" w:rsidRPr="00DC68CB" w:rsidRDefault="00E00A2B" w:rsidP="00E00A2B"/>
        </w:tc>
      </w:tr>
      <w:tr w:rsidR="00E00A2B" w:rsidTr="00B15A0D">
        <w:tc>
          <w:tcPr>
            <w:tcW w:w="2088" w:type="dxa"/>
            <w:vMerge/>
          </w:tcPr>
          <w:p w:rsidR="00E00A2B" w:rsidRPr="00DC68CB" w:rsidRDefault="00E00A2B" w:rsidP="00E00A2B"/>
        </w:tc>
        <w:tc>
          <w:tcPr>
            <w:tcW w:w="1890" w:type="dxa"/>
          </w:tcPr>
          <w:p w:rsidR="00E00A2B" w:rsidRPr="00DC68CB" w:rsidRDefault="00E00A2B" w:rsidP="00E00A2B">
            <w:r>
              <w:t>Expected finish date</w:t>
            </w:r>
          </w:p>
        </w:tc>
        <w:tc>
          <w:tcPr>
            <w:tcW w:w="3960" w:type="dxa"/>
          </w:tcPr>
          <w:p w:rsidR="00E00A2B" w:rsidRPr="00DC68CB" w:rsidRDefault="00E00A2B" w:rsidP="00E00A2B">
            <w:r>
              <w:t>Expected date when the project will start</w:t>
            </w:r>
          </w:p>
        </w:tc>
        <w:tc>
          <w:tcPr>
            <w:tcW w:w="1980" w:type="dxa"/>
          </w:tcPr>
          <w:p w:rsidR="00E00A2B" w:rsidRPr="00DC68CB" w:rsidRDefault="00E00A2B" w:rsidP="00E00A2B"/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identifier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DOT stock number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Each sign is assigned a stock number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Iowa MUTCD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Iowa Manual on Uniform Traffic Control Devices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Federal MUTCD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Federal Manual on Uniform Traffic Control Devices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Iowa district number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County 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County number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Iowa garage maintenance number  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Route ID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For instance, I-29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Milepost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Milepost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GPS Latitude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GPS Longitude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face direction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sign face (E, N, NE, etc.)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Travel direction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travel along a specific route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 where post is located, relative to direction of travel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Color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size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width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Width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height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of sign 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area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Area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Message of sign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Pr="006F13C6" w:rsidRDefault="00B33E97" w:rsidP="00B15A0D">
            <w:r w:rsidRPr="006F13C6">
              <w:t>Sign type</w:t>
            </w:r>
          </w:p>
        </w:tc>
        <w:tc>
          <w:tcPr>
            <w:tcW w:w="1890" w:type="dxa"/>
          </w:tcPr>
          <w:p w:rsidR="00B33E97" w:rsidRPr="006F13C6" w:rsidRDefault="00B33E97" w:rsidP="00B15A0D">
            <w:r w:rsidRPr="006F13C6">
              <w:t>Sign type</w:t>
            </w:r>
          </w:p>
        </w:tc>
        <w:tc>
          <w:tcPr>
            <w:tcW w:w="3960" w:type="dxa"/>
          </w:tcPr>
          <w:p w:rsidR="00B33E97" w:rsidRPr="006F13C6" w:rsidRDefault="00B33E97" w:rsidP="00B15A0D">
            <w:r w:rsidRPr="006F13C6">
              <w:t>Type of sign</w:t>
            </w:r>
            <w:r>
              <w:t xml:space="preserve"> (regulatory, warning, guide, school, rest area, construction)</w:t>
            </w:r>
          </w:p>
        </w:tc>
        <w:tc>
          <w:tcPr>
            <w:tcW w:w="1980" w:type="dxa"/>
          </w:tcPr>
          <w:p w:rsidR="00B33E97" w:rsidRPr="006F13C6" w:rsidRDefault="00B33E97" w:rsidP="00B15A0D"/>
        </w:tc>
      </w:tr>
      <w:tr w:rsidR="00B33E97" w:rsidTr="00B15A0D">
        <w:tc>
          <w:tcPr>
            <w:tcW w:w="2088" w:type="dxa"/>
            <w:vMerge/>
          </w:tcPr>
          <w:p w:rsidR="00B33E97" w:rsidRPr="006F13C6" w:rsidRDefault="00B33E97" w:rsidP="00B15A0D"/>
        </w:tc>
        <w:tc>
          <w:tcPr>
            <w:tcW w:w="1890" w:type="dxa"/>
          </w:tcPr>
          <w:p w:rsidR="00B33E97" w:rsidRPr="006F13C6" w:rsidRDefault="00B33E97" w:rsidP="00B15A0D">
            <w:r w:rsidRPr="006F13C6">
              <w:t xml:space="preserve">Subcategory </w:t>
            </w:r>
          </w:p>
        </w:tc>
        <w:tc>
          <w:tcPr>
            <w:tcW w:w="3960" w:type="dxa"/>
          </w:tcPr>
          <w:p w:rsidR="00B33E97" w:rsidRPr="006F13C6" w:rsidRDefault="00B33E97" w:rsidP="00B15A0D">
            <w:r w:rsidRPr="006F13C6">
              <w:t>Subcategory within sign type</w:t>
            </w:r>
          </w:p>
        </w:tc>
        <w:tc>
          <w:tcPr>
            <w:tcW w:w="1980" w:type="dxa"/>
          </w:tcPr>
          <w:p w:rsidR="00B33E97" w:rsidRDefault="00B33E97" w:rsidP="00B15A0D"/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Replacement notes 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Deficiency 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Noted deficiency for replacement (whether damage, design change, etc.)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material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Sheeting 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Sign sheeting material (diamond grade, engineering grade, high intensity, prismatic high intensity)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 of the sign (extruded aluminum, metal, wood)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Type of post (e.g., wood, U-Chan,)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type subtype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Subtype values used to drive data collection efforts utilizing the collector application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dimensions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size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Size of post (e.g., 4”x6’)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length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post 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 w:val="restart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Post quantity</w:t>
            </w: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 installed at an assembly location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  <w:vMerge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signs</w:t>
            </w: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sign installed at a location </w:t>
            </w: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D90038" w:rsidTr="00B15A0D">
        <w:tc>
          <w:tcPr>
            <w:tcW w:w="2088" w:type="dxa"/>
            <w:vMerge w:val="restart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Footing</w:t>
            </w:r>
          </w:p>
        </w:tc>
        <w:tc>
          <w:tcPr>
            <w:tcW w:w="189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396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Width of footing</w:t>
            </w:r>
          </w:p>
        </w:tc>
        <w:tc>
          <w:tcPr>
            <w:tcW w:w="1980" w:type="dxa"/>
          </w:tcPr>
          <w:p w:rsidR="00D90038" w:rsidRDefault="00D90038" w:rsidP="00B15A0D">
            <w:pPr>
              <w:rPr>
                <w:lang w:val="en-US"/>
              </w:rPr>
            </w:pPr>
          </w:p>
        </w:tc>
      </w:tr>
      <w:tr w:rsidR="00D90038" w:rsidTr="00B15A0D">
        <w:tc>
          <w:tcPr>
            <w:tcW w:w="2088" w:type="dxa"/>
            <w:vMerge/>
          </w:tcPr>
          <w:p w:rsidR="00D90038" w:rsidRDefault="00D90038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</w:t>
            </w:r>
          </w:p>
        </w:tc>
        <w:tc>
          <w:tcPr>
            <w:tcW w:w="396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Height of footing</w:t>
            </w:r>
          </w:p>
        </w:tc>
        <w:tc>
          <w:tcPr>
            <w:tcW w:w="1980" w:type="dxa"/>
          </w:tcPr>
          <w:p w:rsidR="00D90038" w:rsidRDefault="00D90038" w:rsidP="00B15A0D">
            <w:pPr>
              <w:rPr>
                <w:lang w:val="en-US"/>
              </w:rPr>
            </w:pPr>
          </w:p>
        </w:tc>
      </w:tr>
      <w:tr w:rsidR="00D90038" w:rsidTr="00B15A0D">
        <w:tc>
          <w:tcPr>
            <w:tcW w:w="2088" w:type="dxa"/>
            <w:vMerge/>
          </w:tcPr>
          <w:p w:rsidR="00D90038" w:rsidRDefault="00D90038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396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Depth of footing</w:t>
            </w:r>
          </w:p>
        </w:tc>
        <w:tc>
          <w:tcPr>
            <w:tcW w:w="1980" w:type="dxa"/>
          </w:tcPr>
          <w:p w:rsidR="00D90038" w:rsidRDefault="00D90038" w:rsidP="00B15A0D">
            <w:pPr>
              <w:rPr>
                <w:lang w:val="en-US"/>
              </w:rPr>
            </w:pPr>
          </w:p>
        </w:tc>
      </w:tr>
      <w:tr w:rsidR="00D90038" w:rsidTr="00B15A0D">
        <w:tc>
          <w:tcPr>
            <w:tcW w:w="2088" w:type="dxa"/>
            <w:vMerge/>
          </w:tcPr>
          <w:p w:rsidR="00D90038" w:rsidRDefault="00D90038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3960" w:type="dxa"/>
          </w:tcPr>
          <w:p w:rsidR="00D90038" w:rsidRDefault="00D90038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Material of footing </w:t>
            </w:r>
          </w:p>
        </w:tc>
        <w:tc>
          <w:tcPr>
            <w:tcW w:w="1980" w:type="dxa"/>
          </w:tcPr>
          <w:p w:rsidR="00D90038" w:rsidRDefault="00D90038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  <w:tr w:rsidR="00B33E97" w:rsidTr="00B15A0D">
        <w:tc>
          <w:tcPr>
            <w:tcW w:w="2088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33E97" w:rsidRDefault="00B33E97" w:rsidP="00B15A0D">
            <w:pPr>
              <w:rPr>
                <w:lang w:val="en-US"/>
              </w:rPr>
            </w:pPr>
          </w:p>
        </w:tc>
      </w:tr>
    </w:tbl>
    <w:p w:rsidR="00B33E97" w:rsidRDefault="00B33E97" w:rsidP="00B11DEE">
      <w:pPr>
        <w:snapToGrid w:val="0"/>
      </w:pPr>
    </w:p>
    <w:p w:rsidR="00B35D6B" w:rsidRPr="00B35D6B" w:rsidRDefault="00BD4CA6" w:rsidP="00011EA3">
      <w:pPr>
        <w:pStyle w:val="FPDescription"/>
      </w:pPr>
      <w:r>
        <w:t xml:space="preserve"> </w:t>
      </w: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26C" w:rsidRDefault="007D126C" w:rsidP="005251B4">
      <w:r>
        <w:separator/>
      </w:r>
    </w:p>
  </w:endnote>
  <w:endnote w:type="continuationSeparator" w:id="0">
    <w:p w:rsidR="007D126C" w:rsidRDefault="007D126C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26C" w:rsidRDefault="007D126C" w:rsidP="005251B4">
      <w:r>
        <w:separator/>
      </w:r>
    </w:p>
  </w:footnote>
  <w:footnote w:type="continuationSeparator" w:id="0">
    <w:p w:rsidR="007D126C" w:rsidRDefault="007D126C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mwqAUAe6B7lCwAAAA="/>
  </w:docVars>
  <w:rsids>
    <w:rsidRoot w:val="007430FB"/>
    <w:rsid w:val="00007F86"/>
    <w:rsid w:val="00011EA3"/>
    <w:rsid w:val="00042897"/>
    <w:rsid w:val="000430AB"/>
    <w:rsid w:val="0005478B"/>
    <w:rsid w:val="000573CA"/>
    <w:rsid w:val="00060F0E"/>
    <w:rsid w:val="000942C4"/>
    <w:rsid w:val="00095088"/>
    <w:rsid w:val="000A2C33"/>
    <w:rsid w:val="000D1C8B"/>
    <w:rsid w:val="000E59B6"/>
    <w:rsid w:val="000E7BF4"/>
    <w:rsid w:val="000F721D"/>
    <w:rsid w:val="0011500C"/>
    <w:rsid w:val="00116534"/>
    <w:rsid w:val="001218D5"/>
    <w:rsid w:val="001222A5"/>
    <w:rsid w:val="00132FC0"/>
    <w:rsid w:val="001559E1"/>
    <w:rsid w:val="00171BD0"/>
    <w:rsid w:val="00174170"/>
    <w:rsid w:val="00181430"/>
    <w:rsid w:val="00195BD1"/>
    <w:rsid w:val="001A62F8"/>
    <w:rsid w:val="002006CE"/>
    <w:rsid w:val="00210315"/>
    <w:rsid w:val="002170ED"/>
    <w:rsid w:val="00217FB1"/>
    <w:rsid w:val="00233125"/>
    <w:rsid w:val="00243D67"/>
    <w:rsid w:val="002544E7"/>
    <w:rsid w:val="0025669D"/>
    <w:rsid w:val="00286C17"/>
    <w:rsid w:val="00296B92"/>
    <w:rsid w:val="002B103A"/>
    <w:rsid w:val="002C1C00"/>
    <w:rsid w:val="002C5CBF"/>
    <w:rsid w:val="002D546D"/>
    <w:rsid w:val="002D7076"/>
    <w:rsid w:val="002D7286"/>
    <w:rsid w:val="002E096B"/>
    <w:rsid w:val="00301D69"/>
    <w:rsid w:val="00315B08"/>
    <w:rsid w:val="003177BB"/>
    <w:rsid w:val="003272AA"/>
    <w:rsid w:val="00343F04"/>
    <w:rsid w:val="003567BF"/>
    <w:rsid w:val="0038662E"/>
    <w:rsid w:val="003B18F5"/>
    <w:rsid w:val="003B6C1D"/>
    <w:rsid w:val="003C5853"/>
    <w:rsid w:val="003E5113"/>
    <w:rsid w:val="003E5C5A"/>
    <w:rsid w:val="003F7537"/>
    <w:rsid w:val="00404CAA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297E"/>
    <w:rsid w:val="0054386F"/>
    <w:rsid w:val="00581DD5"/>
    <w:rsid w:val="005905C9"/>
    <w:rsid w:val="00592CB5"/>
    <w:rsid w:val="00592E22"/>
    <w:rsid w:val="005A2674"/>
    <w:rsid w:val="005C734D"/>
    <w:rsid w:val="005F4483"/>
    <w:rsid w:val="00614CC1"/>
    <w:rsid w:val="006335E8"/>
    <w:rsid w:val="00634975"/>
    <w:rsid w:val="00640311"/>
    <w:rsid w:val="00643531"/>
    <w:rsid w:val="00667DD0"/>
    <w:rsid w:val="006815FD"/>
    <w:rsid w:val="006D390A"/>
    <w:rsid w:val="006D6648"/>
    <w:rsid w:val="006E4616"/>
    <w:rsid w:val="006E7DB5"/>
    <w:rsid w:val="00727F76"/>
    <w:rsid w:val="007405BA"/>
    <w:rsid w:val="007430FB"/>
    <w:rsid w:val="007439AC"/>
    <w:rsid w:val="00746DD7"/>
    <w:rsid w:val="007A2BC7"/>
    <w:rsid w:val="007B682B"/>
    <w:rsid w:val="007C1D44"/>
    <w:rsid w:val="007C2B6B"/>
    <w:rsid w:val="007D126C"/>
    <w:rsid w:val="007D5C9C"/>
    <w:rsid w:val="007D7F73"/>
    <w:rsid w:val="007F60EB"/>
    <w:rsid w:val="00814862"/>
    <w:rsid w:val="00832ED1"/>
    <w:rsid w:val="008355A3"/>
    <w:rsid w:val="0084215F"/>
    <w:rsid w:val="00847B8A"/>
    <w:rsid w:val="008605D0"/>
    <w:rsid w:val="008623DC"/>
    <w:rsid w:val="00863336"/>
    <w:rsid w:val="00880BD8"/>
    <w:rsid w:val="0088403E"/>
    <w:rsid w:val="00893A98"/>
    <w:rsid w:val="008E7ED4"/>
    <w:rsid w:val="008F478B"/>
    <w:rsid w:val="009075F1"/>
    <w:rsid w:val="009158AC"/>
    <w:rsid w:val="00926FF1"/>
    <w:rsid w:val="00932A13"/>
    <w:rsid w:val="009341B1"/>
    <w:rsid w:val="009571D8"/>
    <w:rsid w:val="00973EFB"/>
    <w:rsid w:val="0098249B"/>
    <w:rsid w:val="00985128"/>
    <w:rsid w:val="009A4D9E"/>
    <w:rsid w:val="009B0BC7"/>
    <w:rsid w:val="009B26EC"/>
    <w:rsid w:val="009B2D01"/>
    <w:rsid w:val="009B2F0B"/>
    <w:rsid w:val="009C0E35"/>
    <w:rsid w:val="009E49A3"/>
    <w:rsid w:val="009E52A5"/>
    <w:rsid w:val="00A2378A"/>
    <w:rsid w:val="00A32D69"/>
    <w:rsid w:val="00A40D81"/>
    <w:rsid w:val="00A54AEE"/>
    <w:rsid w:val="00A55450"/>
    <w:rsid w:val="00A618B4"/>
    <w:rsid w:val="00A633C0"/>
    <w:rsid w:val="00A727E4"/>
    <w:rsid w:val="00AA2AB7"/>
    <w:rsid w:val="00AA2BFD"/>
    <w:rsid w:val="00AB3742"/>
    <w:rsid w:val="00B0612B"/>
    <w:rsid w:val="00B11DEE"/>
    <w:rsid w:val="00B12242"/>
    <w:rsid w:val="00B13205"/>
    <w:rsid w:val="00B33871"/>
    <w:rsid w:val="00B33E97"/>
    <w:rsid w:val="00B35D6B"/>
    <w:rsid w:val="00B51EAC"/>
    <w:rsid w:val="00B52194"/>
    <w:rsid w:val="00B6608E"/>
    <w:rsid w:val="00BA2D2E"/>
    <w:rsid w:val="00BA4405"/>
    <w:rsid w:val="00BB0F52"/>
    <w:rsid w:val="00BB67AC"/>
    <w:rsid w:val="00BB7423"/>
    <w:rsid w:val="00BC3B6F"/>
    <w:rsid w:val="00BD4CA6"/>
    <w:rsid w:val="00BE1044"/>
    <w:rsid w:val="00C22ECB"/>
    <w:rsid w:val="00C2401D"/>
    <w:rsid w:val="00C33F34"/>
    <w:rsid w:val="00C35E79"/>
    <w:rsid w:val="00C66880"/>
    <w:rsid w:val="00C81F9B"/>
    <w:rsid w:val="00C96F56"/>
    <w:rsid w:val="00CA1DC6"/>
    <w:rsid w:val="00CB31BB"/>
    <w:rsid w:val="00CD65F3"/>
    <w:rsid w:val="00D24751"/>
    <w:rsid w:val="00D27B71"/>
    <w:rsid w:val="00D32B7A"/>
    <w:rsid w:val="00D401B8"/>
    <w:rsid w:val="00D4076E"/>
    <w:rsid w:val="00D83C34"/>
    <w:rsid w:val="00D90038"/>
    <w:rsid w:val="00DA0CE2"/>
    <w:rsid w:val="00DC1C72"/>
    <w:rsid w:val="00DC285A"/>
    <w:rsid w:val="00DC2DAF"/>
    <w:rsid w:val="00DC6DA1"/>
    <w:rsid w:val="00DD7053"/>
    <w:rsid w:val="00E00A2B"/>
    <w:rsid w:val="00E15C00"/>
    <w:rsid w:val="00E431D3"/>
    <w:rsid w:val="00E4609D"/>
    <w:rsid w:val="00E5074E"/>
    <w:rsid w:val="00E515B4"/>
    <w:rsid w:val="00E64F0B"/>
    <w:rsid w:val="00E81112"/>
    <w:rsid w:val="00E81539"/>
    <w:rsid w:val="00E83202"/>
    <w:rsid w:val="00E86E7A"/>
    <w:rsid w:val="00E90B9F"/>
    <w:rsid w:val="00E96797"/>
    <w:rsid w:val="00EA079F"/>
    <w:rsid w:val="00EA3FA9"/>
    <w:rsid w:val="00EA4A28"/>
    <w:rsid w:val="00EA52AB"/>
    <w:rsid w:val="00EB477E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6317E-A182-459C-8275-75F8BE85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114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48</cp:revision>
  <cp:lastPrinted>1900-12-31T23:00:00Z</cp:lastPrinted>
  <dcterms:created xsi:type="dcterms:W3CDTF">2013-02-12T19:22:00Z</dcterms:created>
  <dcterms:modified xsi:type="dcterms:W3CDTF">2016-08-01T14:32:00Z</dcterms:modified>
</cp:coreProperties>
</file>