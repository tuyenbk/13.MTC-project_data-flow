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D1" w:rsidRDefault="00195BD1" w:rsidP="00195BD1">
      <w:pPr>
        <w:pStyle w:val="Heading1"/>
      </w:pPr>
      <w:r>
        <w:t>Exchange Requirement</w:t>
      </w:r>
    </w:p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Default="00195BD1" w:rsidP="00B33871">
            <w:pPr>
              <w:pStyle w:val="ExchangeRequirement"/>
            </w:pPr>
            <w:r>
              <w:t>Name</w:t>
            </w:r>
          </w:p>
        </w:tc>
        <w:tc>
          <w:tcPr>
            <w:tcW w:w="7654" w:type="dxa"/>
          </w:tcPr>
          <w:p w:rsidR="00195BD1" w:rsidRPr="00BD6FC1" w:rsidRDefault="007B682B" w:rsidP="007B682B">
            <w:pPr>
              <w:pStyle w:val="ExchangeRequirementName"/>
            </w:pPr>
            <w:r>
              <w:t>Design activity request</w:t>
            </w:r>
          </w:p>
        </w:tc>
      </w:tr>
    </w:tbl>
    <w:p w:rsidR="00195BD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7654"/>
      </w:tblGrid>
      <w:tr w:rsidR="00195BD1" w:rsidRPr="00A32D69" w:rsidTr="005251B4">
        <w:tc>
          <w:tcPr>
            <w:tcW w:w="2235" w:type="dxa"/>
          </w:tcPr>
          <w:p w:rsidR="00195BD1" w:rsidRPr="008557DF" w:rsidRDefault="00195BD1" w:rsidP="00B33871">
            <w:pPr>
              <w:pStyle w:val="ActivityIdentifier"/>
            </w:pPr>
            <w:r w:rsidRPr="008557DF">
              <w:t>Identifier</w:t>
            </w:r>
          </w:p>
        </w:tc>
        <w:tc>
          <w:tcPr>
            <w:tcW w:w="7654" w:type="dxa"/>
          </w:tcPr>
          <w:p w:rsidR="00195BD1" w:rsidRPr="008557DF" w:rsidRDefault="007B682B" w:rsidP="009419D7">
            <w:pPr>
              <w:pStyle w:val="ActivityIdentifierName"/>
            </w:pPr>
            <w:r>
              <w:t>ER</w:t>
            </w:r>
            <w:r w:rsidR="00777019">
              <w:t>.</w:t>
            </w:r>
            <w:r w:rsidR="000011B5">
              <w:t>S.</w:t>
            </w:r>
            <w:r w:rsidR="009419D7">
              <w:t>1</w:t>
            </w:r>
            <w:r w:rsidR="000011B5">
              <w:t>01</w:t>
            </w:r>
          </w:p>
        </w:tc>
      </w:tr>
    </w:tbl>
    <w:p w:rsidR="00195BD1" w:rsidRPr="00BD6FC1" w:rsidRDefault="00195BD1" w:rsidP="00195BD1">
      <w:pPr>
        <w:rPr>
          <w:b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5103"/>
        <w:gridCol w:w="2693"/>
      </w:tblGrid>
      <w:tr w:rsidR="00195BD1" w:rsidRPr="00A32D69" w:rsidTr="005251B4">
        <w:tc>
          <w:tcPr>
            <w:tcW w:w="9889" w:type="dxa"/>
            <w:gridSpan w:val="3"/>
            <w:shd w:val="clear" w:color="auto" w:fill="CCFFCC"/>
          </w:tcPr>
          <w:p w:rsidR="00195BD1" w:rsidRPr="002E6C54" w:rsidRDefault="00195BD1" w:rsidP="00B33871">
            <w:pPr>
              <w:pStyle w:val="ChangeLog"/>
            </w:pPr>
            <w:r w:rsidRPr="002E6C54">
              <w:t>Change Log</w:t>
            </w:r>
          </w:p>
        </w:tc>
      </w:tr>
      <w:tr w:rsidR="00195BD1" w:rsidRPr="002E6C54" w:rsidTr="005251B4">
        <w:tc>
          <w:tcPr>
            <w:tcW w:w="2093" w:type="dxa"/>
          </w:tcPr>
          <w:p w:rsidR="00195BD1" w:rsidRPr="002E6C54" w:rsidRDefault="00A63FD1" w:rsidP="00B33871">
            <w:pPr>
              <w:pStyle w:val="ChangeDate"/>
            </w:pPr>
            <w:r>
              <w:t>2016-07-30</w:t>
            </w:r>
          </w:p>
        </w:tc>
        <w:tc>
          <w:tcPr>
            <w:tcW w:w="510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draft</w:t>
            </w:r>
          </w:p>
        </w:tc>
        <w:tc>
          <w:tcPr>
            <w:tcW w:w="2693" w:type="dxa"/>
            <w:shd w:val="clear" w:color="auto" w:fill="auto"/>
          </w:tcPr>
          <w:p w:rsidR="00195BD1" w:rsidRPr="002E6C54" w:rsidRDefault="000A2C33" w:rsidP="00B33871">
            <w:pPr>
              <w:pStyle w:val="ChangeDescription"/>
            </w:pPr>
            <w:r>
              <w:t>ttle@iastate.edu</w:t>
            </w:r>
          </w:p>
        </w:tc>
      </w:tr>
    </w:tbl>
    <w:p w:rsidR="00195BD1" w:rsidRDefault="00195BD1" w:rsidP="00195BD1">
      <w:pPr>
        <w:pStyle w:val="ProjectStageMarker"/>
        <w:jc w:val="left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709"/>
        <w:gridCol w:w="7229"/>
        <w:gridCol w:w="567"/>
      </w:tblGrid>
      <w:tr w:rsidR="00AF6C2C" w:rsidRPr="00A32D69" w:rsidTr="005251B4">
        <w:tc>
          <w:tcPr>
            <w:tcW w:w="1384" w:type="dxa"/>
            <w:vMerge w:val="restart"/>
            <w:shd w:val="clear" w:color="auto" w:fill="auto"/>
          </w:tcPr>
          <w:p w:rsidR="00AF6C2C" w:rsidRPr="000A2C33" w:rsidRDefault="00AF6C2C" w:rsidP="00AF6C2C">
            <w:pPr>
              <w:pStyle w:val="ProjectStageName"/>
            </w:pPr>
            <w:r>
              <w:t>Project Stage</w:t>
            </w:r>
          </w:p>
        </w:tc>
        <w:tc>
          <w:tcPr>
            <w:tcW w:w="70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0</w:t>
            </w:r>
          </w:p>
        </w:tc>
        <w:tc>
          <w:tcPr>
            <w:tcW w:w="7229" w:type="dxa"/>
            <w:shd w:val="clear" w:color="auto" w:fill="auto"/>
          </w:tcPr>
          <w:p w:rsidR="00AF6C2C" w:rsidRPr="00A32D69" w:rsidRDefault="00885A4B" w:rsidP="00AF6C2C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Planning &amp; Programming</w:t>
            </w:r>
            <w:bookmarkStart w:id="0" w:name="_GoBack"/>
            <w:bookmarkEnd w:id="0"/>
          </w:p>
        </w:tc>
        <w:tc>
          <w:tcPr>
            <w:tcW w:w="567" w:type="dxa"/>
            <w:shd w:val="clear" w:color="auto" w:fill="auto"/>
          </w:tcPr>
          <w:p w:rsidR="00AF6C2C" w:rsidRDefault="00AF6C2C" w:rsidP="00AF6C2C">
            <w:pPr>
              <w:jc w:val="center"/>
            </w:pPr>
            <w:r w:rsidRPr="000B0637">
              <w:rPr>
                <w:b/>
              </w:rPr>
              <w:sym w:font="Wingdings" w:char="F0FC"/>
            </w:r>
          </w:p>
        </w:tc>
      </w:tr>
      <w:tr w:rsidR="00AF6C2C" w:rsidTr="005251B4">
        <w:tc>
          <w:tcPr>
            <w:tcW w:w="1384" w:type="dxa"/>
            <w:vMerge/>
            <w:shd w:val="clear" w:color="auto" w:fill="auto"/>
          </w:tcPr>
          <w:p w:rsidR="00AF6C2C" w:rsidRDefault="00AF6C2C" w:rsidP="00AF6C2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1</w:t>
            </w:r>
          </w:p>
        </w:tc>
        <w:tc>
          <w:tcPr>
            <w:tcW w:w="722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</w:t>
            </w:r>
            <w:r w:rsidRPr="00A32D69">
              <w:rPr>
                <w:b w:val="0"/>
                <w:color w:val="000000"/>
              </w:rPr>
              <w:t>esign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AF6C2C" w:rsidRDefault="00AF6C2C" w:rsidP="00AF6C2C">
            <w:pPr>
              <w:jc w:val="center"/>
            </w:pPr>
          </w:p>
        </w:tc>
      </w:tr>
      <w:tr w:rsidR="00AF6C2C" w:rsidRPr="00A32D69" w:rsidTr="005251B4">
        <w:tc>
          <w:tcPr>
            <w:tcW w:w="1384" w:type="dxa"/>
            <w:vMerge/>
            <w:shd w:val="clear" w:color="auto" w:fill="auto"/>
          </w:tcPr>
          <w:p w:rsidR="00AF6C2C" w:rsidRDefault="00AF6C2C" w:rsidP="00AF6C2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2</w:t>
            </w:r>
          </w:p>
        </w:tc>
        <w:tc>
          <w:tcPr>
            <w:tcW w:w="722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jc w:val="left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Letting</w:t>
            </w:r>
          </w:p>
        </w:tc>
        <w:tc>
          <w:tcPr>
            <w:tcW w:w="567" w:type="dxa"/>
            <w:shd w:val="clear" w:color="auto" w:fill="auto"/>
          </w:tcPr>
          <w:p w:rsidR="00AF6C2C" w:rsidRDefault="00AF6C2C" w:rsidP="00AF6C2C">
            <w:pPr>
              <w:jc w:val="center"/>
            </w:pPr>
          </w:p>
        </w:tc>
      </w:tr>
      <w:tr w:rsidR="00AF6C2C" w:rsidTr="005251B4">
        <w:tc>
          <w:tcPr>
            <w:tcW w:w="1384" w:type="dxa"/>
            <w:vMerge/>
            <w:shd w:val="clear" w:color="auto" w:fill="auto"/>
          </w:tcPr>
          <w:p w:rsidR="00AF6C2C" w:rsidRDefault="00AF6C2C" w:rsidP="00AF6C2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3</w:t>
            </w:r>
          </w:p>
        </w:tc>
        <w:tc>
          <w:tcPr>
            <w:tcW w:w="722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Construction</w:t>
            </w:r>
          </w:p>
        </w:tc>
        <w:tc>
          <w:tcPr>
            <w:tcW w:w="567" w:type="dxa"/>
            <w:shd w:val="clear" w:color="auto" w:fill="auto"/>
          </w:tcPr>
          <w:p w:rsidR="00AF6C2C" w:rsidRDefault="00AF6C2C" w:rsidP="00AF6C2C">
            <w:pPr>
              <w:jc w:val="center"/>
            </w:pPr>
          </w:p>
        </w:tc>
      </w:tr>
      <w:tr w:rsidR="00AF6C2C" w:rsidRPr="00A32D69" w:rsidTr="005251B4">
        <w:tc>
          <w:tcPr>
            <w:tcW w:w="1384" w:type="dxa"/>
            <w:vMerge/>
            <w:shd w:val="clear" w:color="auto" w:fill="auto"/>
          </w:tcPr>
          <w:p w:rsidR="00AF6C2C" w:rsidRDefault="00AF6C2C" w:rsidP="00AF6C2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4</w:t>
            </w:r>
          </w:p>
        </w:tc>
        <w:tc>
          <w:tcPr>
            <w:tcW w:w="722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Operation and maintenance</w:t>
            </w:r>
          </w:p>
        </w:tc>
        <w:tc>
          <w:tcPr>
            <w:tcW w:w="567" w:type="dxa"/>
            <w:shd w:val="clear" w:color="auto" w:fill="auto"/>
          </w:tcPr>
          <w:p w:rsidR="00AF6C2C" w:rsidRDefault="00AF6C2C" w:rsidP="00AF6C2C">
            <w:pPr>
              <w:jc w:val="center"/>
            </w:pPr>
          </w:p>
        </w:tc>
      </w:tr>
      <w:tr w:rsidR="00AF6C2C" w:rsidTr="005251B4">
        <w:tc>
          <w:tcPr>
            <w:tcW w:w="1384" w:type="dxa"/>
            <w:vMerge/>
            <w:shd w:val="clear" w:color="auto" w:fill="auto"/>
          </w:tcPr>
          <w:p w:rsidR="00AF6C2C" w:rsidRDefault="00AF6C2C" w:rsidP="00AF6C2C">
            <w:pPr>
              <w:pStyle w:val="ProjectStageName"/>
            </w:pPr>
          </w:p>
        </w:tc>
        <w:tc>
          <w:tcPr>
            <w:tcW w:w="70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rPr>
                <w:b w:val="0"/>
              </w:rPr>
            </w:pPr>
            <w:r w:rsidRPr="00A32D69">
              <w:rPr>
                <w:b w:val="0"/>
              </w:rPr>
              <w:t>5</w:t>
            </w:r>
          </w:p>
        </w:tc>
        <w:tc>
          <w:tcPr>
            <w:tcW w:w="7229" w:type="dxa"/>
            <w:shd w:val="clear" w:color="auto" w:fill="auto"/>
          </w:tcPr>
          <w:p w:rsidR="00AF6C2C" w:rsidRPr="00A32D69" w:rsidRDefault="00AF6C2C" w:rsidP="00AF6C2C">
            <w:pPr>
              <w:pStyle w:val="ProjectStageNumber"/>
              <w:jc w:val="left"/>
              <w:rPr>
                <w:b w:val="0"/>
                <w:color w:val="000000"/>
              </w:rPr>
            </w:pPr>
            <w:r w:rsidRPr="00A32D69">
              <w:rPr>
                <w:b w:val="0"/>
                <w:color w:val="000000"/>
              </w:rPr>
              <w:t>Disposal</w:t>
            </w:r>
          </w:p>
        </w:tc>
        <w:tc>
          <w:tcPr>
            <w:tcW w:w="567" w:type="dxa"/>
            <w:shd w:val="clear" w:color="auto" w:fill="auto"/>
          </w:tcPr>
          <w:p w:rsidR="00AF6C2C" w:rsidRDefault="00AF6C2C" w:rsidP="00AF6C2C">
            <w:pPr>
              <w:jc w:val="center"/>
            </w:pPr>
          </w:p>
        </w:tc>
      </w:tr>
    </w:tbl>
    <w:p w:rsidR="000D1C8B" w:rsidRDefault="000D1C8B" w:rsidP="00B11DEE">
      <w:pPr>
        <w:snapToGrid w:val="0"/>
        <w:rPr>
          <w:b/>
        </w:rPr>
      </w:pPr>
    </w:p>
    <w:p w:rsidR="002544E7" w:rsidRPr="002544E7" w:rsidRDefault="002544E7" w:rsidP="00B11DEE">
      <w:pPr>
        <w:snapToGrid w:val="0"/>
        <w:rPr>
          <w:b/>
        </w:rPr>
      </w:pPr>
      <w:r w:rsidRPr="002544E7">
        <w:rPr>
          <w:b/>
        </w:rPr>
        <w:t>General Description</w:t>
      </w:r>
    </w:p>
    <w:p w:rsidR="002544E7" w:rsidRDefault="003177BB" w:rsidP="00BA5434">
      <w:pPr>
        <w:pBdr>
          <w:bottom w:val="single" w:sz="4" w:space="1" w:color="auto"/>
        </w:pBdr>
        <w:snapToGrid w:val="0"/>
      </w:pPr>
      <w:r w:rsidRPr="003177BB">
        <w:t xml:space="preserve">This is the list of approved new-construction projects per district. The design needs and other activities (including sign related activities) associated with all approved </w:t>
      </w:r>
      <w:r w:rsidRPr="000D1C8B">
        <w:rPr>
          <w:noProof/>
        </w:rPr>
        <w:t>new-construction</w:t>
      </w:r>
      <w:r w:rsidRPr="003177BB">
        <w:t xml:space="preserve"> projects are discussed during the monthly Production Schedule Meeting.</w:t>
      </w:r>
    </w:p>
    <w:p w:rsidR="00AB3742" w:rsidRDefault="00AB3742" w:rsidP="00B11DEE">
      <w:pPr>
        <w:snapToGrid w:val="0"/>
      </w:pPr>
    </w:p>
    <w:p w:rsidR="00AB3742" w:rsidRDefault="00AB3742" w:rsidP="00B11DEE">
      <w:pPr>
        <w:snapToGrid w:val="0"/>
        <w:rPr>
          <w:b/>
        </w:rPr>
      </w:pPr>
      <w:r w:rsidRPr="00AB3742">
        <w:rPr>
          <w:b/>
        </w:rPr>
        <w:t>Exchange disciplines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Sender:</w:t>
      </w:r>
      <w:r>
        <w:rPr>
          <w:lang w:val="en-US"/>
        </w:rPr>
        <w:t xml:space="preserve"> </w:t>
      </w:r>
      <w:r w:rsidR="007C34F8">
        <w:rPr>
          <w:lang w:val="en-US"/>
        </w:rPr>
        <w:t>Production schedule meeting board</w:t>
      </w:r>
    </w:p>
    <w:p w:rsidR="00AB3742" w:rsidRDefault="00814862" w:rsidP="00AB3742">
      <w:pPr>
        <w:pStyle w:val="ListParagraph"/>
        <w:numPr>
          <w:ilvl w:val="0"/>
          <w:numId w:val="36"/>
        </w:numPr>
        <w:pBdr>
          <w:bottom w:val="single" w:sz="6" w:space="1" w:color="auto"/>
        </w:pBdr>
        <w:rPr>
          <w:lang w:val="en-US"/>
        </w:rPr>
      </w:pPr>
      <w:r w:rsidRPr="00814862">
        <w:rPr>
          <w:b/>
          <w:i/>
          <w:lang w:val="en-US"/>
        </w:rPr>
        <w:t>Receiver:</w:t>
      </w:r>
      <w:r>
        <w:rPr>
          <w:lang w:val="en-US"/>
        </w:rPr>
        <w:t xml:space="preserve"> </w:t>
      </w:r>
      <w:r w:rsidR="00AB3742">
        <w:rPr>
          <w:lang w:val="en-US"/>
        </w:rPr>
        <w:t>Office of Traffic and Safety</w:t>
      </w:r>
      <w:r w:rsidR="00FB4FF0">
        <w:rPr>
          <w:lang w:val="en-US"/>
        </w:rPr>
        <w:t xml:space="preserve"> – Traffic engineers</w:t>
      </w:r>
    </w:p>
    <w:p w:rsidR="003177BB" w:rsidRDefault="003177BB" w:rsidP="00B11DEE">
      <w:pPr>
        <w:snapToGrid w:val="0"/>
      </w:pPr>
    </w:p>
    <w:p w:rsidR="00B11DEE" w:rsidRPr="00F229F6" w:rsidRDefault="00B11DEE" w:rsidP="00B11DEE">
      <w:pPr>
        <w:snapToGrid w:val="0"/>
        <w:rPr>
          <w:b/>
        </w:rPr>
      </w:pPr>
      <w:r w:rsidRPr="00F229F6">
        <w:rPr>
          <w:b/>
        </w:rPr>
        <w:t xml:space="preserve">Information </w:t>
      </w:r>
      <w:r w:rsidR="00FE1EF6">
        <w:rPr>
          <w:b/>
        </w:rPr>
        <w:t>requirements</w:t>
      </w:r>
    </w:p>
    <w:p w:rsidR="00322B6E" w:rsidRDefault="003177BB" w:rsidP="00322B6E">
      <w:pPr>
        <w:rPr>
          <w:lang w:val="en-US"/>
        </w:rPr>
      </w:pPr>
      <w:r>
        <w:rPr>
          <w:lang w:val="en-US"/>
        </w:rPr>
        <w:t>Information required for the design includes: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88"/>
        <w:gridCol w:w="1890"/>
        <w:gridCol w:w="3600"/>
        <w:gridCol w:w="2340"/>
      </w:tblGrid>
      <w:tr w:rsidR="00322B6E" w:rsidRPr="00FD4B8D" w:rsidTr="008F27D4">
        <w:tc>
          <w:tcPr>
            <w:tcW w:w="2088" w:type="dxa"/>
          </w:tcPr>
          <w:p w:rsidR="00322B6E" w:rsidRPr="00FD4B8D" w:rsidRDefault="00322B6E" w:rsidP="00322B6E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 group</w:t>
            </w:r>
          </w:p>
        </w:tc>
        <w:tc>
          <w:tcPr>
            <w:tcW w:w="1890" w:type="dxa"/>
          </w:tcPr>
          <w:p w:rsidR="00322B6E" w:rsidRPr="00FD4B8D" w:rsidRDefault="00322B6E" w:rsidP="00322B6E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>Data attribute</w:t>
            </w:r>
          </w:p>
        </w:tc>
        <w:tc>
          <w:tcPr>
            <w:tcW w:w="3600" w:type="dxa"/>
          </w:tcPr>
          <w:p w:rsidR="00322B6E" w:rsidRPr="00FD4B8D" w:rsidRDefault="00322B6E" w:rsidP="00322B6E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Description </w:t>
            </w:r>
          </w:p>
        </w:tc>
        <w:tc>
          <w:tcPr>
            <w:tcW w:w="2340" w:type="dxa"/>
          </w:tcPr>
          <w:p w:rsidR="00322B6E" w:rsidRPr="00FD4B8D" w:rsidRDefault="00322B6E" w:rsidP="00322B6E">
            <w:pPr>
              <w:rPr>
                <w:b/>
                <w:lang w:val="en-US"/>
              </w:rPr>
            </w:pPr>
            <w:r w:rsidRPr="00FD4B8D">
              <w:rPr>
                <w:b/>
                <w:lang w:val="en-US"/>
              </w:rPr>
              <w:t xml:space="preserve">Comments </w:t>
            </w:r>
          </w:p>
        </w:tc>
      </w:tr>
      <w:tr w:rsidR="00322B6E" w:rsidTr="008F27D4">
        <w:tc>
          <w:tcPr>
            <w:tcW w:w="2088" w:type="dxa"/>
            <w:vMerge w:val="restart"/>
          </w:tcPr>
          <w:p w:rsidR="00322B6E" w:rsidRDefault="00322B6E" w:rsidP="00322B6E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1890" w:type="dxa"/>
          </w:tcPr>
          <w:p w:rsidR="00322B6E" w:rsidRDefault="00322B6E" w:rsidP="00322B6E">
            <w:pPr>
              <w:rPr>
                <w:lang w:val="en-US"/>
              </w:rPr>
            </w:pPr>
            <w:r>
              <w:rPr>
                <w:lang w:val="en-US"/>
              </w:rPr>
              <w:t>Project title</w:t>
            </w:r>
          </w:p>
        </w:tc>
        <w:tc>
          <w:tcPr>
            <w:tcW w:w="3600" w:type="dxa"/>
          </w:tcPr>
          <w:p w:rsidR="00322B6E" w:rsidRDefault="00322B6E" w:rsidP="00322B6E">
            <w:pPr>
              <w:rPr>
                <w:lang w:val="en-US"/>
              </w:rPr>
            </w:pPr>
            <w:r>
              <w:rPr>
                <w:lang w:val="en-US"/>
              </w:rPr>
              <w:t>Name of a project</w:t>
            </w:r>
          </w:p>
        </w:tc>
        <w:tc>
          <w:tcPr>
            <w:tcW w:w="2340" w:type="dxa"/>
          </w:tcPr>
          <w:p w:rsidR="00322B6E" w:rsidRDefault="00322B6E" w:rsidP="00322B6E">
            <w:pPr>
              <w:rPr>
                <w:lang w:val="en-US"/>
              </w:rPr>
            </w:pPr>
          </w:p>
        </w:tc>
      </w:tr>
      <w:tr w:rsidR="00322B6E" w:rsidTr="008F27D4">
        <w:tc>
          <w:tcPr>
            <w:tcW w:w="2088" w:type="dxa"/>
            <w:vMerge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22B6E" w:rsidRDefault="00322B6E" w:rsidP="00B15A0D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3600" w:type="dxa"/>
          </w:tcPr>
          <w:p w:rsidR="00322B6E" w:rsidRDefault="00322B6E" w:rsidP="00B15A0D">
            <w:pPr>
              <w:rPr>
                <w:lang w:val="en-US"/>
              </w:rPr>
            </w:pPr>
            <w:r>
              <w:rPr>
                <w:lang w:val="en-US"/>
              </w:rPr>
              <w:t>Identity of a sign</w:t>
            </w:r>
          </w:p>
        </w:tc>
        <w:tc>
          <w:tcPr>
            <w:tcW w:w="234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</w:tr>
      <w:tr w:rsidR="00322B6E" w:rsidTr="008F27D4">
        <w:tc>
          <w:tcPr>
            <w:tcW w:w="2088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22B6E" w:rsidRDefault="00322B6E" w:rsidP="00B15A0D">
            <w:pPr>
              <w:rPr>
                <w:lang w:val="en-US"/>
              </w:rPr>
            </w:pPr>
            <w:r>
              <w:rPr>
                <w:lang w:val="en-US"/>
              </w:rPr>
              <w:t>Project location</w:t>
            </w:r>
          </w:p>
        </w:tc>
        <w:tc>
          <w:tcPr>
            <w:tcW w:w="3600" w:type="dxa"/>
          </w:tcPr>
          <w:p w:rsidR="00322B6E" w:rsidRDefault="00322B6E" w:rsidP="00B15A0D">
            <w:pPr>
              <w:rPr>
                <w:lang w:val="en-US"/>
              </w:rPr>
            </w:pPr>
            <w:r>
              <w:rPr>
                <w:lang w:val="en-US"/>
              </w:rPr>
              <w:t>Location of a project</w:t>
            </w:r>
          </w:p>
        </w:tc>
        <w:tc>
          <w:tcPr>
            <w:tcW w:w="2340" w:type="dxa"/>
          </w:tcPr>
          <w:p w:rsidR="00322B6E" w:rsidRDefault="008F27D4" w:rsidP="00B15A0D">
            <w:pPr>
              <w:rPr>
                <w:lang w:val="en-US"/>
              </w:rPr>
            </w:pPr>
            <w:r>
              <w:rPr>
                <w:lang w:val="en-US"/>
              </w:rPr>
              <w:t>What data attributes represent the location of a project (e.g., district, route id)?</w:t>
            </w:r>
          </w:p>
        </w:tc>
      </w:tr>
      <w:tr w:rsidR="00322B6E" w:rsidTr="008F27D4">
        <w:tc>
          <w:tcPr>
            <w:tcW w:w="2088" w:type="dxa"/>
          </w:tcPr>
          <w:p w:rsidR="00322B6E" w:rsidRDefault="00322B6E" w:rsidP="00B15A0D">
            <w:pPr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1890" w:type="dxa"/>
          </w:tcPr>
          <w:p w:rsidR="00322B6E" w:rsidRDefault="00322B6E" w:rsidP="00B15A0D">
            <w:pPr>
              <w:rPr>
                <w:lang w:val="en-US"/>
              </w:rPr>
            </w:pPr>
            <w:r>
              <w:rPr>
                <w:lang w:val="en-US"/>
              </w:rPr>
              <w:t>Sign type</w:t>
            </w:r>
          </w:p>
        </w:tc>
        <w:tc>
          <w:tcPr>
            <w:tcW w:w="360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234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</w:tr>
      <w:tr w:rsidR="00322B6E" w:rsidTr="008F27D4">
        <w:tc>
          <w:tcPr>
            <w:tcW w:w="2088" w:type="dxa"/>
          </w:tcPr>
          <w:p w:rsidR="00322B6E" w:rsidRDefault="00322B6E" w:rsidP="00B15A0D">
            <w:pPr>
              <w:rPr>
                <w:lang w:val="en-US"/>
              </w:rPr>
            </w:pPr>
            <w:r>
              <w:rPr>
                <w:lang w:val="en-US"/>
              </w:rPr>
              <w:t>Schedule</w:t>
            </w:r>
          </w:p>
        </w:tc>
        <w:tc>
          <w:tcPr>
            <w:tcW w:w="1890" w:type="dxa"/>
          </w:tcPr>
          <w:p w:rsidR="00322B6E" w:rsidRDefault="00322B6E" w:rsidP="00B15A0D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3600" w:type="dxa"/>
          </w:tcPr>
          <w:p w:rsidR="00322B6E" w:rsidRDefault="00322B6E" w:rsidP="00792F43">
            <w:pPr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792F43">
              <w:rPr>
                <w:lang w:val="en-US"/>
              </w:rPr>
              <w:t>start date of a project</w:t>
            </w:r>
          </w:p>
        </w:tc>
        <w:tc>
          <w:tcPr>
            <w:tcW w:w="234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</w:tr>
      <w:tr w:rsidR="00322B6E" w:rsidTr="008F27D4">
        <w:tc>
          <w:tcPr>
            <w:tcW w:w="2088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22B6E" w:rsidRDefault="00322B6E" w:rsidP="00B15A0D">
            <w:pPr>
              <w:rPr>
                <w:lang w:val="en-US"/>
              </w:rPr>
            </w:pPr>
            <w:r>
              <w:rPr>
                <w:lang w:val="en-US"/>
              </w:rPr>
              <w:t>End date</w:t>
            </w:r>
          </w:p>
        </w:tc>
        <w:tc>
          <w:tcPr>
            <w:tcW w:w="3600" w:type="dxa"/>
          </w:tcPr>
          <w:p w:rsidR="00322B6E" w:rsidRDefault="00322B6E" w:rsidP="00792F43">
            <w:pPr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792F43">
              <w:rPr>
                <w:lang w:val="en-US"/>
              </w:rPr>
              <w:t>completed date of a project</w:t>
            </w:r>
          </w:p>
        </w:tc>
        <w:tc>
          <w:tcPr>
            <w:tcW w:w="234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</w:tr>
      <w:tr w:rsidR="00322B6E" w:rsidTr="008F27D4">
        <w:tc>
          <w:tcPr>
            <w:tcW w:w="2088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234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</w:tr>
      <w:tr w:rsidR="00322B6E" w:rsidTr="008F27D4">
        <w:tc>
          <w:tcPr>
            <w:tcW w:w="2088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234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</w:tr>
      <w:tr w:rsidR="00322B6E" w:rsidTr="008F27D4">
        <w:tc>
          <w:tcPr>
            <w:tcW w:w="2088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234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</w:tr>
      <w:tr w:rsidR="00322B6E" w:rsidTr="008F27D4">
        <w:tc>
          <w:tcPr>
            <w:tcW w:w="2088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189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360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  <w:tc>
          <w:tcPr>
            <w:tcW w:w="2340" w:type="dxa"/>
          </w:tcPr>
          <w:p w:rsidR="00322B6E" w:rsidRDefault="00322B6E" w:rsidP="00B15A0D">
            <w:pPr>
              <w:rPr>
                <w:lang w:val="en-US"/>
              </w:rPr>
            </w:pPr>
          </w:p>
        </w:tc>
      </w:tr>
    </w:tbl>
    <w:p w:rsidR="00322B6E" w:rsidRDefault="00322B6E" w:rsidP="00322B6E">
      <w:pPr>
        <w:rPr>
          <w:lang w:val="en-US"/>
        </w:rPr>
      </w:pPr>
    </w:p>
    <w:sectPr w:rsidR="00322B6E" w:rsidSect="00315B08">
      <w:pgSz w:w="12240" w:h="15840" w:code="1"/>
      <w:pgMar w:top="1440" w:right="758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6A9" w:rsidRDefault="000D16A9" w:rsidP="005251B4">
      <w:r>
        <w:separator/>
      </w:r>
    </w:p>
  </w:endnote>
  <w:endnote w:type="continuationSeparator" w:id="0">
    <w:p w:rsidR="000D16A9" w:rsidRDefault="000D16A9" w:rsidP="00525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6A9" w:rsidRDefault="000D16A9" w:rsidP="005251B4">
      <w:r>
        <w:separator/>
      </w:r>
    </w:p>
  </w:footnote>
  <w:footnote w:type="continuationSeparator" w:id="0">
    <w:p w:rsidR="000D16A9" w:rsidRDefault="000D16A9" w:rsidP="00525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2576A32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A7C1E3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C5774D"/>
    <w:multiLevelType w:val="hybridMultilevel"/>
    <w:tmpl w:val="3BA47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675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9F1487"/>
    <w:multiLevelType w:val="hybridMultilevel"/>
    <w:tmpl w:val="6F9E6B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432332"/>
    <w:multiLevelType w:val="hybridMultilevel"/>
    <w:tmpl w:val="EF4C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B5B10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54E1810"/>
    <w:multiLevelType w:val="multilevel"/>
    <w:tmpl w:val="682CE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9352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7990E3E"/>
    <w:multiLevelType w:val="hybridMultilevel"/>
    <w:tmpl w:val="02720B68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18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CD31D2"/>
    <w:multiLevelType w:val="hybridMultilevel"/>
    <w:tmpl w:val="E5A23F3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644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7AD56D5"/>
    <w:multiLevelType w:val="hybridMultilevel"/>
    <w:tmpl w:val="FF3E9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C5B36"/>
    <w:multiLevelType w:val="multilevel"/>
    <w:tmpl w:val="B8CAA9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FD81C95"/>
    <w:multiLevelType w:val="hybridMultilevel"/>
    <w:tmpl w:val="682CED4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34B11FF0"/>
    <w:multiLevelType w:val="hybridMultilevel"/>
    <w:tmpl w:val="FB1AB7DC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0111F"/>
    <w:multiLevelType w:val="hybridMultilevel"/>
    <w:tmpl w:val="F9FCBA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8BF345B"/>
    <w:multiLevelType w:val="hybridMultilevel"/>
    <w:tmpl w:val="75A26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F8049CE"/>
    <w:multiLevelType w:val="hybridMultilevel"/>
    <w:tmpl w:val="2B641C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E15B1"/>
    <w:multiLevelType w:val="hybridMultilevel"/>
    <w:tmpl w:val="B0C643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FEC6320"/>
    <w:multiLevelType w:val="hybridMultilevel"/>
    <w:tmpl w:val="3D9CF040"/>
    <w:lvl w:ilvl="0" w:tplc="ABB27FC0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01216"/>
    <w:multiLevelType w:val="hybridMultilevel"/>
    <w:tmpl w:val="F5C297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B731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3E6F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2B5785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30633AA"/>
    <w:multiLevelType w:val="hybridMultilevel"/>
    <w:tmpl w:val="5E660C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9C153E8"/>
    <w:multiLevelType w:val="hybridMultilevel"/>
    <w:tmpl w:val="42D8AAC6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747F8"/>
    <w:multiLevelType w:val="hybridMultilevel"/>
    <w:tmpl w:val="78889FDE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4476B"/>
    <w:multiLevelType w:val="multilevel"/>
    <w:tmpl w:val="389C4C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725207CE"/>
    <w:multiLevelType w:val="hybridMultilevel"/>
    <w:tmpl w:val="B8CAA9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6560E29"/>
    <w:multiLevelType w:val="hybridMultilevel"/>
    <w:tmpl w:val="B75A6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9034616"/>
    <w:multiLevelType w:val="hybridMultilevel"/>
    <w:tmpl w:val="0DBE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2A700D"/>
    <w:multiLevelType w:val="hybridMultilevel"/>
    <w:tmpl w:val="E3FA92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B47373B"/>
    <w:multiLevelType w:val="hybridMultilevel"/>
    <w:tmpl w:val="3AAC5668"/>
    <w:lvl w:ilvl="0" w:tplc="010C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50E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8"/>
  </w:num>
  <w:num w:numId="5">
    <w:abstractNumId w:val="23"/>
  </w:num>
  <w:num w:numId="6">
    <w:abstractNumId w:val="25"/>
  </w:num>
  <w:num w:numId="7">
    <w:abstractNumId w:val="35"/>
  </w:num>
  <w:num w:numId="8">
    <w:abstractNumId w:val="24"/>
  </w:num>
  <w:num w:numId="9">
    <w:abstractNumId w:val="17"/>
  </w:num>
  <w:num w:numId="10">
    <w:abstractNumId w:val="13"/>
  </w:num>
  <w:num w:numId="11">
    <w:abstractNumId w:val="15"/>
  </w:num>
  <w:num w:numId="12">
    <w:abstractNumId w:val="19"/>
  </w:num>
  <w:num w:numId="13">
    <w:abstractNumId w:val="18"/>
  </w:num>
  <w:num w:numId="14">
    <w:abstractNumId w:val="33"/>
  </w:num>
  <w:num w:numId="15">
    <w:abstractNumId w:val="26"/>
  </w:num>
  <w:num w:numId="16">
    <w:abstractNumId w:val="30"/>
  </w:num>
  <w:num w:numId="17">
    <w:abstractNumId w:val="14"/>
  </w:num>
  <w:num w:numId="18">
    <w:abstractNumId w:val="31"/>
  </w:num>
  <w:num w:numId="19">
    <w:abstractNumId w:val="7"/>
  </w:num>
  <w:num w:numId="20">
    <w:abstractNumId w:val="22"/>
  </w:num>
  <w:num w:numId="21">
    <w:abstractNumId w:val="6"/>
  </w:num>
  <w:num w:numId="22">
    <w:abstractNumId w:val="20"/>
  </w:num>
  <w:num w:numId="23">
    <w:abstractNumId w:val="27"/>
  </w:num>
  <w:num w:numId="24">
    <w:abstractNumId w:val="34"/>
  </w:num>
  <w:num w:numId="25">
    <w:abstractNumId w:val="11"/>
  </w:num>
  <w:num w:numId="26">
    <w:abstractNumId w:val="28"/>
  </w:num>
  <w:num w:numId="27">
    <w:abstractNumId w:val="1"/>
  </w:num>
  <w:num w:numId="28">
    <w:abstractNumId w:val="0"/>
  </w:num>
  <w:num w:numId="29">
    <w:abstractNumId w:val="21"/>
  </w:num>
  <w:num w:numId="30">
    <w:abstractNumId w:val="9"/>
  </w:num>
  <w:num w:numId="31">
    <w:abstractNumId w:val="4"/>
  </w:num>
  <w:num w:numId="32">
    <w:abstractNumId w:val="16"/>
  </w:num>
  <w:num w:numId="33">
    <w:abstractNumId w:val="32"/>
  </w:num>
  <w:num w:numId="34">
    <w:abstractNumId w:val="2"/>
  </w:num>
  <w:num w:numId="35">
    <w:abstractNumId w:val="5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wNjcytDA1MzQ1MzZX0lEKTi0uzszPAymwqAUAe6B7lCwAAAA="/>
  </w:docVars>
  <w:rsids>
    <w:rsidRoot w:val="007430FB"/>
    <w:rsid w:val="000011B5"/>
    <w:rsid w:val="00007F86"/>
    <w:rsid w:val="00042897"/>
    <w:rsid w:val="0005478B"/>
    <w:rsid w:val="000573CA"/>
    <w:rsid w:val="00060F0E"/>
    <w:rsid w:val="000A2C33"/>
    <w:rsid w:val="000D16A9"/>
    <w:rsid w:val="000D1C8B"/>
    <w:rsid w:val="000E59B6"/>
    <w:rsid w:val="000E7BF4"/>
    <w:rsid w:val="000F721D"/>
    <w:rsid w:val="0011500C"/>
    <w:rsid w:val="00116534"/>
    <w:rsid w:val="001218D5"/>
    <w:rsid w:val="001222A5"/>
    <w:rsid w:val="00132FC0"/>
    <w:rsid w:val="001559E1"/>
    <w:rsid w:val="00171BD0"/>
    <w:rsid w:val="00174170"/>
    <w:rsid w:val="00181430"/>
    <w:rsid w:val="00195BD1"/>
    <w:rsid w:val="001A62F8"/>
    <w:rsid w:val="002006CE"/>
    <w:rsid w:val="002170ED"/>
    <w:rsid w:val="00217FB1"/>
    <w:rsid w:val="00233125"/>
    <w:rsid w:val="002544E7"/>
    <w:rsid w:val="0025669D"/>
    <w:rsid w:val="00286C17"/>
    <w:rsid w:val="00296B92"/>
    <w:rsid w:val="002A3405"/>
    <w:rsid w:val="002B103A"/>
    <w:rsid w:val="002C5CBF"/>
    <w:rsid w:val="002D546D"/>
    <w:rsid w:val="002D7076"/>
    <w:rsid w:val="002D7286"/>
    <w:rsid w:val="002E096B"/>
    <w:rsid w:val="002E2741"/>
    <w:rsid w:val="00301D69"/>
    <w:rsid w:val="00315B08"/>
    <w:rsid w:val="003177BB"/>
    <w:rsid w:val="00322B6E"/>
    <w:rsid w:val="003272AA"/>
    <w:rsid w:val="00343F04"/>
    <w:rsid w:val="003567BF"/>
    <w:rsid w:val="003A6A76"/>
    <w:rsid w:val="003B18F5"/>
    <w:rsid w:val="003E5113"/>
    <w:rsid w:val="003E5BC0"/>
    <w:rsid w:val="00404CAA"/>
    <w:rsid w:val="00440F90"/>
    <w:rsid w:val="004425FF"/>
    <w:rsid w:val="00450517"/>
    <w:rsid w:val="00464ECE"/>
    <w:rsid w:val="0047603F"/>
    <w:rsid w:val="004B4DCF"/>
    <w:rsid w:val="004C7920"/>
    <w:rsid w:val="004E0D3D"/>
    <w:rsid w:val="004F0BD2"/>
    <w:rsid w:val="005251B4"/>
    <w:rsid w:val="00526AB9"/>
    <w:rsid w:val="0053319D"/>
    <w:rsid w:val="00534B50"/>
    <w:rsid w:val="0054386F"/>
    <w:rsid w:val="005905C9"/>
    <w:rsid w:val="00592CB5"/>
    <w:rsid w:val="00592E22"/>
    <w:rsid w:val="005A2674"/>
    <w:rsid w:val="005C734D"/>
    <w:rsid w:val="005F4483"/>
    <w:rsid w:val="0060748D"/>
    <w:rsid w:val="00614CC1"/>
    <w:rsid w:val="006335E8"/>
    <w:rsid w:val="00634975"/>
    <w:rsid w:val="00640311"/>
    <w:rsid w:val="00643531"/>
    <w:rsid w:val="006815FD"/>
    <w:rsid w:val="006D390A"/>
    <w:rsid w:val="006D6648"/>
    <w:rsid w:val="006E4616"/>
    <w:rsid w:val="006E7DB5"/>
    <w:rsid w:val="007405BA"/>
    <w:rsid w:val="007430FB"/>
    <w:rsid w:val="007439AC"/>
    <w:rsid w:val="00746DD7"/>
    <w:rsid w:val="00777019"/>
    <w:rsid w:val="00792F43"/>
    <w:rsid w:val="007A2BC7"/>
    <w:rsid w:val="007B247C"/>
    <w:rsid w:val="007B682B"/>
    <w:rsid w:val="007C1D44"/>
    <w:rsid w:val="007C34F8"/>
    <w:rsid w:val="007D5C9C"/>
    <w:rsid w:val="007D7F73"/>
    <w:rsid w:val="007F60EB"/>
    <w:rsid w:val="00814862"/>
    <w:rsid w:val="00832ED1"/>
    <w:rsid w:val="008355A3"/>
    <w:rsid w:val="0084215F"/>
    <w:rsid w:val="00847B8A"/>
    <w:rsid w:val="008605D0"/>
    <w:rsid w:val="008623DC"/>
    <w:rsid w:val="00880BD8"/>
    <w:rsid w:val="0088403E"/>
    <w:rsid w:val="00885A4B"/>
    <w:rsid w:val="00893A98"/>
    <w:rsid w:val="008E7ED4"/>
    <w:rsid w:val="008F27D4"/>
    <w:rsid w:val="008F478B"/>
    <w:rsid w:val="009075F1"/>
    <w:rsid w:val="009158AC"/>
    <w:rsid w:val="00932A13"/>
    <w:rsid w:val="009341B1"/>
    <w:rsid w:val="009419D7"/>
    <w:rsid w:val="009571D8"/>
    <w:rsid w:val="00973EFB"/>
    <w:rsid w:val="0098219C"/>
    <w:rsid w:val="00985128"/>
    <w:rsid w:val="009A0D6F"/>
    <w:rsid w:val="009A4D9E"/>
    <w:rsid w:val="009B0BC7"/>
    <w:rsid w:val="009B26EC"/>
    <w:rsid w:val="009B2D01"/>
    <w:rsid w:val="009B2F0B"/>
    <w:rsid w:val="009C0E35"/>
    <w:rsid w:val="009E49A3"/>
    <w:rsid w:val="009E52A5"/>
    <w:rsid w:val="00A11664"/>
    <w:rsid w:val="00A2378A"/>
    <w:rsid w:val="00A32D69"/>
    <w:rsid w:val="00A40D81"/>
    <w:rsid w:val="00A633C0"/>
    <w:rsid w:val="00A63FD1"/>
    <w:rsid w:val="00A727E4"/>
    <w:rsid w:val="00AA2AB7"/>
    <w:rsid w:val="00AA2BFD"/>
    <w:rsid w:val="00AB3742"/>
    <w:rsid w:val="00AF6C2C"/>
    <w:rsid w:val="00B0612B"/>
    <w:rsid w:val="00B11DEE"/>
    <w:rsid w:val="00B12242"/>
    <w:rsid w:val="00B13205"/>
    <w:rsid w:val="00B33871"/>
    <w:rsid w:val="00B35D6B"/>
    <w:rsid w:val="00B51EAC"/>
    <w:rsid w:val="00B52194"/>
    <w:rsid w:val="00B6608E"/>
    <w:rsid w:val="00BA2D2E"/>
    <w:rsid w:val="00BA4405"/>
    <w:rsid w:val="00BA5434"/>
    <w:rsid w:val="00BB67AC"/>
    <w:rsid w:val="00BB7423"/>
    <w:rsid w:val="00BC3B6F"/>
    <w:rsid w:val="00BD4CA6"/>
    <w:rsid w:val="00BE04FF"/>
    <w:rsid w:val="00BE1044"/>
    <w:rsid w:val="00C22ECB"/>
    <w:rsid w:val="00C2401D"/>
    <w:rsid w:val="00C33F34"/>
    <w:rsid w:val="00C35E79"/>
    <w:rsid w:val="00C81F9B"/>
    <w:rsid w:val="00C96F56"/>
    <w:rsid w:val="00CA1DC6"/>
    <w:rsid w:val="00CE39F2"/>
    <w:rsid w:val="00D24751"/>
    <w:rsid w:val="00D27B71"/>
    <w:rsid w:val="00D32B7A"/>
    <w:rsid w:val="00D44F67"/>
    <w:rsid w:val="00D83C34"/>
    <w:rsid w:val="00DA0CE2"/>
    <w:rsid w:val="00DA2097"/>
    <w:rsid w:val="00DC1C72"/>
    <w:rsid w:val="00DC285A"/>
    <w:rsid w:val="00DC2DAF"/>
    <w:rsid w:val="00DD7053"/>
    <w:rsid w:val="00E431D3"/>
    <w:rsid w:val="00E4609D"/>
    <w:rsid w:val="00E5074E"/>
    <w:rsid w:val="00E64F0B"/>
    <w:rsid w:val="00E76784"/>
    <w:rsid w:val="00E81539"/>
    <w:rsid w:val="00E83202"/>
    <w:rsid w:val="00E96797"/>
    <w:rsid w:val="00EA079F"/>
    <w:rsid w:val="00EA3FA9"/>
    <w:rsid w:val="00EA4A28"/>
    <w:rsid w:val="00EA52AB"/>
    <w:rsid w:val="00EF77BB"/>
    <w:rsid w:val="00F12018"/>
    <w:rsid w:val="00F229F6"/>
    <w:rsid w:val="00F34086"/>
    <w:rsid w:val="00F34FD8"/>
    <w:rsid w:val="00F549D3"/>
    <w:rsid w:val="00F74DE4"/>
    <w:rsid w:val="00FA3133"/>
    <w:rsid w:val="00FA629D"/>
    <w:rsid w:val="00FB0A6D"/>
    <w:rsid w:val="00FB37AE"/>
    <w:rsid w:val="00FB4FF0"/>
    <w:rsid w:val="00FB5102"/>
    <w:rsid w:val="00FD6A8E"/>
    <w:rsid w:val="00FE1EF6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D55AF8-F753-49EE-842A-6DEADF8E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1D3"/>
    <w:rPr>
      <w:lang w:eastAsia="en-US"/>
    </w:rPr>
  </w:style>
  <w:style w:type="paragraph" w:styleId="Heading1">
    <w:name w:val="heading 1"/>
    <w:basedOn w:val="Normal"/>
    <w:next w:val="Normal"/>
    <w:qFormat/>
    <w:rsid w:val="009B0BC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B0BC7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Heading3">
    <w:name w:val="heading 3"/>
    <w:basedOn w:val="Normal"/>
    <w:next w:val="Normal"/>
    <w:qFormat/>
    <w:rsid w:val="009B0BC7"/>
    <w:pPr>
      <w:keepNext/>
      <w:spacing w:before="240" w:after="60"/>
      <w:outlineLvl w:val="2"/>
    </w:pPr>
    <w:rPr>
      <w:rFonts w:ascii="Arial" w:hAnsi="Arial"/>
      <w:sz w:val="24"/>
      <w:lang w:val="en-US"/>
    </w:rPr>
  </w:style>
  <w:style w:type="paragraph" w:styleId="Heading4">
    <w:name w:val="heading 4"/>
    <w:basedOn w:val="Normal"/>
    <w:next w:val="Normal"/>
    <w:qFormat/>
    <w:rsid w:val="009B0BC7"/>
    <w:pPr>
      <w:keepNext/>
      <w:spacing w:before="240" w:after="60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">
    <w:name w:val="Table Header"/>
    <w:basedOn w:val="Normal"/>
    <w:rsid w:val="009B0BC7"/>
    <w:pPr>
      <w:ind w:right="397"/>
    </w:pPr>
    <w:rPr>
      <w:rFonts w:ascii="Futura-Normal" w:hAnsi="Futura-Normal"/>
      <w:b/>
      <w:i/>
      <w:lang w:val="en-US"/>
    </w:rPr>
  </w:style>
  <w:style w:type="paragraph" w:customStyle="1" w:styleId="FlowOfEvents1">
    <w:name w:val="FlowOfEvents 1"/>
    <w:basedOn w:val="Heading1"/>
    <w:rsid w:val="009B0BC7"/>
  </w:style>
  <w:style w:type="paragraph" w:customStyle="1" w:styleId="FlowOfEvents2">
    <w:name w:val="FlowOfEvents 2"/>
    <w:basedOn w:val="Heading2"/>
    <w:rsid w:val="009B0BC7"/>
    <w:rPr>
      <w:sz w:val="28"/>
    </w:rPr>
  </w:style>
  <w:style w:type="paragraph" w:customStyle="1" w:styleId="FlowOfEvents3">
    <w:name w:val="FlowOfEvents 3"/>
    <w:basedOn w:val="Heading3"/>
    <w:rsid w:val="009B0BC7"/>
    <w:rPr>
      <w:b/>
      <w:bCs/>
      <w:sz w:val="22"/>
    </w:rPr>
  </w:style>
  <w:style w:type="paragraph" w:customStyle="1" w:styleId="FlowOfEvents4">
    <w:name w:val="FlowOfEvents 4"/>
    <w:basedOn w:val="Heading4"/>
    <w:rsid w:val="009B0BC7"/>
    <w:pPr>
      <w:spacing w:before="120"/>
    </w:pPr>
    <w:rPr>
      <w:sz w:val="20"/>
      <w:u w:val="single"/>
    </w:rPr>
  </w:style>
  <w:style w:type="table" w:styleId="TableGrid">
    <w:name w:val="Table Grid"/>
    <w:basedOn w:val="TableNormal"/>
    <w:rsid w:val="006D3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ca"/>
    <w:basedOn w:val="Normal"/>
    <w:next w:val="Normal"/>
    <w:qFormat/>
    <w:rsid w:val="00F549D3"/>
    <w:rPr>
      <w:b/>
      <w:bCs/>
    </w:rPr>
  </w:style>
  <w:style w:type="paragraph" w:customStyle="1" w:styleId="ChangeLog">
    <w:name w:val="ChangeLog"/>
    <w:basedOn w:val="Normal"/>
    <w:rsid w:val="004425FF"/>
    <w:pPr>
      <w:keepNext/>
      <w:spacing w:before="120"/>
      <w:outlineLvl w:val="1"/>
    </w:pPr>
    <w:rPr>
      <w:b/>
    </w:rPr>
  </w:style>
  <w:style w:type="paragraph" w:customStyle="1" w:styleId="ChangeDate">
    <w:name w:val="ChangeDate"/>
    <w:basedOn w:val="Normal"/>
    <w:rsid w:val="004425FF"/>
    <w:pPr>
      <w:keepNext/>
      <w:outlineLvl w:val="1"/>
    </w:pPr>
  </w:style>
  <w:style w:type="paragraph" w:customStyle="1" w:styleId="ChangeDescription">
    <w:name w:val="ChangeDescription"/>
    <w:basedOn w:val="Normal"/>
    <w:rsid w:val="004425FF"/>
    <w:pPr>
      <w:keepNext/>
      <w:outlineLvl w:val="1"/>
    </w:pPr>
  </w:style>
  <w:style w:type="paragraph" w:customStyle="1" w:styleId="Module">
    <w:name w:val="Module"/>
    <w:basedOn w:val="Heading2"/>
    <w:rsid w:val="004425FF"/>
    <w:pPr>
      <w:spacing w:before="120"/>
    </w:pPr>
  </w:style>
  <w:style w:type="paragraph" w:customStyle="1" w:styleId="ModuleName">
    <w:name w:val="ModuleName"/>
    <w:basedOn w:val="Normal"/>
    <w:rsid w:val="004425FF"/>
    <w:pPr>
      <w:keepNext/>
      <w:spacing w:before="120" w:after="60"/>
      <w:outlineLvl w:val="1"/>
    </w:pPr>
    <w:rPr>
      <w:rFonts w:ascii="Arial" w:hAnsi="Arial" w:cs="Arial"/>
      <w:b/>
      <w:sz w:val="24"/>
      <w:szCs w:val="24"/>
    </w:rPr>
  </w:style>
  <w:style w:type="paragraph" w:customStyle="1" w:styleId="ModuleIdentifier">
    <w:name w:val="ModuleIdentifier"/>
    <w:basedOn w:val="Normal"/>
    <w:link w:val="ModuleIdentifierChar"/>
    <w:rsid w:val="004425FF"/>
    <w:pPr>
      <w:keepNext/>
      <w:spacing w:before="60" w:after="60"/>
      <w:outlineLvl w:val="1"/>
    </w:pPr>
    <w:rPr>
      <w:rFonts w:ascii="Arial" w:hAnsi="Arial" w:cs="Arial"/>
      <w:b/>
    </w:rPr>
  </w:style>
  <w:style w:type="paragraph" w:customStyle="1" w:styleId="ModuleIdentifierName">
    <w:name w:val="ModuleIdentifierName"/>
    <w:basedOn w:val="Normal"/>
    <w:rsid w:val="004425FF"/>
    <w:pPr>
      <w:keepNext/>
      <w:spacing w:before="60" w:after="60"/>
      <w:outlineLvl w:val="1"/>
    </w:pPr>
    <w:rPr>
      <w:rFonts w:ascii="Arial" w:hAnsi="Arial" w:cs="Arial"/>
    </w:rPr>
  </w:style>
  <w:style w:type="paragraph" w:customStyle="1" w:styleId="FunctionalPart">
    <w:name w:val="FunctionalPart"/>
    <w:basedOn w:val="Module"/>
    <w:rsid w:val="004425FF"/>
  </w:style>
  <w:style w:type="paragraph" w:customStyle="1" w:styleId="FunctionalPartName">
    <w:name w:val="FunctionalPartName"/>
    <w:basedOn w:val="ModuleName"/>
    <w:rsid w:val="004425FF"/>
  </w:style>
  <w:style w:type="paragraph" w:customStyle="1" w:styleId="FPIdentifier">
    <w:name w:val="FP_Identifier"/>
    <w:basedOn w:val="ModuleIdentifier"/>
    <w:link w:val="FPIdentifierChar"/>
    <w:rsid w:val="004425FF"/>
  </w:style>
  <w:style w:type="character" w:customStyle="1" w:styleId="ModuleIdentifierChar">
    <w:name w:val="ModuleIdentifier Char"/>
    <w:basedOn w:val="DefaultParagraphFont"/>
    <w:link w:val="ModuleIdentifier"/>
    <w:rsid w:val="004425FF"/>
    <w:rPr>
      <w:rFonts w:ascii="Arial" w:hAnsi="Arial" w:cs="Arial"/>
      <w:b/>
      <w:lang w:val="en-GB" w:eastAsia="en-US" w:bidi="ar-SA"/>
    </w:rPr>
  </w:style>
  <w:style w:type="character" w:customStyle="1" w:styleId="FPIdentifierChar">
    <w:name w:val="FP_Identifier Char"/>
    <w:basedOn w:val="ModuleIdentifierChar"/>
    <w:link w:val="FPIdentifier"/>
    <w:rsid w:val="004425FF"/>
    <w:rPr>
      <w:rFonts w:ascii="Arial" w:hAnsi="Arial" w:cs="Arial"/>
      <w:b/>
      <w:lang w:val="en-GB" w:eastAsia="en-US" w:bidi="ar-SA"/>
    </w:rPr>
  </w:style>
  <w:style w:type="paragraph" w:customStyle="1" w:styleId="FPIdentifierName">
    <w:name w:val="FP_IdentifierName"/>
    <w:basedOn w:val="ModuleIdentifierName"/>
    <w:rsid w:val="004425FF"/>
  </w:style>
  <w:style w:type="paragraph" w:customStyle="1" w:styleId="Overview">
    <w:name w:val="Overview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OverviewDescription">
    <w:name w:val="Overview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Results">
    <w:name w:val="Results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240" w:after="60"/>
      <w:outlineLvl w:val="1"/>
    </w:pPr>
    <w:rPr>
      <w:rFonts w:ascii="Arial" w:hAnsi="Arial"/>
      <w:b/>
      <w:i/>
      <w:sz w:val="24"/>
      <w:szCs w:val="24"/>
      <w:lang w:val="en-US"/>
    </w:rPr>
  </w:style>
  <w:style w:type="paragraph" w:customStyle="1" w:styleId="ResultsDescription">
    <w:name w:val="ResultsDescription"/>
    <w:basedOn w:val="Normal"/>
    <w:rsid w:val="004425F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/>
      <w:outlineLvl w:val="1"/>
    </w:pPr>
  </w:style>
  <w:style w:type="paragraph" w:customStyle="1" w:styleId="ActivityFlow">
    <w:name w:val="ActivityFlow"/>
    <w:basedOn w:val="Normal"/>
    <w:rsid w:val="004425FF"/>
    <w:rPr>
      <w:b/>
      <w:lang w:val="en-US"/>
    </w:rPr>
  </w:style>
  <w:style w:type="paragraph" w:customStyle="1" w:styleId="ActivityFunction">
    <w:name w:val="ActivityFunction"/>
    <w:basedOn w:val="Normal"/>
    <w:rsid w:val="004425FF"/>
    <w:rPr>
      <w:b/>
      <w:lang w:val="en-US"/>
    </w:rPr>
  </w:style>
  <w:style w:type="paragraph" w:customStyle="1" w:styleId="ActivityFlowDescription">
    <w:name w:val="ActivityFlowDescription"/>
    <w:basedOn w:val="Normal"/>
    <w:rsid w:val="004425FF"/>
    <w:rPr>
      <w:lang w:val="en-US"/>
    </w:rPr>
  </w:style>
  <w:style w:type="paragraph" w:customStyle="1" w:styleId="ActivityFunctionDescription">
    <w:name w:val="ActivityFunctionDescription"/>
    <w:basedOn w:val="Normal"/>
    <w:rsid w:val="004425FF"/>
    <w:rPr>
      <w:lang w:val="en-US"/>
    </w:rPr>
  </w:style>
  <w:style w:type="paragraph" w:customStyle="1" w:styleId="InformationTitle">
    <w:name w:val="InformationTitle"/>
    <w:basedOn w:val="Normal"/>
    <w:rsid w:val="004425FF"/>
    <w:rPr>
      <w:b/>
      <w:lang w:val="en-US"/>
    </w:rPr>
  </w:style>
  <w:style w:type="paragraph" w:customStyle="1" w:styleId="FPDescription">
    <w:name w:val="FP_Description"/>
    <w:basedOn w:val="Normal"/>
    <w:rsid w:val="004425FF"/>
    <w:rPr>
      <w:lang w:val="en-US"/>
    </w:rPr>
  </w:style>
  <w:style w:type="paragraph" w:customStyle="1" w:styleId="FPEnties">
    <w:name w:val="FP_Enties"/>
    <w:basedOn w:val="Normal"/>
    <w:rsid w:val="004425FF"/>
    <w:rPr>
      <w:lang w:val="en-US"/>
    </w:rPr>
  </w:style>
  <w:style w:type="paragraph" w:styleId="PlainText">
    <w:name w:val="Plain Text"/>
    <w:basedOn w:val="Normal"/>
    <w:rsid w:val="00B51EAC"/>
    <w:rPr>
      <w:rFonts w:ascii="Courier New" w:hAnsi="Courier New" w:cs="Courier New"/>
      <w:lang w:val="en-US"/>
    </w:rPr>
  </w:style>
  <w:style w:type="paragraph" w:styleId="BodyText">
    <w:name w:val="Body Text"/>
    <w:basedOn w:val="Normal"/>
    <w:rsid w:val="008623DC"/>
    <w:pPr>
      <w:spacing w:before="120"/>
      <w:jc w:val="both"/>
    </w:pPr>
    <w:rPr>
      <w:rFonts w:ascii="Arial" w:hAnsi="Arial"/>
      <w:lang w:val="en-US" w:eastAsia="de-DE"/>
    </w:rPr>
  </w:style>
  <w:style w:type="paragraph" w:customStyle="1" w:styleId="Abbildung">
    <w:name w:val="Abbildung"/>
    <w:basedOn w:val="BodyText"/>
    <w:next w:val="BodyText"/>
    <w:rsid w:val="008623DC"/>
    <w:pPr>
      <w:keepNext/>
      <w:jc w:val="center"/>
    </w:pPr>
    <w:rPr>
      <w:noProof/>
    </w:rPr>
  </w:style>
  <w:style w:type="paragraph" w:styleId="BodyTextIndent2">
    <w:name w:val="Body Text Indent 2"/>
    <w:basedOn w:val="BodyText2"/>
    <w:rsid w:val="008623DC"/>
    <w:pPr>
      <w:tabs>
        <w:tab w:val="left" w:pos="567"/>
      </w:tabs>
      <w:spacing w:before="120" w:after="0" w:line="240" w:lineRule="auto"/>
      <w:ind w:left="567"/>
      <w:jc w:val="both"/>
    </w:pPr>
    <w:rPr>
      <w:rFonts w:ascii="Arial" w:hAnsi="Arial"/>
      <w:i/>
      <w:lang w:val="en-US" w:eastAsia="de-DE"/>
    </w:rPr>
  </w:style>
  <w:style w:type="paragraph" w:styleId="MacroText">
    <w:name w:val="macro"/>
    <w:semiHidden/>
    <w:rsid w:val="008623DC"/>
    <w:p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ind w:left="567"/>
    </w:pPr>
    <w:rPr>
      <w:rFonts w:ascii="Courier New" w:hAnsi="Courier New"/>
      <w:noProof/>
      <w:sz w:val="16"/>
      <w:lang w:val="de-DE" w:eastAsia="de-DE"/>
    </w:rPr>
  </w:style>
  <w:style w:type="paragraph" w:styleId="ListBullet2">
    <w:name w:val="List Bullet 2"/>
    <w:basedOn w:val="Normal"/>
    <w:rsid w:val="008623DC"/>
    <w:pPr>
      <w:numPr>
        <w:numId w:val="27"/>
      </w:numPr>
      <w:tabs>
        <w:tab w:val="clear" w:pos="643"/>
        <w:tab w:val="num" w:pos="567"/>
      </w:tabs>
      <w:spacing w:before="60"/>
      <w:ind w:left="568" w:hanging="284"/>
    </w:pPr>
    <w:rPr>
      <w:rFonts w:ascii="Arial" w:hAnsi="Arial" w:cs="Arial"/>
      <w:lang w:val="en-US" w:eastAsia="de-DE"/>
    </w:rPr>
  </w:style>
  <w:style w:type="paragraph" w:styleId="ListBullet3">
    <w:name w:val="List Bullet 3"/>
    <w:basedOn w:val="Normal"/>
    <w:rsid w:val="008623DC"/>
    <w:pPr>
      <w:numPr>
        <w:numId w:val="28"/>
      </w:numPr>
      <w:tabs>
        <w:tab w:val="clear" w:pos="926"/>
        <w:tab w:val="num" w:pos="851"/>
      </w:tabs>
      <w:spacing w:before="60"/>
      <w:ind w:left="851" w:hanging="284"/>
      <w:jc w:val="both"/>
    </w:pPr>
    <w:rPr>
      <w:rFonts w:ascii="Arial" w:hAnsi="Arial"/>
      <w:lang w:val="en-US" w:eastAsia="de-DE"/>
    </w:rPr>
  </w:style>
  <w:style w:type="character" w:customStyle="1" w:styleId="IFCName">
    <w:name w:val="IFC Name"/>
    <w:basedOn w:val="DefaultParagraphFont"/>
    <w:rsid w:val="008623DC"/>
    <w:rPr>
      <w:i/>
      <w:iCs/>
      <w:noProof/>
      <w:color w:val="000080"/>
    </w:rPr>
  </w:style>
  <w:style w:type="paragraph" w:styleId="BodyText2">
    <w:name w:val="Body Text 2"/>
    <w:basedOn w:val="Normal"/>
    <w:rsid w:val="008623DC"/>
    <w:pPr>
      <w:spacing w:after="120" w:line="480" w:lineRule="auto"/>
    </w:pPr>
  </w:style>
  <w:style w:type="paragraph" w:customStyle="1" w:styleId="InformationNeeded">
    <w:name w:val="InformationNeeded"/>
    <w:basedOn w:val="Normal"/>
    <w:rsid w:val="00E431D3"/>
    <w:rPr>
      <w:lang w:val="en-US"/>
    </w:rPr>
  </w:style>
  <w:style w:type="paragraph" w:customStyle="1" w:styleId="ActorSupplying">
    <w:name w:val="ActorSupplying"/>
    <w:basedOn w:val="Normal"/>
    <w:rsid w:val="00E431D3"/>
    <w:rPr>
      <w:lang w:val="en-US"/>
    </w:rPr>
  </w:style>
  <w:style w:type="paragraph" w:customStyle="1" w:styleId="ExchangeRequirementName">
    <w:name w:val="ExchangeRequirementName"/>
    <w:basedOn w:val="FlowOfEvents2"/>
    <w:rsid w:val="00195BD1"/>
    <w:pPr>
      <w:spacing w:before="120"/>
    </w:pPr>
    <w:rPr>
      <w:rFonts w:cs="Arial"/>
      <w:i w:val="0"/>
      <w:sz w:val="24"/>
      <w:szCs w:val="24"/>
      <w:lang w:val="en-GB"/>
    </w:rPr>
  </w:style>
  <w:style w:type="paragraph" w:customStyle="1" w:styleId="ActivityIdentifier">
    <w:name w:val="ActivityIdentifier"/>
    <w:basedOn w:val="ChangeLog"/>
    <w:rsid w:val="00195BD1"/>
    <w:pPr>
      <w:spacing w:before="60" w:after="60"/>
    </w:pPr>
    <w:rPr>
      <w:rFonts w:ascii="Arial" w:hAnsi="Arial" w:cs="Arial"/>
    </w:rPr>
  </w:style>
  <w:style w:type="paragraph" w:customStyle="1" w:styleId="ActivityIdentifierName">
    <w:name w:val="ActivityIdentifierName"/>
    <w:basedOn w:val="ChangeDescription"/>
    <w:rsid w:val="00195BD1"/>
    <w:pPr>
      <w:spacing w:before="60" w:after="60"/>
    </w:pPr>
    <w:rPr>
      <w:rFonts w:ascii="Arial" w:hAnsi="Arial" w:cs="Arial"/>
    </w:rPr>
  </w:style>
  <w:style w:type="paragraph" w:customStyle="1" w:styleId="ProjectStageNumber">
    <w:name w:val="ProjectStageNumber"/>
    <w:basedOn w:val="Normal"/>
    <w:rsid w:val="00195BD1"/>
    <w:pPr>
      <w:jc w:val="center"/>
    </w:pPr>
    <w:rPr>
      <w:b/>
      <w:lang w:val="en-US"/>
    </w:rPr>
  </w:style>
  <w:style w:type="paragraph" w:customStyle="1" w:styleId="ProjectStageName">
    <w:name w:val="ProjectStageName"/>
    <w:basedOn w:val="Normal"/>
    <w:rsid w:val="00195BD1"/>
    <w:rPr>
      <w:b/>
      <w:lang w:val="en-US"/>
    </w:rPr>
  </w:style>
  <w:style w:type="paragraph" w:customStyle="1" w:styleId="ProjectStageMarker">
    <w:name w:val="ProjectStageMarker"/>
    <w:basedOn w:val="Normal"/>
    <w:rsid w:val="00195BD1"/>
    <w:pPr>
      <w:jc w:val="center"/>
    </w:pPr>
    <w:rPr>
      <w:b/>
      <w:lang w:val="en-US"/>
    </w:rPr>
  </w:style>
  <w:style w:type="paragraph" w:customStyle="1" w:styleId="ExchangeRequirement">
    <w:name w:val="ExchangeRequirement"/>
    <w:basedOn w:val="Heading2"/>
    <w:rsid w:val="00195BD1"/>
    <w:pPr>
      <w:spacing w:before="120"/>
    </w:pPr>
  </w:style>
  <w:style w:type="paragraph" w:customStyle="1" w:styleId="MandatoryInformationHeading">
    <w:name w:val="MandatoryInformationHeading"/>
    <w:basedOn w:val="Normal"/>
    <w:rsid w:val="00286C17"/>
    <w:rPr>
      <w:rFonts w:ascii="Arial" w:hAnsi="Arial" w:cs="Arial"/>
      <w:b/>
      <w:i/>
      <w:sz w:val="24"/>
      <w:szCs w:val="24"/>
      <w:lang w:val="en-US"/>
    </w:rPr>
  </w:style>
  <w:style w:type="paragraph" w:customStyle="1" w:styleId="overviewdescription0">
    <w:name w:val="overviewdescription"/>
    <w:basedOn w:val="Normal"/>
    <w:rsid w:val="00BE1044"/>
    <w:pPr>
      <w:spacing w:before="100" w:beforeAutospacing="1" w:after="100" w:afterAutospacing="1"/>
    </w:pPr>
    <w:rPr>
      <w:rFonts w:eastAsia="MS Mincho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rsid w:val="005251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51B4"/>
    <w:rPr>
      <w:lang w:eastAsia="en-US"/>
    </w:rPr>
  </w:style>
  <w:style w:type="paragraph" w:styleId="Footer">
    <w:name w:val="footer"/>
    <w:basedOn w:val="Normal"/>
    <w:link w:val="FooterChar"/>
    <w:rsid w:val="005251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251B4"/>
    <w:rPr>
      <w:lang w:eastAsia="en-US"/>
    </w:rPr>
  </w:style>
  <w:style w:type="paragraph" w:styleId="BalloonText">
    <w:name w:val="Balloon Text"/>
    <w:basedOn w:val="Normal"/>
    <w:link w:val="BalloonTextChar"/>
    <w:rsid w:val="005251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51B4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317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5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\AppData\Local\Temp\er_do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F773E-DD56-4367-97BF-264E97E64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er_doc_template.dotx</Template>
  <TotalTime>69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IDM Word template for Exchange Requirements</vt:lpstr>
    </vt:vector>
  </TitlesOfParts>
  <Company>Jeffrey Wix Consulting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IDM Word template for Exchange Requirements</dc:title>
  <dc:creator>Jan Karlshøj</dc:creator>
  <cp:keywords>Template, Exchange Requirement, IDM</cp:keywords>
  <cp:lastModifiedBy>Le, Tuyen T [CCE E]</cp:lastModifiedBy>
  <cp:revision>35</cp:revision>
  <cp:lastPrinted>1900-12-31T23:00:00Z</cp:lastPrinted>
  <dcterms:created xsi:type="dcterms:W3CDTF">2013-02-12T19:22:00Z</dcterms:created>
  <dcterms:modified xsi:type="dcterms:W3CDTF">2016-08-01T14:32:00Z</dcterms:modified>
</cp:coreProperties>
</file>