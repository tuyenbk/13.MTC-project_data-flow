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001002" w:rsidP="003A03E6">
            <w:pPr>
              <w:pStyle w:val="ExchangeRequirementName"/>
            </w:pPr>
            <w:r>
              <w:t>Sign condition report submission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6F0BF7">
              <w:t>.S.10</w:t>
            </w:r>
            <w:r w:rsidR="004F2B87">
              <w:t>0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0A2C33" w:rsidP="005D58FD">
            <w:pPr>
              <w:pStyle w:val="ChangeDate"/>
            </w:pPr>
            <w:r>
              <w:t>2016-07-2</w:t>
            </w:r>
            <w:r w:rsidR="005D58FD">
              <w:t>9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4C763C" w:rsidRPr="00A32D69" w:rsidTr="005251B4">
        <w:tc>
          <w:tcPr>
            <w:tcW w:w="1384" w:type="dxa"/>
            <w:vMerge w:val="restart"/>
            <w:shd w:val="clear" w:color="auto" w:fill="auto"/>
          </w:tcPr>
          <w:p w:rsidR="004C763C" w:rsidRPr="000A2C33" w:rsidRDefault="004C763C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AB2657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Programming and planning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D0989" w:rsidRDefault="00E91302" w:rsidP="00AD0989">
      <w:pPr>
        <w:snapToGrid w:val="0"/>
        <w:spacing w:after="240"/>
      </w:pPr>
      <w:r>
        <w:t xml:space="preserve">Field staff needs to submit a report regarding the condition of signs to the corresponding maintenance garage to evaluate sign </w:t>
      </w:r>
      <w:r w:rsidR="00B51A5F">
        <w:t xml:space="preserve">reconstruction, </w:t>
      </w:r>
      <w:r>
        <w:t>replacement and maintenance needs</w:t>
      </w:r>
      <w:r w:rsidR="00AD0989">
        <w:t>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02579D">
        <w:rPr>
          <w:lang w:val="en-US"/>
        </w:rPr>
        <w:t>Field staff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02579D">
        <w:rPr>
          <w:lang w:val="en-US"/>
        </w:rPr>
        <w:t>Maintenance garage</w:t>
      </w:r>
      <w:r w:rsidR="00500229">
        <w:rPr>
          <w:lang w:val="en-US"/>
        </w:rPr>
        <w:t>/</w:t>
      </w:r>
      <w:r w:rsidR="005D58FD">
        <w:rPr>
          <w:lang w:val="en-US"/>
        </w:rPr>
        <w:t xml:space="preserve">District </w:t>
      </w:r>
      <w:r w:rsidR="00A0227C">
        <w:rPr>
          <w:lang w:val="en-US"/>
        </w:rPr>
        <w:t>maintenance office</w:t>
      </w:r>
    </w:p>
    <w:p w:rsidR="003177BB" w:rsidRDefault="003177BB" w:rsidP="00B11DEE">
      <w:pPr>
        <w:snapToGrid w:val="0"/>
      </w:pPr>
    </w:p>
    <w:p w:rsidR="00B11DEE" w:rsidRPr="00F229F6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p w:rsidR="00024052" w:rsidRDefault="003177BB" w:rsidP="00024052">
      <w:pPr>
        <w:rPr>
          <w:lang w:val="en-US"/>
        </w:rPr>
      </w:pPr>
      <w:r>
        <w:rPr>
          <w:lang w:val="en-US"/>
        </w:rPr>
        <w:t>Information require</w:t>
      </w:r>
      <w:r w:rsidR="00AB6B9A">
        <w:rPr>
          <w:lang w:val="en-US"/>
        </w:rPr>
        <w:t xml:space="preserve">d to be </w:t>
      </w:r>
      <w:r w:rsidR="00A34083">
        <w:rPr>
          <w:lang w:val="en-US"/>
        </w:rPr>
        <w:t xml:space="preserve">collected and </w:t>
      </w:r>
      <w:r w:rsidR="00AB6B9A">
        <w:rPr>
          <w:lang w:val="en-US"/>
        </w:rPr>
        <w:t>transferred</w:t>
      </w:r>
      <w:r w:rsidR="007A2547">
        <w:rPr>
          <w:lang w:val="en-US"/>
        </w:rPr>
        <w:t xml:space="preserve"> by </w:t>
      </w:r>
      <w:r w:rsidR="000F1B17">
        <w:rPr>
          <w:lang w:val="en-US"/>
        </w:rPr>
        <w:t xml:space="preserve">the </w:t>
      </w:r>
      <w:bookmarkStart w:id="0" w:name="_GoBack"/>
      <w:bookmarkEnd w:id="0"/>
      <w:r w:rsidR="007A2547">
        <w:rPr>
          <w:lang w:val="en-US"/>
        </w:rPr>
        <w:t>field staff</w:t>
      </w:r>
      <w:r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960"/>
        <w:gridCol w:w="1980"/>
      </w:tblGrid>
      <w:tr w:rsidR="00024052" w:rsidTr="00A01B71">
        <w:tc>
          <w:tcPr>
            <w:tcW w:w="2088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Data </w:t>
            </w:r>
            <w:r w:rsidR="00732404" w:rsidRPr="00FD4B8D">
              <w:rPr>
                <w:b/>
                <w:lang w:val="en-US"/>
              </w:rPr>
              <w:t>attribute group</w:t>
            </w:r>
          </w:p>
        </w:tc>
        <w:tc>
          <w:tcPr>
            <w:tcW w:w="189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96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8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DA5F0F" w:rsidTr="00A01B71">
        <w:tc>
          <w:tcPr>
            <w:tcW w:w="2088" w:type="dxa"/>
            <w:vMerge w:val="restart"/>
          </w:tcPr>
          <w:p w:rsidR="00DA5F0F" w:rsidRDefault="00DA5F0F" w:rsidP="00255DFD">
            <w:pPr>
              <w:rPr>
                <w:lang w:val="en-US"/>
              </w:rPr>
            </w:pPr>
            <w:r>
              <w:rPr>
                <w:lang w:val="en-US"/>
              </w:rPr>
              <w:t>Sign identifier</w:t>
            </w:r>
          </w:p>
        </w:tc>
        <w:tc>
          <w:tcPr>
            <w:tcW w:w="189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DOT stock number</w:t>
            </w:r>
          </w:p>
        </w:tc>
        <w:tc>
          <w:tcPr>
            <w:tcW w:w="396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Each sign is assigned a stock number</w:t>
            </w:r>
          </w:p>
        </w:tc>
        <w:tc>
          <w:tcPr>
            <w:tcW w:w="1980" w:type="dxa"/>
          </w:tcPr>
          <w:p w:rsidR="00DA5F0F" w:rsidRDefault="00DA5F0F" w:rsidP="00024052">
            <w:pPr>
              <w:rPr>
                <w:lang w:val="en-US"/>
              </w:rPr>
            </w:pPr>
          </w:p>
        </w:tc>
      </w:tr>
      <w:tr w:rsidR="00DA5F0F" w:rsidTr="00A01B71">
        <w:tc>
          <w:tcPr>
            <w:tcW w:w="2088" w:type="dxa"/>
            <w:vMerge/>
          </w:tcPr>
          <w:p w:rsidR="00DA5F0F" w:rsidRDefault="00DA5F0F" w:rsidP="00255DF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Iowa MUTCD</w:t>
            </w:r>
          </w:p>
        </w:tc>
        <w:tc>
          <w:tcPr>
            <w:tcW w:w="396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Iowa Manual on Uniform Traffic Control Devices</w:t>
            </w:r>
          </w:p>
        </w:tc>
        <w:tc>
          <w:tcPr>
            <w:tcW w:w="1980" w:type="dxa"/>
          </w:tcPr>
          <w:p w:rsidR="00DA5F0F" w:rsidRDefault="00DA5F0F" w:rsidP="00024052">
            <w:pPr>
              <w:rPr>
                <w:lang w:val="en-US"/>
              </w:rPr>
            </w:pPr>
          </w:p>
        </w:tc>
      </w:tr>
      <w:tr w:rsidR="00DA5F0F" w:rsidTr="00A01B71">
        <w:tc>
          <w:tcPr>
            <w:tcW w:w="2088" w:type="dxa"/>
            <w:vMerge/>
          </w:tcPr>
          <w:p w:rsidR="00DA5F0F" w:rsidRDefault="00DA5F0F" w:rsidP="00255DF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Federal MUTCD</w:t>
            </w:r>
          </w:p>
        </w:tc>
        <w:tc>
          <w:tcPr>
            <w:tcW w:w="396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Federal</w:t>
            </w:r>
            <w:r>
              <w:rPr>
                <w:lang w:val="en-US"/>
              </w:rPr>
              <w:t xml:space="preserve"> Manual on Uniform Traffic Control Devices</w:t>
            </w:r>
          </w:p>
        </w:tc>
        <w:tc>
          <w:tcPr>
            <w:tcW w:w="1980" w:type="dxa"/>
          </w:tcPr>
          <w:p w:rsidR="00DA5F0F" w:rsidRDefault="00DA5F0F" w:rsidP="00024052">
            <w:pPr>
              <w:rPr>
                <w:lang w:val="en-US"/>
              </w:rPr>
            </w:pPr>
          </w:p>
        </w:tc>
      </w:tr>
      <w:tr w:rsidR="0082414D" w:rsidTr="00A01B71">
        <w:tc>
          <w:tcPr>
            <w:tcW w:w="2088" w:type="dxa"/>
          </w:tcPr>
          <w:p w:rsidR="0082414D" w:rsidRDefault="0082414D" w:rsidP="004C4877">
            <w:pPr>
              <w:rPr>
                <w:lang w:val="en-US"/>
              </w:rPr>
            </w:pPr>
            <w:r>
              <w:rPr>
                <w:lang w:val="en-US"/>
              </w:rPr>
              <w:t xml:space="preserve">Sign </w:t>
            </w:r>
            <w:r w:rsidR="004C4877">
              <w:rPr>
                <w:lang w:val="en-US"/>
              </w:rPr>
              <w:t>i</w:t>
            </w:r>
            <w:r>
              <w:rPr>
                <w:lang w:val="en-US"/>
              </w:rPr>
              <w:t>nstallation</w:t>
            </w:r>
          </w:p>
        </w:tc>
        <w:tc>
          <w:tcPr>
            <w:tcW w:w="1890" w:type="dxa"/>
          </w:tcPr>
          <w:p w:rsidR="0082414D" w:rsidRDefault="0082414D" w:rsidP="00024052">
            <w:pPr>
              <w:rPr>
                <w:lang w:val="en-US"/>
              </w:rPr>
            </w:pPr>
            <w:r>
              <w:rPr>
                <w:lang w:val="en-US"/>
              </w:rPr>
              <w:t>Date installed</w:t>
            </w:r>
          </w:p>
        </w:tc>
        <w:tc>
          <w:tcPr>
            <w:tcW w:w="3960" w:type="dxa"/>
          </w:tcPr>
          <w:p w:rsidR="0082414D" w:rsidRDefault="0082414D" w:rsidP="00024052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2414D" w:rsidRDefault="0082414D" w:rsidP="00024052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 w:val="restart"/>
          </w:tcPr>
          <w:p w:rsidR="009F4F1E" w:rsidRDefault="009F4F1E" w:rsidP="008E6AB7">
            <w:pPr>
              <w:rPr>
                <w:lang w:val="en-US"/>
              </w:rPr>
            </w:pPr>
            <w:r>
              <w:rPr>
                <w:lang w:val="en-US"/>
              </w:rPr>
              <w:t>Sign location</w:t>
            </w:r>
          </w:p>
        </w:tc>
        <w:tc>
          <w:tcPr>
            <w:tcW w:w="1890" w:type="dxa"/>
          </w:tcPr>
          <w:p w:rsidR="009F4F1E" w:rsidRDefault="009F4F1E" w:rsidP="008E6AB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960" w:type="dxa"/>
          </w:tcPr>
          <w:p w:rsidR="009F4F1E" w:rsidRDefault="009F4F1E" w:rsidP="00ED3C26">
            <w:pPr>
              <w:rPr>
                <w:lang w:val="en-US"/>
              </w:rPr>
            </w:pPr>
            <w:r>
              <w:rPr>
                <w:lang w:val="en-US"/>
              </w:rPr>
              <w:t>Iowa district number</w:t>
            </w:r>
          </w:p>
        </w:tc>
        <w:tc>
          <w:tcPr>
            <w:tcW w:w="1980" w:type="dxa"/>
          </w:tcPr>
          <w:p w:rsidR="009F4F1E" w:rsidRDefault="009F4F1E" w:rsidP="008E6AB7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8E6AB7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8E6AB7">
            <w:pPr>
              <w:rPr>
                <w:lang w:val="en-US"/>
              </w:rPr>
            </w:pPr>
            <w:r>
              <w:rPr>
                <w:lang w:val="en-US"/>
              </w:rPr>
              <w:t xml:space="preserve">County </w:t>
            </w:r>
          </w:p>
        </w:tc>
        <w:tc>
          <w:tcPr>
            <w:tcW w:w="3960" w:type="dxa"/>
          </w:tcPr>
          <w:p w:rsidR="009F4F1E" w:rsidRDefault="009F4F1E" w:rsidP="00ED3C26">
            <w:pPr>
              <w:rPr>
                <w:lang w:val="en-US"/>
              </w:rPr>
            </w:pPr>
            <w:r>
              <w:rPr>
                <w:lang w:val="en-US"/>
              </w:rPr>
              <w:t>County number</w:t>
            </w:r>
          </w:p>
        </w:tc>
        <w:tc>
          <w:tcPr>
            <w:tcW w:w="1980" w:type="dxa"/>
          </w:tcPr>
          <w:p w:rsidR="009F4F1E" w:rsidRDefault="009F4F1E" w:rsidP="008E6AB7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Garage</w:t>
            </w:r>
          </w:p>
        </w:tc>
        <w:tc>
          <w:tcPr>
            <w:tcW w:w="3960" w:type="dxa"/>
          </w:tcPr>
          <w:p w:rsidR="009F4F1E" w:rsidRDefault="009F4F1E" w:rsidP="00ED3C26">
            <w:pPr>
              <w:rPr>
                <w:lang w:val="en-US"/>
              </w:rPr>
            </w:pPr>
            <w:r>
              <w:rPr>
                <w:lang w:val="en-US"/>
              </w:rPr>
              <w:t xml:space="preserve">Iowa garage maintenance number  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Route ID</w:t>
            </w:r>
          </w:p>
        </w:tc>
        <w:tc>
          <w:tcPr>
            <w:tcW w:w="396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For instance, I-29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Milepost</w:t>
            </w:r>
          </w:p>
        </w:tc>
        <w:tc>
          <w:tcPr>
            <w:tcW w:w="396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Milepost of sign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GPS Latitude</w:t>
            </w:r>
          </w:p>
        </w:tc>
        <w:tc>
          <w:tcPr>
            <w:tcW w:w="396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GPS Longitude</w:t>
            </w:r>
          </w:p>
        </w:tc>
        <w:tc>
          <w:tcPr>
            <w:tcW w:w="396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Sign face direction</w:t>
            </w:r>
          </w:p>
        </w:tc>
        <w:tc>
          <w:tcPr>
            <w:tcW w:w="396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Direction of sign face (E, N, NE, etc.)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FC0E37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FC0E37">
            <w:pPr>
              <w:rPr>
                <w:lang w:val="en-US"/>
              </w:rPr>
            </w:pPr>
            <w:r>
              <w:rPr>
                <w:lang w:val="en-US"/>
              </w:rPr>
              <w:t>Travel direction</w:t>
            </w:r>
          </w:p>
        </w:tc>
        <w:tc>
          <w:tcPr>
            <w:tcW w:w="3960" w:type="dxa"/>
          </w:tcPr>
          <w:p w:rsidR="009F4F1E" w:rsidRDefault="009F4F1E" w:rsidP="00FC0E37">
            <w:pPr>
              <w:rPr>
                <w:lang w:val="en-US"/>
              </w:rPr>
            </w:pPr>
            <w:r>
              <w:rPr>
                <w:lang w:val="en-US"/>
              </w:rPr>
              <w:t>Direction of travel along a specific route</w:t>
            </w:r>
          </w:p>
        </w:tc>
        <w:tc>
          <w:tcPr>
            <w:tcW w:w="1980" w:type="dxa"/>
          </w:tcPr>
          <w:p w:rsidR="009F4F1E" w:rsidRDefault="009F4F1E" w:rsidP="00FC0E37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FC0E37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5D15CD">
            <w:pPr>
              <w:rPr>
                <w:lang w:val="en-US"/>
              </w:rPr>
            </w:pPr>
            <w:r>
              <w:rPr>
                <w:lang w:val="en-US"/>
              </w:rPr>
              <w:t>Side of road</w:t>
            </w:r>
          </w:p>
        </w:tc>
        <w:tc>
          <w:tcPr>
            <w:tcW w:w="3960" w:type="dxa"/>
          </w:tcPr>
          <w:p w:rsidR="009F4F1E" w:rsidRDefault="009F4F1E" w:rsidP="00FC0E37">
            <w:pPr>
              <w:rPr>
                <w:lang w:val="en-US"/>
              </w:rPr>
            </w:pPr>
            <w:r>
              <w:rPr>
                <w:lang w:val="en-US"/>
              </w:rPr>
              <w:t>Side of road where post is located, relative to direction of travel</w:t>
            </w:r>
          </w:p>
        </w:tc>
        <w:tc>
          <w:tcPr>
            <w:tcW w:w="1980" w:type="dxa"/>
          </w:tcPr>
          <w:p w:rsidR="009F4F1E" w:rsidRDefault="009F4F1E" w:rsidP="00FC0E37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Color of sign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size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width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Width of sign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height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Height of sign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area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Area of sign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Message of sign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Pr="006F13C6" w:rsidRDefault="00203F35" w:rsidP="00203F35">
            <w:r w:rsidRPr="006F13C6">
              <w:t>Sign type</w:t>
            </w:r>
          </w:p>
        </w:tc>
        <w:tc>
          <w:tcPr>
            <w:tcW w:w="1890" w:type="dxa"/>
          </w:tcPr>
          <w:p w:rsidR="00203F35" w:rsidRPr="006F13C6" w:rsidRDefault="00203F35" w:rsidP="00203F35">
            <w:r w:rsidRPr="006F13C6">
              <w:t>Sign type</w:t>
            </w:r>
          </w:p>
        </w:tc>
        <w:tc>
          <w:tcPr>
            <w:tcW w:w="3960" w:type="dxa"/>
          </w:tcPr>
          <w:p w:rsidR="00203F35" w:rsidRPr="006F13C6" w:rsidRDefault="00203F35" w:rsidP="00203F35">
            <w:r w:rsidRPr="006F13C6">
              <w:t>Type of sign</w:t>
            </w:r>
            <w:r>
              <w:t xml:space="preserve"> (regulatory, warning, guide, </w:t>
            </w:r>
            <w:r>
              <w:lastRenderedPageBreak/>
              <w:t>school, rest area, construction)</w:t>
            </w:r>
          </w:p>
        </w:tc>
        <w:tc>
          <w:tcPr>
            <w:tcW w:w="1980" w:type="dxa"/>
          </w:tcPr>
          <w:p w:rsidR="00203F35" w:rsidRPr="006F13C6" w:rsidRDefault="00203F35" w:rsidP="00203F35"/>
        </w:tc>
      </w:tr>
      <w:tr w:rsidR="00203F35" w:rsidTr="00A01B71">
        <w:tc>
          <w:tcPr>
            <w:tcW w:w="2088" w:type="dxa"/>
            <w:vMerge/>
          </w:tcPr>
          <w:p w:rsidR="00203F35" w:rsidRPr="006F13C6" w:rsidRDefault="00203F35" w:rsidP="00203F35"/>
        </w:tc>
        <w:tc>
          <w:tcPr>
            <w:tcW w:w="1890" w:type="dxa"/>
          </w:tcPr>
          <w:p w:rsidR="00203F35" w:rsidRPr="006F13C6" w:rsidRDefault="00203F35" w:rsidP="00203F35">
            <w:r w:rsidRPr="006F13C6">
              <w:t xml:space="preserve">Subcategory </w:t>
            </w:r>
          </w:p>
        </w:tc>
        <w:tc>
          <w:tcPr>
            <w:tcW w:w="3960" w:type="dxa"/>
          </w:tcPr>
          <w:p w:rsidR="00203F35" w:rsidRPr="006F13C6" w:rsidRDefault="00203F35" w:rsidP="00203F35">
            <w:r w:rsidRPr="006F13C6">
              <w:t>Subcategory within sign type</w:t>
            </w:r>
          </w:p>
        </w:tc>
        <w:tc>
          <w:tcPr>
            <w:tcW w:w="1980" w:type="dxa"/>
          </w:tcPr>
          <w:p w:rsidR="00203F35" w:rsidRDefault="00203F35" w:rsidP="00203F35"/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condition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Day condition date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Date in which most recent day condition rating was recorded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Day time rating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Most recent daytime sign rating (excellent, good, poor)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Day Retroreflectivity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Most recent day retroreflectivity reading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Night condition date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Date in which most recent night condition rating was recorded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Night time rating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Most recent nighttime sign rating (excellent, good, poor)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Night Retroreflectivity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Most recent night retroreflectivity reading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Flag Beacon 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Indicates whether or not a flag or beacon is present (yes, no, both)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8E5CFD" w:rsidP="008E5CFD">
            <w:pPr>
              <w:rPr>
                <w:lang w:val="en-US"/>
              </w:rPr>
            </w:pPr>
            <w:r>
              <w:rPr>
                <w:lang w:val="en-US"/>
              </w:rPr>
              <w:t>Replacement n</w:t>
            </w:r>
            <w:r w:rsidR="00203F35">
              <w:rPr>
                <w:lang w:val="en-US"/>
              </w:rPr>
              <w:t xml:space="preserve">otes 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Deficiency 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Noted deficiency for replacement (whether damage, design change, etc.)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material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Sheeting 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sheeting material (diamond grade, engineering grade, high intensity, prismatic high intensity)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Blank material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Blank material of the sign (extruded aluminum, metal, wood)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installation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create date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Date post was installed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Type of post (e.g., wood, U-Chan,)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type subtype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Subtype values used to drive data collection efforts utilizing the collector application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dimensions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size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Size of post (e.g., 4”x6’)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length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Length of post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quantity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Number of posts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Number of posts installed at an assembly location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Number of signs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sign installed at a location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condition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rating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Rating of evaluator on the condition of the post (Excellent, Good, Poor)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status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Status of post (New post, replace post, move post, retire post, replace and move post, number of signs changed on post)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7DD" w:rsidRDefault="00E157DD" w:rsidP="005251B4">
      <w:r>
        <w:separator/>
      </w:r>
    </w:p>
  </w:endnote>
  <w:endnote w:type="continuationSeparator" w:id="0">
    <w:p w:rsidR="00E157DD" w:rsidRDefault="00E157DD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7DD" w:rsidRDefault="00E157DD" w:rsidP="005251B4">
      <w:r>
        <w:separator/>
      </w:r>
    </w:p>
  </w:footnote>
  <w:footnote w:type="continuationSeparator" w:id="0">
    <w:p w:rsidR="00E157DD" w:rsidRDefault="00E157DD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NKsFAFmcqSctAAAA"/>
  </w:docVars>
  <w:rsids>
    <w:rsidRoot w:val="007430FB"/>
    <w:rsid w:val="00001002"/>
    <w:rsid w:val="00001D27"/>
    <w:rsid w:val="00004E74"/>
    <w:rsid w:val="00004FB3"/>
    <w:rsid w:val="00007F86"/>
    <w:rsid w:val="00013C5D"/>
    <w:rsid w:val="00024052"/>
    <w:rsid w:val="0002579D"/>
    <w:rsid w:val="000362A0"/>
    <w:rsid w:val="00042897"/>
    <w:rsid w:val="0005478B"/>
    <w:rsid w:val="000573CA"/>
    <w:rsid w:val="00057A10"/>
    <w:rsid w:val="00060F0E"/>
    <w:rsid w:val="0006670A"/>
    <w:rsid w:val="0007003F"/>
    <w:rsid w:val="000724E2"/>
    <w:rsid w:val="00072DC4"/>
    <w:rsid w:val="000853A1"/>
    <w:rsid w:val="000942C4"/>
    <w:rsid w:val="000A2C33"/>
    <w:rsid w:val="000B33AB"/>
    <w:rsid w:val="000D1C8B"/>
    <w:rsid w:val="000E0780"/>
    <w:rsid w:val="000E59B6"/>
    <w:rsid w:val="000E7BF4"/>
    <w:rsid w:val="000F1B17"/>
    <w:rsid w:val="000F721D"/>
    <w:rsid w:val="001025E3"/>
    <w:rsid w:val="0010575B"/>
    <w:rsid w:val="001145C4"/>
    <w:rsid w:val="0011500C"/>
    <w:rsid w:val="00116534"/>
    <w:rsid w:val="001213E2"/>
    <w:rsid w:val="001218D5"/>
    <w:rsid w:val="001222A5"/>
    <w:rsid w:val="00132FC0"/>
    <w:rsid w:val="001330A5"/>
    <w:rsid w:val="001337A5"/>
    <w:rsid w:val="001559E1"/>
    <w:rsid w:val="00160512"/>
    <w:rsid w:val="00170E3A"/>
    <w:rsid w:val="00171BD0"/>
    <w:rsid w:val="00174170"/>
    <w:rsid w:val="00181430"/>
    <w:rsid w:val="00195BD1"/>
    <w:rsid w:val="001A62F8"/>
    <w:rsid w:val="001B53A6"/>
    <w:rsid w:val="002006CE"/>
    <w:rsid w:val="00203F35"/>
    <w:rsid w:val="00207863"/>
    <w:rsid w:val="00210125"/>
    <w:rsid w:val="00215EAA"/>
    <w:rsid w:val="002170ED"/>
    <w:rsid w:val="00217FB1"/>
    <w:rsid w:val="00227706"/>
    <w:rsid w:val="00230CD9"/>
    <w:rsid w:val="00233125"/>
    <w:rsid w:val="00243D67"/>
    <w:rsid w:val="002544E7"/>
    <w:rsid w:val="00255DFD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2E490F"/>
    <w:rsid w:val="002F6472"/>
    <w:rsid w:val="002F682A"/>
    <w:rsid w:val="00301D69"/>
    <w:rsid w:val="0030326F"/>
    <w:rsid w:val="00315B08"/>
    <w:rsid w:val="003177BB"/>
    <w:rsid w:val="003272AA"/>
    <w:rsid w:val="00337B42"/>
    <w:rsid w:val="0034115D"/>
    <w:rsid w:val="00343F04"/>
    <w:rsid w:val="00352093"/>
    <w:rsid w:val="003567BF"/>
    <w:rsid w:val="00384A7E"/>
    <w:rsid w:val="0038662E"/>
    <w:rsid w:val="003A03E6"/>
    <w:rsid w:val="003B18F5"/>
    <w:rsid w:val="003B6C1D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521C0"/>
    <w:rsid w:val="00464ECE"/>
    <w:rsid w:val="0047603F"/>
    <w:rsid w:val="004B4DCF"/>
    <w:rsid w:val="004C4877"/>
    <w:rsid w:val="004C763C"/>
    <w:rsid w:val="004C7920"/>
    <w:rsid w:val="004E0D3D"/>
    <w:rsid w:val="004E175F"/>
    <w:rsid w:val="004F0BD2"/>
    <w:rsid w:val="004F2B87"/>
    <w:rsid w:val="00500229"/>
    <w:rsid w:val="00506BD1"/>
    <w:rsid w:val="005251B4"/>
    <w:rsid w:val="00526AB9"/>
    <w:rsid w:val="0053319D"/>
    <w:rsid w:val="00534B50"/>
    <w:rsid w:val="0054073D"/>
    <w:rsid w:val="0054386F"/>
    <w:rsid w:val="00545DA1"/>
    <w:rsid w:val="00580B81"/>
    <w:rsid w:val="00581DD5"/>
    <w:rsid w:val="005905C9"/>
    <w:rsid w:val="005917BA"/>
    <w:rsid w:val="00592CB5"/>
    <w:rsid w:val="00592E22"/>
    <w:rsid w:val="0059739F"/>
    <w:rsid w:val="005A2674"/>
    <w:rsid w:val="005B0AB9"/>
    <w:rsid w:val="005C3FF0"/>
    <w:rsid w:val="005C734D"/>
    <w:rsid w:val="005D15CD"/>
    <w:rsid w:val="005D58FD"/>
    <w:rsid w:val="005D6988"/>
    <w:rsid w:val="005E73CB"/>
    <w:rsid w:val="005F4483"/>
    <w:rsid w:val="00612260"/>
    <w:rsid w:val="00614CC1"/>
    <w:rsid w:val="006335E8"/>
    <w:rsid w:val="00634975"/>
    <w:rsid w:val="00640311"/>
    <w:rsid w:val="00643531"/>
    <w:rsid w:val="00656B37"/>
    <w:rsid w:val="00667DD0"/>
    <w:rsid w:val="00672E88"/>
    <w:rsid w:val="006815FD"/>
    <w:rsid w:val="00695AF6"/>
    <w:rsid w:val="006B5C05"/>
    <w:rsid w:val="006C5739"/>
    <w:rsid w:val="006D390A"/>
    <w:rsid w:val="006D6648"/>
    <w:rsid w:val="006E4616"/>
    <w:rsid w:val="006E7DB5"/>
    <w:rsid w:val="006F0BF7"/>
    <w:rsid w:val="00727F76"/>
    <w:rsid w:val="00732404"/>
    <w:rsid w:val="007405BA"/>
    <w:rsid w:val="007430FB"/>
    <w:rsid w:val="007439AC"/>
    <w:rsid w:val="00746DD7"/>
    <w:rsid w:val="0075057A"/>
    <w:rsid w:val="00753596"/>
    <w:rsid w:val="0076417E"/>
    <w:rsid w:val="007868A6"/>
    <w:rsid w:val="007A2547"/>
    <w:rsid w:val="007A2BC7"/>
    <w:rsid w:val="007B560D"/>
    <w:rsid w:val="007B682B"/>
    <w:rsid w:val="007C1D44"/>
    <w:rsid w:val="007C2B6B"/>
    <w:rsid w:val="007D5C9C"/>
    <w:rsid w:val="007D7F73"/>
    <w:rsid w:val="007E2BF2"/>
    <w:rsid w:val="007F082E"/>
    <w:rsid w:val="007F60EB"/>
    <w:rsid w:val="00801DCC"/>
    <w:rsid w:val="00810083"/>
    <w:rsid w:val="00814862"/>
    <w:rsid w:val="0082414D"/>
    <w:rsid w:val="00832ED1"/>
    <w:rsid w:val="008348DF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87193"/>
    <w:rsid w:val="00893A98"/>
    <w:rsid w:val="008A134A"/>
    <w:rsid w:val="008A1D44"/>
    <w:rsid w:val="008E5CFD"/>
    <w:rsid w:val="008E6AB7"/>
    <w:rsid w:val="008E7ED4"/>
    <w:rsid w:val="008F09B9"/>
    <w:rsid w:val="008F478B"/>
    <w:rsid w:val="009075F1"/>
    <w:rsid w:val="009158AC"/>
    <w:rsid w:val="00932A13"/>
    <w:rsid w:val="009341B1"/>
    <w:rsid w:val="00935125"/>
    <w:rsid w:val="00953240"/>
    <w:rsid w:val="009565E8"/>
    <w:rsid w:val="009571D8"/>
    <w:rsid w:val="00965D19"/>
    <w:rsid w:val="00973EFB"/>
    <w:rsid w:val="009810BF"/>
    <w:rsid w:val="00985128"/>
    <w:rsid w:val="009959B0"/>
    <w:rsid w:val="009A2BB9"/>
    <w:rsid w:val="009A4D9E"/>
    <w:rsid w:val="009B0BC7"/>
    <w:rsid w:val="009B26EC"/>
    <w:rsid w:val="009B2D01"/>
    <w:rsid w:val="009B2F0B"/>
    <w:rsid w:val="009B3185"/>
    <w:rsid w:val="009C05AB"/>
    <w:rsid w:val="009C0E35"/>
    <w:rsid w:val="009C497F"/>
    <w:rsid w:val="009D30AD"/>
    <w:rsid w:val="009D3DE5"/>
    <w:rsid w:val="009E49A3"/>
    <w:rsid w:val="009E52A5"/>
    <w:rsid w:val="009F3B04"/>
    <w:rsid w:val="009F4F1E"/>
    <w:rsid w:val="00A01B71"/>
    <w:rsid w:val="00A0227C"/>
    <w:rsid w:val="00A03679"/>
    <w:rsid w:val="00A21CB7"/>
    <w:rsid w:val="00A23162"/>
    <w:rsid w:val="00A231CF"/>
    <w:rsid w:val="00A2378A"/>
    <w:rsid w:val="00A23FAE"/>
    <w:rsid w:val="00A32D69"/>
    <w:rsid w:val="00A34083"/>
    <w:rsid w:val="00A40D81"/>
    <w:rsid w:val="00A51A5D"/>
    <w:rsid w:val="00A54AEE"/>
    <w:rsid w:val="00A633C0"/>
    <w:rsid w:val="00A727E4"/>
    <w:rsid w:val="00A72881"/>
    <w:rsid w:val="00A732E6"/>
    <w:rsid w:val="00A810EA"/>
    <w:rsid w:val="00A82E08"/>
    <w:rsid w:val="00AA2AB7"/>
    <w:rsid w:val="00AA2BFD"/>
    <w:rsid w:val="00AB1737"/>
    <w:rsid w:val="00AB2657"/>
    <w:rsid w:val="00AB3742"/>
    <w:rsid w:val="00AB38C0"/>
    <w:rsid w:val="00AB6B9A"/>
    <w:rsid w:val="00AD0989"/>
    <w:rsid w:val="00B05D08"/>
    <w:rsid w:val="00B0612B"/>
    <w:rsid w:val="00B11DEE"/>
    <w:rsid w:val="00B12242"/>
    <w:rsid w:val="00B13205"/>
    <w:rsid w:val="00B33871"/>
    <w:rsid w:val="00B34D99"/>
    <w:rsid w:val="00B35D6B"/>
    <w:rsid w:val="00B50DDE"/>
    <w:rsid w:val="00B51A5F"/>
    <w:rsid w:val="00B51EAC"/>
    <w:rsid w:val="00B52194"/>
    <w:rsid w:val="00B52F01"/>
    <w:rsid w:val="00B658A9"/>
    <w:rsid w:val="00B6608E"/>
    <w:rsid w:val="00B81B7B"/>
    <w:rsid w:val="00B82333"/>
    <w:rsid w:val="00B91D64"/>
    <w:rsid w:val="00BA199A"/>
    <w:rsid w:val="00BA2D2E"/>
    <w:rsid w:val="00BA4405"/>
    <w:rsid w:val="00BB67AC"/>
    <w:rsid w:val="00BB7423"/>
    <w:rsid w:val="00BC0425"/>
    <w:rsid w:val="00BC3B6F"/>
    <w:rsid w:val="00BC6417"/>
    <w:rsid w:val="00BD4CA6"/>
    <w:rsid w:val="00BE1044"/>
    <w:rsid w:val="00BE479D"/>
    <w:rsid w:val="00C07EDD"/>
    <w:rsid w:val="00C1065D"/>
    <w:rsid w:val="00C20DEF"/>
    <w:rsid w:val="00C22ECB"/>
    <w:rsid w:val="00C2401D"/>
    <w:rsid w:val="00C33F34"/>
    <w:rsid w:val="00C35E79"/>
    <w:rsid w:val="00C37DC0"/>
    <w:rsid w:val="00C64991"/>
    <w:rsid w:val="00C81DEB"/>
    <w:rsid w:val="00C81F9B"/>
    <w:rsid w:val="00C844AC"/>
    <w:rsid w:val="00C96F56"/>
    <w:rsid w:val="00CA10F6"/>
    <w:rsid w:val="00CA1DC6"/>
    <w:rsid w:val="00CB0B99"/>
    <w:rsid w:val="00CC4488"/>
    <w:rsid w:val="00CD68F9"/>
    <w:rsid w:val="00CE330F"/>
    <w:rsid w:val="00CE7947"/>
    <w:rsid w:val="00D034C2"/>
    <w:rsid w:val="00D04B26"/>
    <w:rsid w:val="00D16692"/>
    <w:rsid w:val="00D24751"/>
    <w:rsid w:val="00D27B71"/>
    <w:rsid w:val="00D32B7A"/>
    <w:rsid w:val="00D34AA9"/>
    <w:rsid w:val="00D4076E"/>
    <w:rsid w:val="00D72CA9"/>
    <w:rsid w:val="00D83C34"/>
    <w:rsid w:val="00D959B2"/>
    <w:rsid w:val="00DA0CE2"/>
    <w:rsid w:val="00DA5F0F"/>
    <w:rsid w:val="00DC1C72"/>
    <w:rsid w:val="00DC285A"/>
    <w:rsid w:val="00DC2DAF"/>
    <w:rsid w:val="00DD7053"/>
    <w:rsid w:val="00E157DD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6934"/>
    <w:rsid w:val="00E91302"/>
    <w:rsid w:val="00E96797"/>
    <w:rsid w:val="00EA079F"/>
    <w:rsid w:val="00EA3FA9"/>
    <w:rsid w:val="00EA4A28"/>
    <w:rsid w:val="00EA52AB"/>
    <w:rsid w:val="00EA56BC"/>
    <w:rsid w:val="00EB477E"/>
    <w:rsid w:val="00EC00FA"/>
    <w:rsid w:val="00EC2634"/>
    <w:rsid w:val="00EC3FBE"/>
    <w:rsid w:val="00ED3C26"/>
    <w:rsid w:val="00ED6D97"/>
    <w:rsid w:val="00EF340C"/>
    <w:rsid w:val="00EF5C44"/>
    <w:rsid w:val="00EF77BB"/>
    <w:rsid w:val="00F12018"/>
    <w:rsid w:val="00F12923"/>
    <w:rsid w:val="00F179CA"/>
    <w:rsid w:val="00F20A48"/>
    <w:rsid w:val="00F229F6"/>
    <w:rsid w:val="00F279E2"/>
    <w:rsid w:val="00F32B51"/>
    <w:rsid w:val="00F34086"/>
    <w:rsid w:val="00F34FD8"/>
    <w:rsid w:val="00F549D3"/>
    <w:rsid w:val="00F67936"/>
    <w:rsid w:val="00F74DE4"/>
    <w:rsid w:val="00F93545"/>
    <w:rsid w:val="00FA3133"/>
    <w:rsid w:val="00FA629D"/>
    <w:rsid w:val="00FA71BD"/>
    <w:rsid w:val="00FB0A6D"/>
    <w:rsid w:val="00FB2DEC"/>
    <w:rsid w:val="00FB37AE"/>
    <w:rsid w:val="00FB5102"/>
    <w:rsid w:val="00FC0757"/>
    <w:rsid w:val="00FC0E37"/>
    <w:rsid w:val="00FC3098"/>
    <w:rsid w:val="00FD4B8D"/>
    <w:rsid w:val="00FE1EF6"/>
    <w:rsid w:val="00FE46E8"/>
    <w:rsid w:val="00FF784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1F684-D3DF-4059-9B0A-2B2A0E5A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262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196</cp:revision>
  <cp:lastPrinted>1900-12-31T23:00:00Z</cp:lastPrinted>
  <dcterms:created xsi:type="dcterms:W3CDTF">2013-02-12T19:22:00Z</dcterms:created>
  <dcterms:modified xsi:type="dcterms:W3CDTF">2016-07-31T02:06:00Z</dcterms:modified>
</cp:coreProperties>
</file>