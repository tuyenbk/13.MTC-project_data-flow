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30326F" w:rsidP="003A03E6">
            <w:pPr>
              <w:pStyle w:val="ExchangeRequirementName"/>
            </w:pPr>
            <w:r>
              <w:t>Project</w:t>
            </w:r>
            <w:r w:rsidR="003A03E6">
              <w:t xml:space="preserve"> handover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581DD5">
            <w:pPr>
              <w:pStyle w:val="ActivityIdentifierName"/>
            </w:pPr>
            <w:r>
              <w:t>ER</w:t>
            </w:r>
            <w:r w:rsidR="006F26F5">
              <w:t>.S</w:t>
            </w:r>
            <w:r w:rsidR="00917A95">
              <w:t>.</w:t>
            </w:r>
            <w:r w:rsidR="006F26F5">
              <w:t>10</w:t>
            </w:r>
            <w:r w:rsidR="00E2659A">
              <w:t>5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770AD4" w:rsidP="00B33871">
            <w:pPr>
              <w:pStyle w:val="ChangeDate"/>
            </w:pPr>
            <w:r>
              <w:t>2016-07-30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F14F4C" w:rsidRPr="00A32D69" w:rsidTr="005251B4">
        <w:tc>
          <w:tcPr>
            <w:tcW w:w="1384" w:type="dxa"/>
            <w:vMerge w:val="restart"/>
            <w:shd w:val="clear" w:color="auto" w:fill="auto"/>
          </w:tcPr>
          <w:p w:rsidR="00F14F4C" w:rsidRPr="000A2C33" w:rsidRDefault="00F14F4C" w:rsidP="00F14F4C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F14F4C" w:rsidRPr="00A32D69" w:rsidRDefault="00F14F4C" w:rsidP="00F14F4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F14F4C" w:rsidRDefault="00F14F4C" w:rsidP="00F14F4C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Programming and planning</w:t>
            </w:r>
          </w:p>
        </w:tc>
        <w:tc>
          <w:tcPr>
            <w:tcW w:w="567" w:type="dxa"/>
            <w:shd w:val="clear" w:color="auto" w:fill="auto"/>
          </w:tcPr>
          <w:p w:rsidR="00F14F4C" w:rsidRDefault="00F14F4C" w:rsidP="00F14F4C">
            <w:pPr>
              <w:jc w:val="center"/>
            </w:pPr>
          </w:p>
        </w:tc>
      </w:tr>
      <w:tr w:rsidR="00F14F4C" w:rsidTr="005251B4">
        <w:tc>
          <w:tcPr>
            <w:tcW w:w="1384" w:type="dxa"/>
            <w:vMerge/>
            <w:shd w:val="clear" w:color="auto" w:fill="auto"/>
          </w:tcPr>
          <w:p w:rsidR="00F14F4C" w:rsidRDefault="00F14F4C" w:rsidP="00F14F4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F14F4C" w:rsidRPr="00A32D69" w:rsidRDefault="00F14F4C" w:rsidP="00F14F4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F14F4C" w:rsidRDefault="00F14F4C" w:rsidP="00F14F4C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Design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F14F4C" w:rsidRDefault="00F14F4C" w:rsidP="00F14F4C">
            <w:pPr>
              <w:jc w:val="center"/>
            </w:pPr>
          </w:p>
        </w:tc>
      </w:tr>
      <w:tr w:rsidR="00F14F4C" w:rsidRPr="00A32D69" w:rsidTr="005251B4">
        <w:tc>
          <w:tcPr>
            <w:tcW w:w="1384" w:type="dxa"/>
            <w:vMerge/>
            <w:shd w:val="clear" w:color="auto" w:fill="auto"/>
          </w:tcPr>
          <w:p w:rsidR="00F14F4C" w:rsidRDefault="00F14F4C" w:rsidP="00F14F4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F14F4C" w:rsidRPr="00A32D69" w:rsidRDefault="00F14F4C" w:rsidP="00F14F4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F14F4C" w:rsidRDefault="00F14F4C" w:rsidP="00F14F4C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F14F4C" w:rsidRDefault="00F14F4C" w:rsidP="00F14F4C">
            <w:pPr>
              <w:jc w:val="center"/>
            </w:pPr>
          </w:p>
        </w:tc>
      </w:tr>
      <w:tr w:rsidR="00F14F4C" w:rsidTr="005251B4">
        <w:tc>
          <w:tcPr>
            <w:tcW w:w="1384" w:type="dxa"/>
            <w:vMerge/>
            <w:shd w:val="clear" w:color="auto" w:fill="auto"/>
          </w:tcPr>
          <w:p w:rsidR="00F14F4C" w:rsidRDefault="00F14F4C" w:rsidP="00F14F4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F14F4C" w:rsidRPr="00A32D69" w:rsidRDefault="00F14F4C" w:rsidP="00F14F4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F14F4C" w:rsidRDefault="00F14F4C" w:rsidP="00F14F4C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F14F4C" w:rsidRDefault="00F14F4C" w:rsidP="00F14F4C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F14F4C" w:rsidRPr="00A32D69" w:rsidTr="005251B4">
        <w:tc>
          <w:tcPr>
            <w:tcW w:w="1384" w:type="dxa"/>
            <w:vMerge/>
            <w:shd w:val="clear" w:color="auto" w:fill="auto"/>
          </w:tcPr>
          <w:p w:rsidR="00F14F4C" w:rsidRDefault="00F14F4C" w:rsidP="00F14F4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F14F4C" w:rsidRPr="00A32D69" w:rsidRDefault="00F14F4C" w:rsidP="00F14F4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F14F4C" w:rsidRDefault="00F14F4C" w:rsidP="00F14F4C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F14F4C" w:rsidRDefault="00F14F4C" w:rsidP="00F14F4C">
            <w:pPr>
              <w:jc w:val="center"/>
            </w:pPr>
          </w:p>
        </w:tc>
      </w:tr>
      <w:tr w:rsidR="00F14F4C" w:rsidTr="005251B4">
        <w:tc>
          <w:tcPr>
            <w:tcW w:w="1384" w:type="dxa"/>
            <w:vMerge/>
            <w:shd w:val="clear" w:color="auto" w:fill="auto"/>
          </w:tcPr>
          <w:p w:rsidR="00F14F4C" w:rsidRDefault="00F14F4C" w:rsidP="00F14F4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F14F4C" w:rsidRPr="00A32D69" w:rsidRDefault="00F14F4C" w:rsidP="00F14F4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F14F4C" w:rsidRDefault="00F14F4C" w:rsidP="00F14F4C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F14F4C" w:rsidRDefault="00F14F4C" w:rsidP="00F14F4C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863336" w:rsidRDefault="002947F1" w:rsidP="00445587">
      <w:pPr>
        <w:snapToGrid w:val="0"/>
        <w:spacing w:after="240"/>
      </w:pPr>
      <w:r>
        <w:t>At the completion of the project, the contractor needs to submit as-built drawings and documents</w:t>
      </w:r>
      <w:r w:rsidR="00666592">
        <w:t xml:space="preserve"> of the project</w:t>
      </w:r>
      <w:r>
        <w:t xml:space="preserve"> to Iowa DOT</w:t>
      </w:r>
      <w:r w:rsidR="000009EF">
        <w:t xml:space="preserve"> which will be push to the staging database</w:t>
      </w:r>
      <w:bookmarkStart w:id="0" w:name="_GoBack"/>
      <w:bookmarkEnd w:id="0"/>
      <w:r w:rsidR="00727F76">
        <w:t>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E2659A">
        <w:rPr>
          <w:lang w:val="en-US"/>
        </w:rPr>
        <w:t>Contractor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E2659A">
        <w:rPr>
          <w:lang w:val="en-US"/>
        </w:rPr>
        <w:t>Office of maintenance</w:t>
      </w:r>
    </w:p>
    <w:p w:rsidR="003177BB" w:rsidRDefault="003177BB" w:rsidP="00B11DEE">
      <w:pPr>
        <w:snapToGrid w:val="0"/>
      </w:pPr>
    </w:p>
    <w:p w:rsidR="00B11DEE" w:rsidRPr="00F229F6" w:rsidRDefault="00B11DEE" w:rsidP="00B11DEE">
      <w:pPr>
        <w:snapToGrid w:val="0"/>
        <w:rPr>
          <w:b/>
        </w:rPr>
      </w:pPr>
      <w:r w:rsidRPr="00F229F6">
        <w:rPr>
          <w:b/>
        </w:rPr>
        <w:t xml:space="preserve">Information </w:t>
      </w:r>
      <w:r w:rsidR="00FE1EF6">
        <w:rPr>
          <w:b/>
        </w:rPr>
        <w:t>requirements</w:t>
      </w:r>
    </w:p>
    <w:p w:rsidR="003177BB" w:rsidRDefault="004267C5" w:rsidP="00B11DE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As-built i</w:t>
      </w:r>
      <w:r w:rsidR="003177BB">
        <w:rPr>
          <w:lang w:val="en-US"/>
        </w:rPr>
        <w:t xml:space="preserve">nformation </w:t>
      </w:r>
      <w:r>
        <w:rPr>
          <w:lang w:val="en-US"/>
        </w:rPr>
        <w:t>to be handed over to Iowa</w:t>
      </w:r>
      <w:r w:rsidR="005E3576">
        <w:rPr>
          <w:lang w:val="en-US"/>
        </w:rPr>
        <w:t xml:space="preserve"> </w:t>
      </w:r>
      <w:r>
        <w:rPr>
          <w:lang w:val="en-US"/>
        </w:rPr>
        <w:t>DOT</w:t>
      </w:r>
      <w:r w:rsidR="003177BB">
        <w:rPr>
          <w:lang w:val="en-US"/>
        </w:rPr>
        <w:t>:</w:t>
      </w:r>
    </w:p>
    <w:p w:rsidR="00BD2DDE" w:rsidRDefault="00BD2DDE" w:rsidP="00B11DEE">
      <w:pPr>
        <w:pBdr>
          <w:bottom w:val="single" w:sz="6" w:space="1" w:color="auto"/>
        </w:pBdr>
        <w:rPr>
          <w:lang w:val="en-US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960"/>
        <w:gridCol w:w="1980"/>
      </w:tblGrid>
      <w:tr w:rsidR="00BD2DDE" w:rsidTr="00B15A0D">
        <w:tc>
          <w:tcPr>
            <w:tcW w:w="2088" w:type="dxa"/>
          </w:tcPr>
          <w:p w:rsidR="00BD2DDE" w:rsidRPr="00FD4B8D" w:rsidRDefault="00BD2DDE" w:rsidP="00B15A0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 group</w:t>
            </w:r>
          </w:p>
        </w:tc>
        <w:tc>
          <w:tcPr>
            <w:tcW w:w="1890" w:type="dxa"/>
          </w:tcPr>
          <w:p w:rsidR="00BD2DDE" w:rsidRPr="00FD4B8D" w:rsidRDefault="00BD2DDE" w:rsidP="00B15A0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960" w:type="dxa"/>
          </w:tcPr>
          <w:p w:rsidR="00BD2DDE" w:rsidRPr="00FD4B8D" w:rsidRDefault="00BD2DDE" w:rsidP="00B15A0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80" w:type="dxa"/>
          </w:tcPr>
          <w:p w:rsidR="00BD2DDE" w:rsidRPr="00FD4B8D" w:rsidRDefault="00BD2DDE" w:rsidP="00B15A0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Pr="00DC68CB" w:rsidRDefault="00BD2DDE" w:rsidP="00B15A0D">
            <w:r w:rsidRPr="00DC68CB">
              <w:t>Project</w:t>
            </w:r>
          </w:p>
        </w:tc>
        <w:tc>
          <w:tcPr>
            <w:tcW w:w="1890" w:type="dxa"/>
          </w:tcPr>
          <w:p w:rsidR="00BD2DDE" w:rsidRPr="00DC68CB" w:rsidRDefault="00BD2DDE" w:rsidP="00B15A0D">
            <w:r w:rsidRPr="00DC68CB">
              <w:t>Project title</w:t>
            </w:r>
          </w:p>
        </w:tc>
        <w:tc>
          <w:tcPr>
            <w:tcW w:w="3960" w:type="dxa"/>
          </w:tcPr>
          <w:p w:rsidR="00BD2DDE" w:rsidRPr="00DC68CB" w:rsidRDefault="00BD2DDE" w:rsidP="00B15A0D">
            <w:r w:rsidRPr="00DC68CB">
              <w:t>Name of a project</w:t>
            </w:r>
          </w:p>
        </w:tc>
        <w:tc>
          <w:tcPr>
            <w:tcW w:w="1980" w:type="dxa"/>
          </w:tcPr>
          <w:p w:rsidR="00BD2DDE" w:rsidRPr="00DC68CB" w:rsidRDefault="00BD2DDE" w:rsidP="00B15A0D"/>
        </w:tc>
      </w:tr>
      <w:tr w:rsidR="00BD2DDE" w:rsidTr="00B15A0D">
        <w:tc>
          <w:tcPr>
            <w:tcW w:w="2088" w:type="dxa"/>
            <w:vMerge/>
          </w:tcPr>
          <w:p w:rsidR="00BD2DDE" w:rsidRPr="00DC68CB" w:rsidRDefault="00BD2DDE" w:rsidP="00B15A0D"/>
        </w:tc>
        <w:tc>
          <w:tcPr>
            <w:tcW w:w="1890" w:type="dxa"/>
          </w:tcPr>
          <w:p w:rsidR="00BD2DDE" w:rsidRPr="00DC68CB" w:rsidRDefault="00BD2DDE" w:rsidP="00B15A0D">
            <w:r w:rsidRPr="00DC68CB">
              <w:t>Project ID</w:t>
            </w:r>
          </w:p>
        </w:tc>
        <w:tc>
          <w:tcPr>
            <w:tcW w:w="3960" w:type="dxa"/>
          </w:tcPr>
          <w:p w:rsidR="00BD2DDE" w:rsidRPr="00DC68CB" w:rsidRDefault="00BD2DDE" w:rsidP="00B15A0D">
            <w:r w:rsidRPr="00DC68CB">
              <w:t>Identity of a sign</w:t>
            </w:r>
          </w:p>
        </w:tc>
        <w:tc>
          <w:tcPr>
            <w:tcW w:w="1980" w:type="dxa"/>
          </w:tcPr>
          <w:p w:rsidR="00BD2DDE" w:rsidRPr="00DC68CB" w:rsidRDefault="00BD2DDE" w:rsidP="00B15A0D"/>
        </w:tc>
      </w:tr>
      <w:tr w:rsidR="00BD2DDE" w:rsidTr="00B15A0D">
        <w:tc>
          <w:tcPr>
            <w:tcW w:w="2088" w:type="dxa"/>
            <w:vMerge/>
          </w:tcPr>
          <w:p w:rsidR="00BD2DDE" w:rsidRPr="00DC68CB" w:rsidRDefault="00BD2DDE" w:rsidP="00B15A0D"/>
        </w:tc>
        <w:tc>
          <w:tcPr>
            <w:tcW w:w="1890" w:type="dxa"/>
          </w:tcPr>
          <w:p w:rsidR="00BD2DDE" w:rsidRPr="00DC68CB" w:rsidRDefault="00BD2DDE" w:rsidP="00B15A0D">
            <w:r w:rsidRPr="00DC68CB">
              <w:t>Project location</w:t>
            </w:r>
          </w:p>
        </w:tc>
        <w:tc>
          <w:tcPr>
            <w:tcW w:w="3960" w:type="dxa"/>
          </w:tcPr>
          <w:p w:rsidR="00BD2DDE" w:rsidRPr="00DC68CB" w:rsidRDefault="00BD2DDE" w:rsidP="00B15A0D">
            <w:r w:rsidRPr="00DC68CB">
              <w:t>Location of a project</w:t>
            </w:r>
          </w:p>
        </w:tc>
        <w:tc>
          <w:tcPr>
            <w:tcW w:w="1980" w:type="dxa"/>
          </w:tcPr>
          <w:p w:rsidR="00BD2DDE" w:rsidRDefault="00BD2DDE" w:rsidP="00B15A0D">
            <w:r w:rsidRPr="00DC68CB">
              <w:t xml:space="preserve">What data attributes represent the location of a project (e.g., district, </w:t>
            </w:r>
            <w:r>
              <w:t xml:space="preserve">garage, </w:t>
            </w:r>
            <w:r w:rsidRPr="00DC68CB">
              <w:t>route id)?</w:t>
            </w:r>
          </w:p>
        </w:tc>
      </w:tr>
      <w:tr w:rsidR="00BD2DDE" w:rsidTr="00B15A0D">
        <w:tc>
          <w:tcPr>
            <w:tcW w:w="2088" w:type="dxa"/>
            <w:vMerge/>
          </w:tcPr>
          <w:p w:rsidR="00BD2DDE" w:rsidRPr="00DC68CB" w:rsidRDefault="00BD2DDE" w:rsidP="00B15A0D"/>
        </w:tc>
        <w:tc>
          <w:tcPr>
            <w:tcW w:w="1890" w:type="dxa"/>
          </w:tcPr>
          <w:p w:rsidR="00BD2DDE" w:rsidRPr="00DC68CB" w:rsidRDefault="00BD2DDE" w:rsidP="00B15A0D">
            <w:r>
              <w:t>Actual</w:t>
            </w:r>
            <w:r>
              <w:t xml:space="preserve"> start date</w:t>
            </w:r>
          </w:p>
        </w:tc>
        <w:tc>
          <w:tcPr>
            <w:tcW w:w="3960" w:type="dxa"/>
          </w:tcPr>
          <w:p w:rsidR="00BD2DDE" w:rsidRPr="00DC68CB" w:rsidRDefault="00754978" w:rsidP="00B15A0D">
            <w:r>
              <w:t>Actual</w:t>
            </w:r>
            <w:r w:rsidR="00BD2DDE">
              <w:t xml:space="preserve"> </w:t>
            </w:r>
            <w:r>
              <w:t xml:space="preserve">date when the project </w:t>
            </w:r>
            <w:r w:rsidR="00BD2DDE">
              <w:t>start</w:t>
            </w:r>
            <w:r>
              <w:t>ed</w:t>
            </w:r>
          </w:p>
        </w:tc>
        <w:tc>
          <w:tcPr>
            <w:tcW w:w="1980" w:type="dxa"/>
          </w:tcPr>
          <w:p w:rsidR="00BD2DDE" w:rsidRPr="00DC68CB" w:rsidRDefault="00BD2DDE" w:rsidP="00B15A0D"/>
        </w:tc>
      </w:tr>
      <w:tr w:rsidR="00BD2DDE" w:rsidTr="00B15A0D">
        <w:tc>
          <w:tcPr>
            <w:tcW w:w="2088" w:type="dxa"/>
            <w:vMerge/>
          </w:tcPr>
          <w:p w:rsidR="00BD2DDE" w:rsidRPr="00DC68CB" w:rsidRDefault="00BD2DDE" w:rsidP="00B15A0D"/>
        </w:tc>
        <w:tc>
          <w:tcPr>
            <w:tcW w:w="1890" w:type="dxa"/>
          </w:tcPr>
          <w:p w:rsidR="00BD2DDE" w:rsidRPr="00DC68CB" w:rsidRDefault="00BD2DDE" w:rsidP="00B15A0D">
            <w:r>
              <w:t xml:space="preserve">Actual </w:t>
            </w:r>
            <w:r>
              <w:t>finish date</w:t>
            </w:r>
          </w:p>
        </w:tc>
        <w:tc>
          <w:tcPr>
            <w:tcW w:w="3960" w:type="dxa"/>
          </w:tcPr>
          <w:p w:rsidR="00BD2DDE" w:rsidRPr="00DC68CB" w:rsidRDefault="00754978" w:rsidP="00B15A0D">
            <w:r>
              <w:t>Actual</w:t>
            </w:r>
            <w:r w:rsidR="00BD2DDE">
              <w:t xml:space="preserve"> </w:t>
            </w:r>
            <w:r>
              <w:t>date when the project completed</w:t>
            </w:r>
          </w:p>
        </w:tc>
        <w:tc>
          <w:tcPr>
            <w:tcW w:w="1980" w:type="dxa"/>
          </w:tcPr>
          <w:p w:rsidR="00BD2DDE" w:rsidRPr="00DC68CB" w:rsidRDefault="00BD2DDE" w:rsidP="00B15A0D"/>
        </w:tc>
      </w:tr>
      <w:tr w:rsidR="00BD2DDE" w:rsidTr="00B15A0D">
        <w:tc>
          <w:tcPr>
            <w:tcW w:w="2088" w:type="dxa"/>
            <w:vMerge/>
          </w:tcPr>
          <w:p w:rsidR="00BD2DDE" w:rsidRPr="00DC68CB" w:rsidRDefault="00BD2DDE" w:rsidP="00B15A0D"/>
        </w:tc>
        <w:tc>
          <w:tcPr>
            <w:tcW w:w="1890" w:type="dxa"/>
          </w:tcPr>
          <w:p w:rsidR="00BD2DDE" w:rsidRDefault="003767A9" w:rsidP="003767A9">
            <w:r>
              <w:t>Actual cost</w:t>
            </w:r>
          </w:p>
        </w:tc>
        <w:tc>
          <w:tcPr>
            <w:tcW w:w="3960" w:type="dxa"/>
          </w:tcPr>
          <w:p w:rsidR="00BD2DDE" w:rsidRDefault="00BD2DDE" w:rsidP="00B15A0D">
            <w:r>
              <w:t>Prices of the project</w:t>
            </w:r>
          </w:p>
        </w:tc>
        <w:tc>
          <w:tcPr>
            <w:tcW w:w="1980" w:type="dxa"/>
          </w:tcPr>
          <w:p w:rsidR="00BD2DDE" w:rsidRPr="00DC68CB" w:rsidRDefault="00BD2DDE" w:rsidP="00B15A0D"/>
        </w:tc>
      </w:tr>
      <w:tr w:rsidR="00BD2DDE" w:rsidTr="00B15A0D">
        <w:tc>
          <w:tcPr>
            <w:tcW w:w="2088" w:type="dxa"/>
            <w:vMerge w:val="restart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identifier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DOT stock number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Each sign is assigned a stock number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Iowa MUTCD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Iowa Manual on Uniform Traffic Control Devices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Federal MUTCD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Federal Manual on Uniform Traffic Control Devices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installation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Date installed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location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Iowa district number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County 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County number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Garage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Iowa garage maintenance number  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Route ID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For instance, I-29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7A24B9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Actual </w:t>
            </w:r>
            <w:r w:rsidR="00BD2DDE">
              <w:rPr>
                <w:lang w:val="en-US"/>
              </w:rPr>
              <w:t>Milepost</w:t>
            </w:r>
          </w:p>
        </w:tc>
        <w:tc>
          <w:tcPr>
            <w:tcW w:w="3960" w:type="dxa"/>
          </w:tcPr>
          <w:p w:rsidR="00BD2DDE" w:rsidRDefault="008A1049" w:rsidP="008A1049">
            <w:pPr>
              <w:rPr>
                <w:lang w:val="en-US"/>
              </w:rPr>
            </w:pPr>
            <w:r>
              <w:rPr>
                <w:lang w:val="en-US"/>
              </w:rPr>
              <w:t xml:space="preserve">As-built </w:t>
            </w:r>
            <w:r>
              <w:rPr>
                <w:lang w:val="en-US"/>
              </w:rPr>
              <w:t>m</w:t>
            </w:r>
            <w:r w:rsidR="00BD2DDE">
              <w:rPr>
                <w:lang w:val="en-US"/>
              </w:rPr>
              <w:t>ilepost of sign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GPS Latitude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GPS coordinate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GPS Longitude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GPS coordinate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face direction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Direction of sign face (E, N, NE, etc.)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Travel direction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Direction of travel along a specific route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Side of road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Side of road where post is located, relative to direction of travel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color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color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Color of sign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size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width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Width of sign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height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Height of sign 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area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Area of sign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message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message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Message of sign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Pr="006F13C6" w:rsidRDefault="00BD2DDE" w:rsidP="00B15A0D">
            <w:r w:rsidRPr="006F13C6">
              <w:t>Sign type</w:t>
            </w:r>
          </w:p>
        </w:tc>
        <w:tc>
          <w:tcPr>
            <w:tcW w:w="1890" w:type="dxa"/>
          </w:tcPr>
          <w:p w:rsidR="00BD2DDE" w:rsidRPr="006F13C6" w:rsidRDefault="00BD2DDE" w:rsidP="00B15A0D">
            <w:r w:rsidRPr="006F13C6">
              <w:t>Sign type</w:t>
            </w:r>
          </w:p>
        </w:tc>
        <w:tc>
          <w:tcPr>
            <w:tcW w:w="3960" w:type="dxa"/>
          </w:tcPr>
          <w:p w:rsidR="00BD2DDE" w:rsidRPr="006F13C6" w:rsidRDefault="00BD2DDE" w:rsidP="00B15A0D">
            <w:r w:rsidRPr="006F13C6">
              <w:t>Type of sign</w:t>
            </w:r>
            <w:r>
              <w:t xml:space="preserve"> (regulatory, warning, guide, school, rest area, construction)</w:t>
            </w:r>
          </w:p>
        </w:tc>
        <w:tc>
          <w:tcPr>
            <w:tcW w:w="1980" w:type="dxa"/>
          </w:tcPr>
          <w:p w:rsidR="00BD2DDE" w:rsidRPr="006F13C6" w:rsidRDefault="00BD2DDE" w:rsidP="00B15A0D"/>
        </w:tc>
      </w:tr>
      <w:tr w:rsidR="00BD2DDE" w:rsidTr="00B15A0D">
        <w:tc>
          <w:tcPr>
            <w:tcW w:w="2088" w:type="dxa"/>
            <w:vMerge/>
          </w:tcPr>
          <w:p w:rsidR="00BD2DDE" w:rsidRPr="006F13C6" w:rsidRDefault="00BD2DDE" w:rsidP="00B15A0D"/>
        </w:tc>
        <w:tc>
          <w:tcPr>
            <w:tcW w:w="1890" w:type="dxa"/>
          </w:tcPr>
          <w:p w:rsidR="00BD2DDE" w:rsidRPr="006F13C6" w:rsidRDefault="00BD2DDE" w:rsidP="00B15A0D">
            <w:r w:rsidRPr="006F13C6">
              <w:t xml:space="preserve">Subcategory </w:t>
            </w:r>
          </w:p>
        </w:tc>
        <w:tc>
          <w:tcPr>
            <w:tcW w:w="3960" w:type="dxa"/>
          </w:tcPr>
          <w:p w:rsidR="00BD2DDE" w:rsidRPr="006F13C6" w:rsidRDefault="00BD2DDE" w:rsidP="00B15A0D">
            <w:r w:rsidRPr="006F13C6">
              <w:t>Subcategory within sign type</w:t>
            </w:r>
          </w:p>
        </w:tc>
        <w:tc>
          <w:tcPr>
            <w:tcW w:w="1980" w:type="dxa"/>
          </w:tcPr>
          <w:p w:rsidR="00BD2DDE" w:rsidRDefault="00BD2DDE" w:rsidP="00B15A0D"/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Replacement notes 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Deficiency 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Noted deficiency for replacement (whether damage, design change, etc.)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material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Sheeting 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sheeting material (diamond grade, engineering grade, high intensity, prismatic high intensity)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Blank material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Blank material of the sign (extruded aluminum, metal, wood)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Post installation</w:t>
            </w:r>
          </w:p>
        </w:tc>
        <w:tc>
          <w:tcPr>
            <w:tcW w:w="1890" w:type="dxa"/>
          </w:tcPr>
          <w:p w:rsidR="00BD2DDE" w:rsidRDefault="00BD2DDE" w:rsidP="009A05C4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  <w:r w:rsidR="009A05C4">
              <w:rPr>
                <w:lang w:val="en-US"/>
              </w:rPr>
              <w:t>installed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Date post was installed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Post type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Post type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Type of post (e.g., wood, U-Chan,)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Post type subtype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Subtype values used to drive data collection efforts utilizing the collector application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Post dimensions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Post size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Size of post (e.g., 4”x6’)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Post length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Length of post 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Post quantity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posts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posts installed at an assembly location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signs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sign installed at a location 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Footing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3960" w:type="dxa"/>
          </w:tcPr>
          <w:p w:rsidR="00BD2DDE" w:rsidRDefault="00D328B4" w:rsidP="00D328B4">
            <w:pPr>
              <w:rPr>
                <w:lang w:val="en-US"/>
              </w:rPr>
            </w:pPr>
            <w:r>
              <w:rPr>
                <w:lang w:val="en-US"/>
              </w:rPr>
              <w:t>As-built w</w:t>
            </w:r>
            <w:r w:rsidR="00BD2DDE">
              <w:rPr>
                <w:lang w:val="en-US"/>
              </w:rPr>
              <w:t>idth of footing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Height </w:t>
            </w:r>
          </w:p>
        </w:tc>
        <w:tc>
          <w:tcPr>
            <w:tcW w:w="3960" w:type="dxa"/>
          </w:tcPr>
          <w:p w:rsidR="00BD2DDE" w:rsidRDefault="00D328B4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As-built </w:t>
            </w:r>
            <w:r>
              <w:rPr>
                <w:lang w:val="en-US"/>
              </w:rPr>
              <w:t>h</w:t>
            </w:r>
            <w:r w:rsidR="00BD2DDE">
              <w:rPr>
                <w:lang w:val="en-US"/>
              </w:rPr>
              <w:t>eight of footing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Depth</w:t>
            </w:r>
          </w:p>
        </w:tc>
        <w:tc>
          <w:tcPr>
            <w:tcW w:w="3960" w:type="dxa"/>
          </w:tcPr>
          <w:p w:rsidR="00BD2DDE" w:rsidRDefault="00D328B4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As-built </w:t>
            </w:r>
            <w:r>
              <w:rPr>
                <w:lang w:val="en-US"/>
              </w:rPr>
              <w:t>d</w:t>
            </w:r>
            <w:r w:rsidR="00BD2DDE">
              <w:rPr>
                <w:lang w:val="en-US"/>
              </w:rPr>
              <w:t>epth of footing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3960" w:type="dxa"/>
          </w:tcPr>
          <w:p w:rsidR="00BD2DDE" w:rsidRDefault="00D328B4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As-built </w:t>
            </w:r>
            <w:r>
              <w:rPr>
                <w:lang w:val="en-US"/>
              </w:rPr>
              <w:t>m</w:t>
            </w:r>
            <w:r w:rsidR="00BD2DDE">
              <w:rPr>
                <w:lang w:val="en-US"/>
              </w:rPr>
              <w:t xml:space="preserve">aterial of footing 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</w:tbl>
    <w:p w:rsidR="00BD2DDE" w:rsidRDefault="00BD2DDE" w:rsidP="002B2436">
      <w:pPr>
        <w:rPr>
          <w:lang w:val="en-US"/>
        </w:rPr>
      </w:pPr>
    </w:p>
    <w:sectPr w:rsidR="00BD2DDE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0BD" w:rsidRDefault="005C00BD" w:rsidP="005251B4">
      <w:r>
        <w:separator/>
      </w:r>
    </w:p>
  </w:endnote>
  <w:endnote w:type="continuationSeparator" w:id="0">
    <w:p w:rsidR="005C00BD" w:rsidRDefault="005C00BD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0BD" w:rsidRDefault="005C00BD" w:rsidP="005251B4">
      <w:r>
        <w:separator/>
      </w:r>
    </w:p>
  </w:footnote>
  <w:footnote w:type="continuationSeparator" w:id="0">
    <w:p w:rsidR="005C00BD" w:rsidRDefault="005C00BD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mwqAUAe6B7lCwAAAA="/>
  </w:docVars>
  <w:rsids>
    <w:rsidRoot w:val="007430FB"/>
    <w:rsid w:val="000009EF"/>
    <w:rsid w:val="00004FB3"/>
    <w:rsid w:val="00007F86"/>
    <w:rsid w:val="00042897"/>
    <w:rsid w:val="0005478B"/>
    <w:rsid w:val="000573CA"/>
    <w:rsid w:val="00060F0E"/>
    <w:rsid w:val="000942C4"/>
    <w:rsid w:val="000A2C33"/>
    <w:rsid w:val="000C4B93"/>
    <w:rsid w:val="000D1C8B"/>
    <w:rsid w:val="000E59B6"/>
    <w:rsid w:val="000E7BF4"/>
    <w:rsid w:val="000F721D"/>
    <w:rsid w:val="0010575B"/>
    <w:rsid w:val="0011500C"/>
    <w:rsid w:val="00116534"/>
    <w:rsid w:val="001213E2"/>
    <w:rsid w:val="001218D5"/>
    <w:rsid w:val="001222A5"/>
    <w:rsid w:val="00132FC0"/>
    <w:rsid w:val="001337A5"/>
    <w:rsid w:val="001559E1"/>
    <w:rsid w:val="00171BD0"/>
    <w:rsid w:val="00174170"/>
    <w:rsid w:val="00181430"/>
    <w:rsid w:val="00195BD1"/>
    <w:rsid w:val="001A62F8"/>
    <w:rsid w:val="002006CE"/>
    <w:rsid w:val="002170ED"/>
    <w:rsid w:val="00217FB1"/>
    <w:rsid w:val="00233125"/>
    <w:rsid w:val="00243D67"/>
    <w:rsid w:val="002544E7"/>
    <w:rsid w:val="0025669D"/>
    <w:rsid w:val="00286C17"/>
    <w:rsid w:val="00293ACA"/>
    <w:rsid w:val="002947F1"/>
    <w:rsid w:val="00296B92"/>
    <w:rsid w:val="002B103A"/>
    <w:rsid w:val="002B2436"/>
    <w:rsid w:val="002C5CBF"/>
    <w:rsid w:val="002D546D"/>
    <w:rsid w:val="002D7076"/>
    <w:rsid w:val="002D7286"/>
    <w:rsid w:val="002E096B"/>
    <w:rsid w:val="00301D69"/>
    <w:rsid w:val="0030326F"/>
    <w:rsid w:val="00311827"/>
    <w:rsid w:val="00315B08"/>
    <w:rsid w:val="003177BB"/>
    <w:rsid w:val="003272AA"/>
    <w:rsid w:val="00343F04"/>
    <w:rsid w:val="003567BF"/>
    <w:rsid w:val="003767A9"/>
    <w:rsid w:val="0038662E"/>
    <w:rsid w:val="003A03E6"/>
    <w:rsid w:val="003B18F5"/>
    <w:rsid w:val="003B6C1D"/>
    <w:rsid w:val="003E5113"/>
    <w:rsid w:val="003F7537"/>
    <w:rsid w:val="00404CAA"/>
    <w:rsid w:val="004267C5"/>
    <w:rsid w:val="00440F90"/>
    <w:rsid w:val="004425FF"/>
    <w:rsid w:val="00445587"/>
    <w:rsid w:val="00450517"/>
    <w:rsid w:val="00464ECE"/>
    <w:rsid w:val="0047603F"/>
    <w:rsid w:val="004B4DCF"/>
    <w:rsid w:val="004C7920"/>
    <w:rsid w:val="004E0D3D"/>
    <w:rsid w:val="004F0BD2"/>
    <w:rsid w:val="005251B4"/>
    <w:rsid w:val="00526AB9"/>
    <w:rsid w:val="0053319D"/>
    <w:rsid w:val="00534B50"/>
    <w:rsid w:val="0054386F"/>
    <w:rsid w:val="00581DD5"/>
    <w:rsid w:val="005905C9"/>
    <w:rsid w:val="00592CB5"/>
    <w:rsid w:val="00592E22"/>
    <w:rsid w:val="005A2674"/>
    <w:rsid w:val="005C00BD"/>
    <w:rsid w:val="005C734D"/>
    <w:rsid w:val="005E3576"/>
    <w:rsid w:val="005F4483"/>
    <w:rsid w:val="00614CC1"/>
    <w:rsid w:val="006335E8"/>
    <w:rsid w:val="00634975"/>
    <w:rsid w:val="00640311"/>
    <w:rsid w:val="00643531"/>
    <w:rsid w:val="00666592"/>
    <w:rsid w:val="00667DD0"/>
    <w:rsid w:val="006815FD"/>
    <w:rsid w:val="006D390A"/>
    <w:rsid w:val="006D6648"/>
    <w:rsid w:val="006E4616"/>
    <w:rsid w:val="006E7DB5"/>
    <w:rsid w:val="006F26F5"/>
    <w:rsid w:val="00705AEE"/>
    <w:rsid w:val="00727F76"/>
    <w:rsid w:val="007405BA"/>
    <w:rsid w:val="007430FB"/>
    <w:rsid w:val="007439AC"/>
    <w:rsid w:val="00746DD7"/>
    <w:rsid w:val="00753596"/>
    <w:rsid w:val="00754978"/>
    <w:rsid w:val="00770AD4"/>
    <w:rsid w:val="007A24B9"/>
    <w:rsid w:val="007A2BC7"/>
    <w:rsid w:val="007B682B"/>
    <w:rsid w:val="007C1D44"/>
    <w:rsid w:val="007C2B6B"/>
    <w:rsid w:val="007D5C9C"/>
    <w:rsid w:val="007D7F73"/>
    <w:rsid w:val="007F60EB"/>
    <w:rsid w:val="00807862"/>
    <w:rsid w:val="00811F1D"/>
    <w:rsid w:val="00814862"/>
    <w:rsid w:val="00832ED1"/>
    <w:rsid w:val="008355A3"/>
    <w:rsid w:val="0084215F"/>
    <w:rsid w:val="00847B8A"/>
    <w:rsid w:val="008605D0"/>
    <w:rsid w:val="008623DC"/>
    <w:rsid w:val="00863336"/>
    <w:rsid w:val="00880BD8"/>
    <w:rsid w:val="0088403E"/>
    <w:rsid w:val="00893A98"/>
    <w:rsid w:val="008A1049"/>
    <w:rsid w:val="008E7ED4"/>
    <w:rsid w:val="008F478B"/>
    <w:rsid w:val="009075F1"/>
    <w:rsid w:val="009158AC"/>
    <w:rsid w:val="00917A95"/>
    <w:rsid w:val="00932A13"/>
    <w:rsid w:val="009341B1"/>
    <w:rsid w:val="00953240"/>
    <w:rsid w:val="009571D8"/>
    <w:rsid w:val="00973EFB"/>
    <w:rsid w:val="00985128"/>
    <w:rsid w:val="009865EF"/>
    <w:rsid w:val="009A05C4"/>
    <w:rsid w:val="009A2CF2"/>
    <w:rsid w:val="009A4D9E"/>
    <w:rsid w:val="009B0BC7"/>
    <w:rsid w:val="009B26EC"/>
    <w:rsid w:val="009B2D01"/>
    <w:rsid w:val="009B2F0B"/>
    <w:rsid w:val="009C0E35"/>
    <w:rsid w:val="009E49A3"/>
    <w:rsid w:val="009E52A5"/>
    <w:rsid w:val="00A03679"/>
    <w:rsid w:val="00A2378A"/>
    <w:rsid w:val="00A32D69"/>
    <w:rsid w:val="00A40D81"/>
    <w:rsid w:val="00A54AEE"/>
    <w:rsid w:val="00A633C0"/>
    <w:rsid w:val="00A727E4"/>
    <w:rsid w:val="00A766C3"/>
    <w:rsid w:val="00AA2AB7"/>
    <w:rsid w:val="00AA2BFD"/>
    <w:rsid w:val="00AB3742"/>
    <w:rsid w:val="00B0612B"/>
    <w:rsid w:val="00B11DEE"/>
    <w:rsid w:val="00B12242"/>
    <w:rsid w:val="00B13205"/>
    <w:rsid w:val="00B33871"/>
    <w:rsid w:val="00B35D6B"/>
    <w:rsid w:val="00B51EAC"/>
    <w:rsid w:val="00B52194"/>
    <w:rsid w:val="00B6608E"/>
    <w:rsid w:val="00B91D64"/>
    <w:rsid w:val="00BA2D2E"/>
    <w:rsid w:val="00BA4405"/>
    <w:rsid w:val="00BB67AC"/>
    <w:rsid w:val="00BB7423"/>
    <w:rsid w:val="00BC3B6F"/>
    <w:rsid w:val="00BD2DDE"/>
    <w:rsid w:val="00BD4CA6"/>
    <w:rsid w:val="00BE1044"/>
    <w:rsid w:val="00C22ECB"/>
    <w:rsid w:val="00C2401D"/>
    <w:rsid w:val="00C33F34"/>
    <w:rsid w:val="00C35E79"/>
    <w:rsid w:val="00C81F9B"/>
    <w:rsid w:val="00C96F56"/>
    <w:rsid w:val="00CA1DC6"/>
    <w:rsid w:val="00D034C2"/>
    <w:rsid w:val="00D24751"/>
    <w:rsid w:val="00D27B71"/>
    <w:rsid w:val="00D328B4"/>
    <w:rsid w:val="00D32B7A"/>
    <w:rsid w:val="00D4076E"/>
    <w:rsid w:val="00D83C34"/>
    <w:rsid w:val="00DA0CE2"/>
    <w:rsid w:val="00DC1C72"/>
    <w:rsid w:val="00DC285A"/>
    <w:rsid w:val="00DC2DAF"/>
    <w:rsid w:val="00DD7053"/>
    <w:rsid w:val="00E2659A"/>
    <w:rsid w:val="00E431D3"/>
    <w:rsid w:val="00E4609D"/>
    <w:rsid w:val="00E5074E"/>
    <w:rsid w:val="00E515B4"/>
    <w:rsid w:val="00E64F0B"/>
    <w:rsid w:val="00E81112"/>
    <w:rsid w:val="00E81539"/>
    <w:rsid w:val="00E83202"/>
    <w:rsid w:val="00E96797"/>
    <w:rsid w:val="00EA079F"/>
    <w:rsid w:val="00EA3FA9"/>
    <w:rsid w:val="00EA4A28"/>
    <w:rsid w:val="00EA52AB"/>
    <w:rsid w:val="00EB477E"/>
    <w:rsid w:val="00ED6D97"/>
    <w:rsid w:val="00ED7055"/>
    <w:rsid w:val="00EF340C"/>
    <w:rsid w:val="00EF77BB"/>
    <w:rsid w:val="00F12018"/>
    <w:rsid w:val="00F14F4C"/>
    <w:rsid w:val="00F229F6"/>
    <w:rsid w:val="00F279E2"/>
    <w:rsid w:val="00F34086"/>
    <w:rsid w:val="00F34FD8"/>
    <w:rsid w:val="00F549D3"/>
    <w:rsid w:val="00F74DE4"/>
    <w:rsid w:val="00FA3133"/>
    <w:rsid w:val="00FA629D"/>
    <w:rsid w:val="00FA7699"/>
    <w:rsid w:val="00FB0A6D"/>
    <w:rsid w:val="00FB37AE"/>
    <w:rsid w:val="00FB5102"/>
    <w:rsid w:val="00FE1EF6"/>
    <w:rsid w:val="00FE46E8"/>
    <w:rsid w:val="00FE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01B54-DD4D-437E-9071-9CB01F67B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80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66</cp:revision>
  <cp:lastPrinted>1900-12-31T23:00:00Z</cp:lastPrinted>
  <dcterms:created xsi:type="dcterms:W3CDTF">2013-02-12T19:22:00Z</dcterms:created>
  <dcterms:modified xsi:type="dcterms:W3CDTF">2016-07-31T02:39:00Z</dcterms:modified>
</cp:coreProperties>
</file>