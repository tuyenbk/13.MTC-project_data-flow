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7B682B" w:rsidP="007B682B">
            <w:pPr>
              <w:pStyle w:val="ExchangeRequirementName"/>
            </w:pPr>
            <w:r>
              <w:t>Design activity request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9419D7">
            <w:pPr>
              <w:pStyle w:val="ActivityIdentifierName"/>
            </w:pPr>
            <w:r>
              <w:t>ER</w:t>
            </w:r>
            <w:r w:rsidR="00777019">
              <w:t>.</w:t>
            </w:r>
            <w:r w:rsidR="000011B5">
              <w:t>S.</w:t>
            </w:r>
            <w:r w:rsidR="009419D7">
              <w:t>1</w:t>
            </w:r>
            <w:bookmarkStart w:id="0" w:name="_GoBack"/>
            <w:bookmarkEnd w:id="0"/>
            <w:r w:rsidR="000011B5">
              <w:t>01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A63FD1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AF6C2C" w:rsidRPr="00A32D69" w:rsidTr="005251B4">
        <w:tc>
          <w:tcPr>
            <w:tcW w:w="1384" w:type="dxa"/>
            <w:vMerge w:val="restart"/>
            <w:shd w:val="clear" w:color="auto" w:fill="auto"/>
          </w:tcPr>
          <w:p w:rsidR="00AF6C2C" w:rsidRPr="000A2C33" w:rsidRDefault="00AF6C2C" w:rsidP="00AF6C2C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RPr="00A32D69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RPr="00A32D69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2544E7" w:rsidRDefault="003177BB" w:rsidP="00BA5434">
      <w:pPr>
        <w:pBdr>
          <w:bottom w:val="single" w:sz="4" w:space="1" w:color="auto"/>
        </w:pBdr>
        <w:snapToGrid w:val="0"/>
      </w:pPr>
      <w:r w:rsidRPr="003177BB">
        <w:t xml:space="preserve">This is the list of approved new-construction projects per district. The design needs and other activities (including sign related activities) associated with all approved </w:t>
      </w:r>
      <w:r w:rsidRPr="000D1C8B">
        <w:rPr>
          <w:noProof/>
        </w:rPr>
        <w:t>new-construction</w:t>
      </w:r>
      <w:r w:rsidRPr="003177BB">
        <w:t xml:space="preserve"> projects are discussed during the monthly Production Schedule Meeting.</w:t>
      </w:r>
    </w:p>
    <w:p w:rsidR="00AB3742" w:rsidRDefault="00AB3742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34F8">
        <w:rPr>
          <w:lang w:val="en-US"/>
        </w:rPr>
        <w:t>Production schedule meeting board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AB3742">
        <w:rPr>
          <w:lang w:val="en-US"/>
        </w:rPr>
        <w:t>Office of Traffic and Safety</w:t>
      </w:r>
      <w:r w:rsidR="00FB4FF0">
        <w:rPr>
          <w:lang w:val="en-US"/>
        </w:rPr>
        <w:t xml:space="preserve"> – Traffic engineers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22B6E" w:rsidRDefault="003177BB" w:rsidP="00322B6E">
      <w:pPr>
        <w:rPr>
          <w:lang w:val="en-US"/>
        </w:rPr>
      </w:pPr>
      <w:r>
        <w:rPr>
          <w:lang w:val="en-US"/>
        </w:rPr>
        <w:t>Information required for the design includes: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600"/>
        <w:gridCol w:w="2340"/>
      </w:tblGrid>
      <w:tr w:rsidR="00322B6E" w:rsidRPr="00FD4B8D" w:rsidTr="008F27D4">
        <w:tc>
          <w:tcPr>
            <w:tcW w:w="2088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60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34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322B6E" w:rsidTr="008F27D4">
        <w:tc>
          <w:tcPr>
            <w:tcW w:w="2088" w:type="dxa"/>
            <w:vMerge w:val="restart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90" w:type="dxa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Project title</w:t>
            </w:r>
          </w:p>
        </w:tc>
        <w:tc>
          <w:tcPr>
            <w:tcW w:w="3600" w:type="dxa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Name of a project</w:t>
            </w:r>
          </w:p>
        </w:tc>
        <w:tc>
          <w:tcPr>
            <w:tcW w:w="2340" w:type="dxa"/>
          </w:tcPr>
          <w:p w:rsidR="00322B6E" w:rsidRDefault="00322B6E" w:rsidP="00322B6E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  <w:vMerge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Identity of a sign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Project location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Location of a project</w:t>
            </w:r>
          </w:p>
        </w:tc>
        <w:tc>
          <w:tcPr>
            <w:tcW w:w="2340" w:type="dxa"/>
          </w:tcPr>
          <w:p w:rsidR="00322B6E" w:rsidRDefault="008F27D4" w:rsidP="00B15A0D">
            <w:pPr>
              <w:rPr>
                <w:lang w:val="en-US"/>
              </w:rPr>
            </w:pPr>
            <w:r>
              <w:rPr>
                <w:lang w:val="en-US"/>
              </w:rPr>
              <w:t>What data attributes represent the location of a project (e.g., district, route id)?</w:t>
            </w: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Sign type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3600" w:type="dxa"/>
          </w:tcPr>
          <w:p w:rsidR="00322B6E" w:rsidRDefault="00322B6E" w:rsidP="00792F43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792F43">
              <w:rPr>
                <w:lang w:val="en-US"/>
              </w:rPr>
              <w:t>start date of a project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3600" w:type="dxa"/>
          </w:tcPr>
          <w:p w:rsidR="00322B6E" w:rsidRDefault="00322B6E" w:rsidP="00792F43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792F43">
              <w:rPr>
                <w:lang w:val="en-US"/>
              </w:rPr>
              <w:t>completed date of a project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</w:tbl>
    <w:p w:rsidR="00322B6E" w:rsidRDefault="00322B6E" w:rsidP="00322B6E">
      <w:pPr>
        <w:rPr>
          <w:lang w:val="en-US"/>
        </w:rPr>
      </w:pPr>
    </w:p>
    <w:sectPr w:rsidR="00322B6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41" w:rsidRDefault="002E2741" w:rsidP="005251B4">
      <w:r>
        <w:separator/>
      </w:r>
    </w:p>
  </w:endnote>
  <w:endnote w:type="continuationSeparator" w:id="0">
    <w:p w:rsidR="002E2741" w:rsidRDefault="002E2741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41" w:rsidRDefault="002E2741" w:rsidP="005251B4">
      <w:r>
        <w:separator/>
      </w:r>
    </w:p>
  </w:footnote>
  <w:footnote w:type="continuationSeparator" w:id="0">
    <w:p w:rsidR="002E2741" w:rsidRDefault="002E2741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rwUAtLzjEywAAAA="/>
  </w:docVars>
  <w:rsids>
    <w:rsidRoot w:val="007430FB"/>
    <w:rsid w:val="000011B5"/>
    <w:rsid w:val="00007F86"/>
    <w:rsid w:val="00042897"/>
    <w:rsid w:val="0005478B"/>
    <w:rsid w:val="000573CA"/>
    <w:rsid w:val="00060F0E"/>
    <w:rsid w:val="000A2C33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544E7"/>
    <w:rsid w:val="0025669D"/>
    <w:rsid w:val="00286C17"/>
    <w:rsid w:val="00296B92"/>
    <w:rsid w:val="002A3405"/>
    <w:rsid w:val="002B103A"/>
    <w:rsid w:val="002C5CBF"/>
    <w:rsid w:val="002D546D"/>
    <w:rsid w:val="002D7076"/>
    <w:rsid w:val="002D7286"/>
    <w:rsid w:val="002E096B"/>
    <w:rsid w:val="002E2741"/>
    <w:rsid w:val="00301D69"/>
    <w:rsid w:val="00315B08"/>
    <w:rsid w:val="003177BB"/>
    <w:rsid w:val="00322B6E"/>
    <w:rsid w:val="003272AA"/>
    <w:rsid w:val="00343F04"/>
    <w:rsid w:val="003567BF"/>
    <w:rsid w:val="003A6A76"/>
    <w:rsid w:val="003B18F5"/>
    <w:rsid w:val="003E5113"/>
    <w:rsid w:val="003E5BC0"/>
    <w:rsid w:val="00404CAA"/>
    <w:rsid w:val="00440F90"/>
    <w:rsid w:val="004425FF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905C9"/>
    <w:rsid w:val="00592CB5"/>
    <w:rsid w:val="00592E22"/>
    <w:rsid w:val="005A2674"/>
    <w:rsid w:val="005C734D"/>
    <w:rsid w:val="005F4483"/>
    <w:rsid w:val="0060748D"/>
    <w:rsid w:val="00614CC1"/>
    <w:rsid w:val="006335E8"/>
    <w:rsid w:val="00634975"/>
    <w:rsid w:val="00640311"/>
    <w:rsid w:val="00643531"/>
    <w:rsid w:val="006815FD"/>
    <w:rsid w:val="006D390A"/>
    <w:rsid w:val="006D6648"/>
    <w:rsid w:val="006E4616"/>
    <w:rsid w:val="006E7DB5"/>
    <w:rsid w:val="007405BA"/>
    <w:rsid w:val="007430FB"/>
    <w:rsid w:val="007439AC"/>
    <w:rsid w:val="00746DD7"/>
    <w:rsid w:val="00777019"/>
    <w:rsid w:val="00792F43"/>
    <w:rsid w:val="007A2BC7"/>
    <w:rsid w:val="007B247C"/>
    <w:rsid w:val="007B682B"/>
    <w:rsid w:val="007C1D44"/>
    <w:rsid w:val="007C34F8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80BD8"/>
    <w:rsid w:val="0088403E"/>
    <w:rsid w:val="00893A98"/>
    <w:rsid w:val="008E7ED4"/>
    <w:rsid w:val="008F27D4"/>
    <w:rsid w:val="008F478B"/>
    <w:rsid w:val="009075F1"/>
    <w:rsid w:val="009158AC"/>
    <w:rsid w:val="00932A13"/>
    <w:rsid w:val="009341B1"/>
    <w:rsid w:val="009419D7"/>
    <w:rsid w:val="009571D8"/>
    <w:rsid w:val="00973EFB"/>
    <w:rsid w:val="0098219C"/>
    <w:rsid w:val="00985128"/>
    <w:rsid w:val="009A0D6F"/>
    <w:rsid w:val="009A4D9E"/>
    <w:rsid w:val="009B0BC7"/>
    <w:rsid w:val="009B26EC"/>
    <w:rsid w:val="009B2D01"/>
    <w:rsid w:val="009B2F0B"/>
    <w:rsid w:val="009C0E35"/>
    <w:rsid w:val="009E49A3"/>
    <w:rsid w:val="009E52A5"/>
    <w:rsid w:val="00A11664"/>
    <w:rsid w:val="00A2378A"/>
    <w:rsid w:val="00A32D69"/>
    <w:rsid w:val="00A40D81"/>
    <w:rsid w:val="00A633C0"/>
    <w:rsid w:val="00A63FD1"/>
    <w:rsid w:val="00A727E4"/>
    <w:rsid w:val="00AA2AB7"/>
    <w:rsid w:val="00AA2BFD"/>
    <w:rsid w:val="00AB3742"/>
    <w:rsid w:val="00AF6C2C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A2D2E"/>
    <w:rsid w:val="00BA4405"/>
    <w:rsid w:val="00BA5434"/>
    <w:rsid w:val="00BB67AC"/>
    <w:rsid w:val="00BB7423"/>
    <w:rsid w:val="00BC3B6F"/>
    <w:rsid w:val="00BD4CA6"/>
    <w:rsid w:val="00BE04FF"/>
    <w:rsid w:val="00BE1044"/>
    <w:rsid w:val="00C22ECB"/>
    <w:rsid w:val="00C2401D"/>
    <w:rsid w:val="00C33F34"/>
    <w:rsid w:val="00C35E79"/>
    <w:rsid w:val="00C81F9B"/>
    <w:rsid w:val="00C96F56"/>
    <w:rsid w:val="00CA1DC6"/>
    <w:rsid w:val="00CE39F2"/>
    <w:rsid w:val="00D24751"/>
    <w:rsid w:val="00D27B71"/>
    <w:rsid w:val="00D32B7A"/>
    <w:rsid w:val="00D44F67"/>
    <w:rsid w:val="00D83C34"/>
    <w:rsid w:val="00DA0CE2"/>
    <w:rsid w:val="00DA2097"/>
    <w:rsid w:val="00DC1C72"/>
    <w:rsid w:val="00DC285A"/>
    <w:rsid w:val="00DC2DAF"/>
    <w:rsid w:val="00DD7053"/>
    <w:rsid w:val="00E431D3"/>
    <w:rsid w:val="00E4609D"/>
    <w:rsid w:val="00E5074E"/>
    <w:rsid w:val="00E64F0B"/>
    <w:rsid w:val="00E76784"/>
    <w:rsid w:val="00E81539"/>
    <w:rsid w:val="00E83202"/>
    <w:rsid w:val="00E96797"/>
    <w:rsid w:val="00EA079F"/>
    <w:rsid w:val="00EA3FA9"/>
    <w:rsid w:val="00EA4A28"/>
    <w:rsid w:val="00EA52AB"/>
    <w:rsid w:val="00EF77BB"/>
    <w:rsid w:val="00F12018"/>
    <w:rsid w:val="00F229F6"/>
    <w:rsid w:val="00F34086"/>
    <w:rsid w:val="00F34FD8"/>
    <w:rsid w:val="00F549D3"/>
    <w:rsid w:val="00F74DE4"/>
    <w:rsid w:val="00FA3133"/>
    <w:rsid w:val="00FA629D"/>
    <w:rsid w:val="00FB0A6D"/>
    <w:rsid w:val="00FB37AE"/>
    <w:rsid w:val="00FB4FF0"/>
    <w:rsid w:val="00FB5102"/>
    <w:rsid w:val="00FD6A8E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032D-EA28-4776-8CA5-0A5CC92E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66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34</cp:revision>
  <cp:lastPrinted>1900-12-31T23:00:00Z</cp:lastPrinted>
  <dcterms:created xsi:type="dcterms:W3CDTF">2013-02-12T19:22:00Z</dcterms:created>
  <dcterms:modified xsi:type="dcterms:W3CDTF">2016-07-31T03:24:00Z</dcterms:modified>
</cp:coreProperties>
</file>