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C161C8" w:rsidP="003A03E6">
            <w:pPr>
              <w:pStyle w:val="ExchangeRequirementName"/>
            </w:pPr>
            <w:r>
              <w:t>Sign design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C161C8">
            <w:pPr>
              <w:pStyle w:val="ActivityIdentifierName"/>
            </w:pPr>
            <w:r>
              <w:t>ER</w:t>
            </w:r>
            <w:r w:rsidR="00B6750F">
              <w:t>.S.2</w:t>
            </w:r>
            <w:r w:rsidR="004F2B87">
              <w:t>0</w:t>
            </w:r>
            <w:r w:rsidR="00B6750F">
              <w:t>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64103F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2A5355" w:rsidRPr="00A32D69" w:rsidTr="005251B4">
        <w:tc>
          <w:tcPr>
            <w:tcW w:w="1384" w:type="dxa"/>
            <w:vMerge w:val="restart"/>
            <w:shd w:val="clear" w:color="auto" w:fill="auto"/>
          </w:tcPr>
          <w:p w:rsidR="002A5355" w:rsidRPr="000A2C33" w:rsidRDefault="002A5355" w:rsidP="002A535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Programming and planning</w:t>
            </w:r>
          </w:p>
        </w:tc>
        <w:tc>
          <w:tcPr>
            <w:tcW w:w="567" w:type="dxa"/>
            <w:shd w:val="clear" w:color="auto" w:fill="auto"/>
          </w:tcPr>
          <w:p w:rsidR="002A5355" w:rsidRDefault="00C67C46" w:rsidP="002A535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C55C73" w:rsidP="00AD0989">
      <w:pPr>
        <w:snapToGrid w:val="0"/>
        <w:spacing w:after="240"/>
      </w:pPr>
      <w:r>
        <w:t>A final list of signs to be replaced</w:t>
      </w:r>
      <w:r w:rsidR="00A1654E">
        <w:t>/maintained</w:t>
      </w:r>
      <w:r>
        <w:t xml:space="preserve"> will be sent to the </w:t>
      </w:r>
      <w:r w:rsidR="006473E3">
        <w:t>Iowa O</w:t>
      </w:r>
      <w:r>
        <w:t xml:space="preserve">ffice of </w:t>
      </w:r>
      <w:r w:rsidR="006473E3">
        <w:t>T</w:t>
      </w:r>
      <w:r>
        <w:t xml:space="preserve">raffic </w:t>
      </w:r>
      <w:r w:rsidR="006473E3">
        <w:t>and S</w:t>
      </w:r>
      <w:r>
        <w:t xml:space="preserve">afety by the </w:t>
      </w:r>
      <w:r w:rsidR="006473E3">
        <w:t>District Maintenance O</w:t>
      </w:r>
      <w:r>
        <w:t>ffice</w:t>
      </w:r>
      <w:r w:rsidR="00664FBF">
        <w:t>/Maintenance Garage</w:t>
      </w:r>
      <w:bookmarkStart w:id="0" w:name="_GoBack"/>
      <w:bookmarkEnd w:id="0"/>
      <w:r w:rsidR="00751E80" w:rsidRPr="00751E80">
        <w:t>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654BC0">
        <w:rPr>
          <w:lang w:val="en-US"/>
        </w:rPr>
        <w:t>Maintenance garage</w:t>
      </w:r>
      <w:r w:rsidR="00664FBF">
        <w:rPr>
          <w:lang w:val="en-US"/>
        </w:rPr>
        <w:t>/District maintenance office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654BC0">
        <w:rPr>
          <w:lang w:val="en-US"/>
        </w:rPr>
        <w:t>Office of T&amp;S – Traffic engineers</w:t>
      </w:r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>d to be transferred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634"/>
        <w:gridCol w:w="3586"/>
        <w:gridCol w:w="2790"/>
      </w:tblGrid>
      <w:tr w:rsidR="00B76F67" w:rsidTr="00B15A0D">
        <w:tc>
          <w:tcPr>
            <w:tcW w:w="1908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Data </w:t>
            </w:r>
            <w:r>
              <w:rPr>
                <w:i/>
                <w:lang w:val="en-US"/>
              </w:rPr>
              <w:t>attribute group</w:t>
            </w:r>
          </w:p>
        </w:tc>
        <w:tc>
          <w:tcPr>
            <w:tcW w:w="1634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>Data attribute</w:t>
            </w:r>
          </w:p>
        </w:tc>
        <w:tc>
          <w:tcPr>
            <w:tcW w:w="3586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Description </w:t>
            </w:r>
          </w:p>
        </w:tc>
        <w:tc>
          <w:tcPr>
            <w:tcW w:w="2790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Comments </w:t>
            </w:r>
          </w:p>
        </w:tc>
      </w:tr>
      <w:tr w:rsidR="00B76F67" w:rsidTr="00B15A0D">
        <w:tc>
          <w:tcPr>
            <w:tcW w:w="1908" w:type="dxa"/>
          </w:tcPr>
          <w:p w:rsidR="00B76F67" w:rsidRPr="00FC09EE" w:rsidRDefault="00B76F67" w:rsidP="00B15A0D">
            <w:r w:rsidRPr="00FC09EE">
              <w:t>Sign identifier</w:t>
            </w:r>
          </w:p>
        </w:tc>
        <w:tc>
          <w:tcPr>
            <w:tcW w:w="1634" w:type="dxa"/>
          </w:tcPr>
          <w:p w:rsidR="00B76F67" w:rsidRPr="00FC09EE" w:rsidRDefault="00B76F67" w:rsidP="00B15A0D">
            <w:r w:rsidRPr="00FC09EE">
              <w:t>DOT stock number</w:t>
            </w:r>
          </w:p>
        </w:tc>
        <w:tc>
          <w:tcPr>
            <w:tcW w:w="3586" w:type="dxa"/>
          </w:tcPr>
          <w:p w:rsidR="00B76F67" w:rsidRPr="00FC09EE" w:rsidRDefault="00B76F67" w:rsidP="00B15A0D">
            <w:r w:rsidRPr="00FC09EE">
              <w:t xml:space="preserve">Stock number assigned a sign </w:t>
            </w:r>
          </w:p>
        </w:tc>
        <w:tc>
          <w:tcPr>
            <w:tcW w:w="2790" w:type="dxa"/>
          </w:tcPr>
          <w:p w:rsidR="00B76F67" w:rsidRPr="00FC09EE" w:rsidRDefault="00B76F67" w:rsidP="00B15A0D"/>
        </w:tc>
      </w:tr>
      <w:tr w:rsidR="00B76F67" w:rsidTr="00B15A0D">
        <w:tc>
          <w:tcPr>
            <w:tcW w:w="1908" w:type="dxa"/>
          </w:tcPr>
          <w:p w:rsidR="00B76F67" w:rsidRPr="00FC09EE" w:rsidRDefault="00B76F67" w:rsidP="00B15A0D"/>
        </w:tc>
        <w:tc>
          <w:tcPr>
            <w:tcW w:w="1634" w:type="dxa"/>
          </w:tcPr>
          <w:p w:rsidR="00B76F67" w:rsidRPr="00FC09EE" w:rsidRDefault="00B76F67" w:rsidP="00B15A0D">
            <w:r w:rsidRPr="00FC09EE">
              <w:t>Iowa MUTCD</w:t>
            </w:r>
          </w:p>
        </w:tc>
        <w:tc>
          <w:tcPr>
            <w:tcW w:w="3586" w:type="dxa"/>
          </w:tcPr>
          <w:p w:rsidR="00B76F67" w:rsidRPr="00FC09EE" w:rsidRDefault="00B76F67" w:rsidP="00B15A0D">
            <w:r w:rsidRPr="00FC09EE">
              <w:t>Iowa Manual on Uniform Traffic Control Devices</w:t>
            </w:r>
          </w:p>
        </w:tc>
        <w:tc>
          <w:tcPr>
            <w:tcW w:w="2790" w:type="dxa"/>
          </w:tcPr>
          <w:p w:rsidR="00B76F67" w:rsidRPr="00FC09EE" w:rsidRDefault="00B76F67" w:rsidP="00B15A0D"/>
        </w:tc>
      </w:tr>
      <w:tr w:rsidR="00B76F67" w:rsidTr="00B15A0D">
        <w:tc>
          <w:tcPr>
            <w:tcW w:w="1908" w:type="dxa"/>
          </w:tcPr>
          <w:p w:rsidR="00B76F67" w:rsidRPr="00FC09EE" w:rsidRDefault="00B76F67" w:rsidP="00B15A0D"/>
        </w:tc>
        <w:tc>
          <w:tcPr>
            <w:tcW w:w="1634" w:type="dxa"/>
          </w:tcPr>
          <w:p w:rsidR="00B76F67" w:rsidRPr="00FC09EE" w:rsidRDefault="00B76F67" w:rsidP="00B15A0D">
            <w:r w:rsidRPr="00FC09EE">
              <w:t>Federal MUTCD</w:t>
            </w:r>
          </w:p>
        </w:tc>
        <w:tc>
          <w:tcPr>
            <w:tcW w:w="3586" w:type="dxa"/>
          </w:tcPr>
          <w:p w:rsidR="00B76F67" w:rsidRPr="00FC09EE" w:rsidRDefault="00B76F67" w:rsidP="00B15A0D">
            <w:r w:rsidRPr="00FC09EE">
              <w:t>Federal Manual on Uniform Traffic Control Devices</w:t>
            </w:r>
          </w:p>
        </w:tc>
        <w:tc>
          <w:tcPr>
            <w:tcW w:w="2790" w:type="dxa"/>
          </w:tcPr>
          <w:p w:rsidR="00B76F67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>
            <w:r w:rsidRPr="00384266">
              <w:t>Sign location</w:t>
            </w:r>
          </w:p>
        </w:tc>
        <w:tc>
          <w:tcPr>
            <w:tcW w:w="1634" w:type="dxa"/>
          </w:tcPr>
          <w:p w:rsidR="00B76F67" w:rsidRPr="00384266" w:rsidRDefault="00B76F67" w:rsidP="00B15A0D">
            <w:r w:rsidRPr="00384266">
              <w:t>District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Iowa district number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 xml:space="preserve">County 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County number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Garage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 xml:space="preserve">Iowa garage maintenance number  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Route ID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For instance, I-29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Milepost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Milepost of sign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GPS Latitude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GPS coordinate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GPS Longitude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GPS coordinate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Sign face direction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Direction of sign face (E, N, NE, etc.)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Travel direction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Direction of travel along a specific route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Side of road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Side of road where post is located, relative to direction of travel</w:t>
            </w:r>
          </w:p>
        </w:tc>
        <w:tc>
          <w:tcPr>
            <w:tcW w:w="2790" w:type="dxa"/>
          </w:tcPr>
          <w:p w:rsidR="00B76F67" w:rsidRDefault="00B76F67" w:rsidP="00B15A0D"/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Pr="007F2576" w:rsidRDefault="00B76F67" w:rsidP="00B15A0D">
            <w:r w:rsidRPr="007F2576">
              <w:t>Sign type</w:t>
            </w:r>
          </w:p>
        </w:tc>
        <w:tc>
          <w:tcPr>
            <w:tcW w:w="1634" w:type="dxa"/>
          </w:tcPr>
          <w:p w:rsidR="00B76F67" w:rsidRPr="007F2576" w:rsidRDefault="00B76F67" w:rsidP="00B15A0D">
            <w:r w:rsidRPr="007F2576">
              <w:t>Sign type</w:t>
            </w:r>
          </w:p>
        </w:tc>
        <w:tc>
          <w:tcPr>
            <w:tcW w:w="3586" w:type="dxa"/>
          </w:tcPr>
          <w:p w:rsidR="00B76F67" w:rsidRPr="007F2576" w:rsidRDefault="00B76F67" w:rsidP="00B15A0D">
            <w:r w:rsidRPr="007F2576">
              <w:t>Type of sign (regulatory, warning, guide, school, rest area, construction)</w:t>
            </w:r>
          </w:p>
        </w:tc>
        <w:tc>
          <w:tcPr>
            <w:tcW w:w="2790" w:type="dxa"/>
          </w:tcPr>
          <w:p w:rsidR="00B76F67" w:rsidRPr="007F2576" w:rsidRDefault="00B76F67" w:rsidP="00B15A0D"/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Pr="007F2576" w:rsidRDefault="00B76F67" w:rsidP="00B15A0D"/>
        </w:tc>
        <w:tc>
          <w:tcPr>
            <w:tcW w:w="1634" w:type="dxa"/>
          </w:tcPr>
          <w:p w:rsidR="00B76F67" w:rsidRPr="007F2576" w:rsidRDefault="00B76F67" w:rsidP="00B15A0D">
            <w:r w:rsidRPr="007F2576">
              <w:t xml:space="preserve">Subcategory </w:t>
            </w:r>
          </w:p>
        </w:tc>
        <w:tc>
          <w:tcPr>
            <w:tcW w:w="3586" w:type="dxa"/>
          </w:tcPr>
          <w:p w:rsidR="00B76F67" w:rsidRPr="007F2576" w:rsidRDefault="00B76F67" w:rsidP="00B15A0D">
            <w:r w:rsidRPr="007F2576">
              <w:t>Subcategory within sign type</w:t>
            </w:r>
          </w:p>
        </w:tc>
        <w:tc>
          <w:tcPr>
            <w:tcW w:w="2790" w:type="dxa"/>
          </w:tcPr>
          <w:p w:rsidR="00B76F67" w:rsidRDefault="00B76F67" w:rsidP="00B15A0D"/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</w:tr>
    </w:tbl>
    <w:p w:rsidR="00024052" w:rsidRPr="00B35D6B" w:rsidRDefault="00024052" w:rsidP="00B76F67"/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9F" w:rsidRDefault="0021599F" w:rsidP="005251B4">
      <w:r>
        <w:separator/>
      </w:r>
    </w:p>
  </w:endnote>
  <w:endnote w:type="continuationSeparator" w:id="0">
    <w:p w:rsidR="0021599F" w:rsidRDefault="0021599F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9F" w:rsidRDefault="0021599F" w:rsidP="005251B4">
      <w:r>
        <w:separator/>
      </w:r>
    </w:p>
  </w:footnote>
  <w:footnote w:type="continuationSeparator" w:id="0">
    <w:p w:rsidR="0021599F" w:rsidRDefault="0021599F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sFAFmcqSctAAAA"/>
  </w:docVars>
  <w:rsids>
    <w:rsidRoot w:val="007430FB"/>
    <w:rsid w:val="00001002"/>
    <w:rsid w:val="00004FB3"/>
    <w:rsid w:val="00007F86"/>
    <w:rsid w:val="00013C5D"/>
    <w:rsid w:val="00024052"/>
    <w:rsid w:val="0002579D"/>
    <w:rsid w:val="00042897"/>
    <w:rsid w:val="0005478B"/>
    <w:rsid w:val="000573CA"/>
    <w:rsid w:val="00060F0E"/>
    <w:rsid w:val="0007003F"/>
    <w:rsid w:val="000724E2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A20"/>
    <w:rsid w:val="00171BD0"/>
    <w:rsid w:val="00174170"/>
    <w:rsid w:val="00181430"/>
    <w:rsid w:val="00195BD1"/>
    <w:rsid w:val="001A62F8"/>
    <w:rsid w:val="001B53A6"/>
    <w:rsid w:val="001E2246"/>
    <w:rsid w:val="002006CE"/>
    <w:rsid w:val="00207863"/>
    <w:rsid w:val="00210125"/>
    <w:rsid w:val="0021599F"/>
    <w:rsid w:val="002170ED"/>
    <w:rsid w:val="00217FB1"/>
    <w:rsid w:val="00230CD9"/>
    <w:rsid w:val="00233125"/>
    <w:rsid w:val="00243D67"/>
    <w:rsid w:val="002544E7"/>
    <w:rsid w:val="0025669D"/>
    <w:rsid w:val="00286C17"/>
    <w:rsid w:val="00296B92"/>
    <w:rsid w:val="002A5355"/>
    <w:rsid w:val="002B103A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37B42"/>
    <w:rsid w:val="00343F04"/>
    <w:rsid w:val="00352093"/>
    <w:rsid w:val="003567BF"/>
    <w:rsid w:val="0038662E"/>
    <w:rsid w:val="003A03E6"/>
    <w:rsid w:val="003B18F5"/>
    <w:rsid w:val="003B6C1D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4F2B87"/>
    <w:rsid w:val="005251B4"/>
    <w:rsid w:val="00526AB9"/>
    <w:rsid w:val="0053319D"/>
    <w:rsid w:val="00534B50"/>
    <w:rsid w:val="0054386F"/>
    <w:rsid w:val="00547BCE"/>
    <w:rsid w:val="00581DD5"/>
    <w:rsid w:val="005905C9"/>
    <w:rsid w:val="00592CB5"/>
    <w:rsid w:val="00592E22"/>
    <w:rsid w:val="0059739F"/>
    <w:rsid w:val="005A2674"/>
    <w:rsid w:val="005C734D"/>
    <w:rsid w:val="005E73CB"/>
    <w:rsid w:val="005F4483"/>
    <w:rsid w:val="00612260"/>
    <w:rsid w:val="00614CC1"/>
    <w:rsid w:val="006335E8"/>
    <w:rsid w:val="00634975"/>
    <w:rsid w:val="00640311"/>
    <w:rsid w:val="0064103F"/>
    <w:rsid w:val="00643531"/>
    <w:rsid w:val="006473E3"/>
    <w:rsid w:val="00654BC0"/>
    <w:rsid w:val="00656B37"/>
    <w:rsid w:val="00664FBF"/>
    <w:rsid w:val="00667DD0"/>
    <w:rsid w:val="00672E88"/>
    <w:rsid w:val="006815FD"/>
    <w:rsid w:val="006A4195"/>
    <w:rsid w:val="006D390A"/>
    <w:rsid w:val="006D6648"/>
    <w:rsid w:val="006E4616"/>
    <w:rsid w:val="006E7DB5"/>
    <w:rsid w:val="00726825"/>
    <w:rsid w:val="00727F76"/>
    <w:rsid w:val="00732404"/>
    <w:rsid w:val="007405BA"/>
    <w:rsid w:val="007430FB"/>
    <w:rsid w:val="007439AC"/>
    <w:rsid w:val="00746DD7"/>
    <w:rsid w:val="00751E80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9F3B04"/>
    <w:rsid w:val="00A03679"/>
    <w:rsid w:val="00A1654E"/>
    <w:rsid w:val="00A2378A"/>
    <w:rsid w:val="00A32D69"/>
    <w:rsid w:val="00A40D81"/>
    <w:rsid w:val="00A54AEE"/>
    <w:rsid w:val="00A633C0"/>
    <w:rsid w:val="00A727E4"/>
    <w:rsid w:val="00A810EA"/>
    <w:rsid w:val="00A82E08"/>
    <w:rsid w:val="00A939A9"/>
    <w:rsid w:val="00AA2AB7"/>
    <w:rsid w:val="00AA2BFD"/>
    <w:rsid w:val="00AB3742"/>
    <w:rsid w:val="00AB38C0"/>
    <w:rsid w:val="00AB6B9A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6750F"/>
    <w:rsid w:val="00B76F67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7EDD"/>
    <w:rsid w:val="00C1065D"/>
    <w:rsid w:val="00C161C8"/>
    <w:rsid w:val="00C20DEF"/>
    <w:rsid w:val="00C22ECB"/>
    <w:rsid w:val="00C2401D"/>
    <w:rsid w:val="00C33F34"/>
    <w:rsid w:val="00C35E79"/>
    <w:rsid w:val="00C549DD"/>
    <w:rsid w:val="00C55C73"/>
    <w:rsid w:val="00C64991"/>
    <w:rsid w:val="00C67C46"/>
    <w:rsid w:val="00C81DEB"/>
    <w:rsid w:val="00C81F9B"/>
    <w:rsid w:val="00C844AC"/>
    <w:rsid w:val="00C96F56"/>
    <w:rsid w:val="00CA1DC6"/>
    <w:rsid w:val="00CD68F9"/>
    <w:rsid w:val="00D034C2"/>
    <w:rsid w:val="00D04B26"/>
    <w:rsid w:val="00D24751"/>
    <w:rsid w:val="00D27B71"/>
    <w:rsid w:val="00D32B7A"/>
    <w:rsid w:val="00D34AA9"/>
    <w:rsid w:val="00D4076E"/>
    <w:rsid w:val="00D83C34"/>
    <w:rsid w:val="00D959B2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3F98"/>
    <w:rsid w:val="00E91302"/>
    <w:rsid w:val="00E95B36"/>
    <w:rsid w:val="00E96797"/>
    <w:rsid w:val="00EA079F"/>
    <w:rsid w:val="00EA3FA9"/>
    <w:rsid w:val="00EA4A28"/>
    <w:rsid w:val="00EA52AB"/>
    <w:rsid w:val="00EA56BC"/>
    <w:rsid w:val="00EB477E"/>
    <w:rsid w:val="00ED6D97"/>
    <w:rsid w:val="00EF340C"/>
    <w:rsid w:val="00EF77BB"/>
    <w:rsid w:val="00F12018"/>
    <w:rsid w:val="00F12923"/>
    <w:rsid w:val="00F179CA"/>
    <w:rsid w:val="00F20A48"/>
    <w:rsid w:val="00F229F6"/>
    <w:rsid w:val="00F279E2"/>
    <w:rsid w:val="00F34086"/>
    <w:rsid w:val="00F34FD8"/>
    <w:rsid w:val="00F549D3"/>
    <w:rsid w:val="00F558A9"/>
    <w:rsid w:val="00F74DE4"/>
    <w:rsid w:val="00FA3133"/>
    <w:rsid w:val="00FA629D"/>
    <w:rsid w:val="00FB0A6D"/>
    <w:rsid w:val="00FB37AE"/>
    <w:rsid w:val="00FB5102"/>
    <w:rsid w:val="00FB7035"/>
    <w:rsid w:val="00FC0757"/>
    <w:rsid w:val="00FC3098"/>
    <w:rsid w:val="00FE1EF6"/>
    <w:rsid w:val="00FE46E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F3859-0328-4DFB-A54D-8179DBAE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139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105</cp:revision>
  <cp:lastPrinted>1900-12-31T23:00:00Z</cp:lastPrinted>
  <dcterms:created xsi:type="dcterms:W3CDTF">2013-02-12T19:22:00Z</dcterms:created>
  <dcterms:modified xsi:type="dcterms:W3CDTF">2016-07-31T03:26:00Z</dcterms:modified>
</cp:coreProperties>
</file>