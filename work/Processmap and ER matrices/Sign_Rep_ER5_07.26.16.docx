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4541C3" w:rsidP="003A03E6">
            <w:pPr>
              <w:pStyle w:val="ExchangeRequirementName"/>
            </w:pPr>
            <w:r>
              <w:t>Letting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581DD5">
            <w:pPr>
              <w:pStyle w:val="ActivityIdentifierName"/>
            </w:pPr>
            <w:r>
              <w:t>ER</w:t>
            </w:r>
            <w:r w:rsidR="004464F4">
              <w:t>.Rep.</w:t>
            </w:r>
            <w:bookmarkStart w:id="0" w:name="_GoBack"/>
            <w:bookmarkEnd w:id="0"/>
            <w:r w:rsidR="004541C3">
              <w:t>5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0A2C33" w:rsidP="00B33871">
            <w:pPr>
              <w:pStyle w:val="ChangeDate"/>
            </w:pPr>
            <w:r>
              <w:t>2016-07-26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3B6C1D" w:rsidRPr="00A32D69" w:rsidTr="005251B4">
        <w:tc>
          <w:tcPr>
            <w:tcW w:w="1384" w:type="dxa"/>
            <w:vMerge w:val="restart"/>
            <w:shd w:val="clear" w:color="auto" w:fill="auto"/>
          </w:tcPr>
          <w:p w:rsidR="003B6C1D" w:rsidRPr="000A2C33" w:rsidRDefault="003B6C1D" w:rsidP="009E52A5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Conception of need</w:t>
            </w:r>
          </w:p>
        </w:tc>
        <w:tc>
          <w:tcPr>
            <w:tcW w:w="567" w:type="dxa"/>
            <w:shd w:val="clear" w:color="auto" w:fill="auto"/>
          </w:tcPr>
          <w:p w:rsidR="003B6C1D" w:rsidRDefault="003B6C1D" w:rsidP="009E52A5">
            <w:pPr>
              <w:jc w:val="center"/>
            </w:pPr>
          </w:p>
        </w:tc>
      </w:tr>
      <w:tr w:rsidR="003B6C1D" w:rsidTr="005251B4">
        <w:tc>
          <w:tcPr>
            <w:tcW w:w="1384" w:type="dxa"/>
            <w:vMerge/>
            <w:shd w:val="clear" w:color="auto" w:fill="auto"/>
          </w:tcPr>
          <w:p w:rsidR="003B6C1D" w:rsidRDefault="003B6C1D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Full design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3B6C1D" w:rsidRDefault="003B6C1D" w:rsidP="009E52A5">
            <w:pPr>
              <w:jc w:val="center"/>
            </w:pPr>
          </w:p>
        </w:tc>
      </w:tr>
      <w:tr w:rsidR="003B6C1D" w:rsidRPr="00A32D69" w:rsidTr="005251B4">
        <w:tc>
          <w:tcPr>
            <w:tcW w:w="1384" w:type="dxa"/>
            <w:vMerge/>
            <w:shd w:val="clear" w:color="auto" w:fill="auto"/>
          </w:tcPr>
          <w:p w:rsidR="003B6C1D" w:rsidRDefault="003B6C1D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3B6C1D" w:rsidRDefault="00AD0989" w:rsidP="009E52A5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3B6C1D" w:rsidTr="005251B4">
        <w:tc>
          <w:tcPr>
            <w:tcW w:w="1384" w:type="dxa"/>
            <w:vMerge/>
            <w:shd w:val="clear" w:color="auto" w:fill="auto"/>
          </w:tcPr>
          <w:p w:rsidR="003B6C1D" w:rsidRDefault="003B6C1D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3B6C1D" w:rsidRDefault="003B6C1D" w:rsidP="009E52A5">
            <w:pPr>
              <w:jc w:val="center"/>
            </w:pPr>
          </w:p>
        </w:tc>
      </w:tr>
      <w:tr w:rsidR="003B6C1D" w:rsidRPr="00A32D69" w:rsidTr="005251B4">
        <w:tc>
          <w:tcPr>
            <w:tcW w:w="1384" w:type="dxa"/>
            <w:vMerge/>
            <w:shd w:val="clear" w:color="auto" w:fill="auto"/>
          </w:tcPr>
          <w:p w:rsidR="003B6C1D" w:rsidRDefault="003B6C1D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3B6C1D" w:rsidRDefault="003B6C1D" w:rsidP="009E52A5">
            <w:pPr>
              <w:jc w:val="center"/>
            </w:pPr>
          </w:p>
        </w:tc>
      </w:tr>
      <w:tr w:rsidR="003B6C1D" w:rsidTr="005251B4">
        <w:tc>
          <w:tcPr>
            <w:tcW w:w="1384" w:type="dxa"/>
            <w:vMerge/>
            <w:shd w:val="clear" w:color="auto" w:fill="auto"/>
          </w:tcPr>
          <w:p w:rsidR="003B6C1D" w:rsidRDefault="003B6C1D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3B6C1D" w:rsidRDefault="003B6C1D" w:rsidP="009E52A5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AD0989" w:rsidRDefault="00AD0989" w:rsidP="00AD0989">
      <w:pPr>
        <w:snapToGrid w:val="0"/>
        <w:spacing w:after="240"/>
      </w:pPr>
      <w:r>
        <w:t>Sign installation requirements and specifications are included in the contract to be used by the contractor during construction.</w:t>
      </w: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A810EA">
        <w:rPr>
          <w:lang w:val="en-US"/>
        </w:rPr>
        <w:t>Traffic engineers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AD0989">
        <w:rPr>
          <w:lang w:val="en-US"/>
        </w:rPr>
        <w:t>Office of contracts</w:t>
      </w:r>
    </w:p>
    <w:p w:rsidR="003177BB" w:rsidRDefault="003177BB" w:rsidP="00B11DEE">
      <w:pPr>
        <w:snapToGrid w:val="0"/>
      </w:pPr>
    </w:p>
    <w:p w:rsidR="00B11DEE" w:rsidRPr="00F229F6" w:rsidRDefault="00B11DEE" w:rsidP="00B11DEE">
      <w:pPr>
        <w:snapToGrid w:val="0"/>
        <w:rPr>
          <w:b/>
        </w:rPr>
      </w:pPr>
      <w:r w:rsidRPr="00F229F6">
        <w:rPr>
          <w:b/>
        </w:rPr>
        <w:t xml:space="preserve">Information </w:t>
      </w:r>
      <w:r w:rsidR="00FE1EF6">
        <w:rPr>
          <w:b/>
        </w:rPr>
        <w:t>requirements</w:t>
      </w:r>
    </w:p>
    <w:p w:rsidR="003177BB" w:rsidRDefault="003177BB" w:rsidP="00B11DE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Information required for the design includes:</w:t>
      </w:r>
    </w:p>
    <w:p w:rsidR="00C64991" w:rsidRDefault="00672E88" w:rsidP="004B4DCF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Project number</w:t>
      </w:r>
    </w:p>
    <w:p w:rsidR="004B4DCF" w:rsidRDefault="00EB477E" w:rsidP="004B4DCF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ID</w:t>
      </w:r>
    </w:p>
    <w:p w:rsidR="00F229F6" w:rsidRDefault="00EB477E" w:rsidP="00B11DEE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type</w:t>
      </w:r>
    </w:p>
    <w:p w:rsidR="00E27175" w:rsidRDefault="00E27175" w:rsidP="00E27175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location</w:t>
      </w:r>
    </w:p>
    <w:p w:rsidR="00C07EDD" w:rsidRDefault="00C07EDD" w:rsidP="00E27175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offset</w:t>
      </w:r>
    </w:p>
    <w:p w:rsidR="009959B0" w:rsidRDefault="009959B0" w:rsidP="00E27175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Sing dimensions</w:t>
      </w:r>
    </w:p>
    <w:p w:rsidR="00672E88" w:rsidRDefault="00672E88" w:rsidP="00E27175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message</w:t>
      </w:r>
    </w:p>
    <w:p w:rsidR="00D34AA9" w:rsidRDefault="00D34AA9" w:rsidP="00E27175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Sign material </w:t>
      </w:r>
    </w:p>
    <w:p w:rsidR="00C07EDD" w:rsidRDefault="00C07EDD" w:rsidP="00E27175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Post length</w:t>
      </w:r>
    </w:p>
    <w:p w:rsidR="00C07EDD" w:rsidRDefault="00C07EDD" w:rsidP="00E27175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Post size</w:t>
      </w:r>
    </w:p>
    <w:p w:rsidR="00C07EDD" w:rsidRDefault="00C07EDD" w:rsidP="00E27175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Footing</w:t>
      </w:r>
    </w:p>
    <w:p w:rsidR="00C07EDD" w:rsidRDefault="00C07EDD" w:rsidP="00E27175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Side</w:t>
      </w:r>
    </w:p>
    <w:p w:rsidR="00C07EDD" w:rsidRDefault="00872655" w:rsidP="00E27175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Estimated quantities </w:t>
      </w:r>
    </w:p>
    <w:p w:rsidR="00B35D6B" w:rsidRPr="00B35D6B" w:rsidRDefault="00B35D6B" w:rsidP="004B4DCF">
      <w:pPr>
        <w:pStyle w:val="FPDescription"/>
      </w:pPr>
    </w:p>
    <w:sectPr w:rsidR="00B35D6B" w:rsidRPr="00B35D6B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B1D" w:rsidRDefault="001D7B1D" w:rsidP="005251B4">
      <w:r>
        <w:separator/>
      </w:r>
    </w:p>
  </w:endnote>
  <w:endnote w:type="continuationSeparator" w:id="0">
    <w:p w:rsidR="001D7B1D" w:rsidRDefault="001D7B1D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B1D" w:rsidRDefault="001D7B1D" w:rsidP="005251B4">
      <w:r>
        <w:separator/>
      </w:r>
    </w:p>
  </w:footnote>
  <w:footnote w:type="continuationSeparator" w:id="0">
    <w:p w:rsidR="001D7B1D" w:rsidRDefault="001D7B1D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kwNKgFAN8783EtAAAA"/>
  </w:docVars>
  <w:rsids>
    <w:rsidRoot w:val="007430FB"/>
    <w:rsid w:val="00004FB3"/>
    <w:rsid w:val="00007F86"/>
    <w:rsid w:val="00013C5D"/>
    <w:rsid w:val="00042897"/>
    <w:rsid w:val="0005478B"/>
    <w:rsid w:val="000573CA"/>
    <w:rsid w:val="00060F0E"/>
    <w:rsid w:val="000724E2"/>
    <w:rsid w:val="000942C4"/>
    <w:rsid w:val="000A2C33"/>
    <w:rsid w:val="000D1C8B"/>
    <w:rsid w:val="000E59B6"/>
    <w:rsid w:val="000E7BF4"/>
    <w:rsid w:val="000F721D"/>
    <w:rsid w:val="0010575B"/>
    <w:rsid w:val="0011500C"/>
    <w:rsid w:val="00116534"/>
    <w:rsid w:val="001213E2"/>
    <w:rsid w:val="001218D5"/>
    <w:rsid w:val="001222A5"/>
    <w:rsid w:val="00132FC0"/>
    <w:rsid w:val="001337A5"/>
    <w:rsid w:val="001559E1"/>
    <w:rsid w:val="00170E3A"/>
    <w:rsid w:val="00171BD0"/>
    <w:rsid w:val="00174170"/>
    <w:rsid w:val="00181430"/>
    <w:rsid w:val="00195BD1"/>
    <w:rsid w:val="00197E34"/>
    <w:rsid w:val="001A62F8"/>
    <w:rsid w:val="001D7B1D"/>
    <w:rsid w:val="002006CE"/>
    <w:rsid w:val="00210125"/>
    <w:rsid w:val="002170ED"/>
    <w:rsid w:val="00217FB1"/>
    <w:rsid w:val="00233125"/>
    <w:rsid w:val="00243D67"/>
    <w:rsid w:val="002544E7"/>
    <w:rsid w:val="0025669D"/>
    <w:rsid w:val="00286C17"/>
    <w:rsid w:val="00296B92"/>
    <w:rsid w:val="002B103A"/>
    <w:rsid w:val="002C5CBF"/>
    <w:rsid w:val="002D546D"/>
    <w:rsid w:val="002D7076"/>
    <w:rsid w:val="002D7286"/>
    <w:rsid w:val="002E096B"/>
    <w:rsid w:val="002F682A"/>
    <w:rsid w:val="00301D69"/>
    <w:rsid w:val="0030326F"/>
    <w:rsid w:val="00315B08"/>
    <w:rsid w:val="003177BB"/>
    <w:rsid w:val="003272AA"/>
    <w:rsid w:val="00343F04"/>
    <w:rsid w:val="003567BF"/>
    <w:rsid w:val="0038662E"/>
    <w:rsid w:val="003A03E6"/>
    <w:rsid w:val="003B18F5"/>
    <w:rsid w:val="003B6C1D"/>
    <w:rsid w:val="003E5113"/>
    <w:rsid w:val="003F7537"/>
    <w:rsid w:val="00404CAA"/>
    <w:rsid w:val="00440F90"/>
    <w:rsid w:val="004425FF"/>
    <w:rsid w:val="00445587"/>
    <w:rsid w:val="004464F4"/>
    <w:rsid w:val="00450517"/>
    <w:rsid w:val="004541C3"/>
    <w:rsid w:val="00464ECE"/>
    <w:rsid w:val="0047603F"/>
    <w:rsid w:val="004B4DCF"/>
    <w:rsid w:val="004C7920"/>
    <w:rsid w:val="004E0D3D"/>
    <w:rsid w:val="004F0BD2"/>
    <w:rsid w:val="005251B4"/>
    <w:rsid w:val="00526AB9"/>
    <w:rsid w:val="0053319D"/>
    <w:rsid w:val="00534B50"/>
    <w:rsid w:val="0054386F"/>
    <w:rsid w:val="00581DD5"/>
    <w:rsid w:val="005905C9"/>
    <w:rsid w:val="00592CB5"/>
    <w:rsid w:val="00592E22"/>
    <w:rsid w:val="0059739F"/>
    <w:rsid w:val="005A2674"/>
    <w:rsid w:val="005C734D"/>
    <w:rsid w:val="005E73CB"/>
    <w:rsid w:val="005F4483"/>
    <w:rsid w:val="00612260"/>
    <w:rsid w:val="00614CC1"/>
    <w:rsid w:val="006335E8"/>
    <w:rsid w:val="00634975"/>
    <w:rsid w:val="00640311"/>
    <w:rsid w:val="00643531"/>
    <w:rsid w:val="00656B37"/>
    <w:rsid w:val="00667DD0"/>
    <w:rsid w:val="00672E88"/>
    <w:rsid w:val="006815FD"/>
    <w:rsid w:val="006D390A"/>
    <w:rsid w:val="006D6648"/>
    <w:rsid w:val="006E4616"/>
    <w:rsid w:val="006E7DB5"/>
    <w:rsid w:val="00727F76"/>
    <w:rsid w:val="007405BA"/>
    <w:rsid w:val="007430FB"/>
    <w:rsid w:val="007439AC"/>
    <w:rsid w:val="00746DD7"/>
    <w:rsid w:val="00753596"/>
    <w:rsid w:val="007A2BC7"/>
    <w:rsid w:val="007B682B"/>
    <w:rsid w:val="007C1D44"/>
    <w:rsid w:val="007C2B6B"/>
    <w:rsid w:val="007D5C9C"/>
    <w:rsid w:val="007D7F73"/>
    <w:rsid w:val="007F60EB"/>
    <w:rsid w:val="00810083"/>
    <w:rsid w:val="00814862"/>
    <w:rsid w:val="00832ED1"/>
    <w:rsid w:val="008355A3"/>
    <w:rsid w:val="0084215F"/>
    <w:rsid w:val="00847B8A"/>
    <w:rsid w:val="008605D0"/>
    <w:rsid w:val="008623DC"/>
    <w:rsid w:val="00863336"/>
    <w:rsid w:val="00872655"/>
    <w:rsid w:val="00880BD8"/>
    <w:rsid w:val="0088403E"/>
    <w:rsid w:val="00893A98"/>
    <w:rsid w:val="008E7ED4"/>
    <w:rsid w:val="008F478B"/>
    <w:rsid w:val="009075F1"/>
    <w:rsid w:val="009158AC"/>
    <w:rsid w:val="00932A13"/>
    <w:rsid w:val="009341B1"/>
    <w:rsid w:val="00953240"/>
    <w:rsid w:val="009571D8"/>
    <w:rsid w:val="00973EFB"/>
    <w:rsid w:val="00985128"/>
    <w:rsid w:val="009959B0"/>
    <w:rsid w:val="009A4D9E"/>
    <w:rsid w:val="009B0BC7"/>
    <w:rsid w:val="009B26EC"/>
    <w:rsid w:val="009B2D01"/>
    <w:rsid w:val="009B2F0B"/>
    <w:rsid w:val="009C0E35"/>
    <w:rsid w:val="009E49A3"/>
    <w:rsid w:val="009E52A5"/>
    <w:rsid w:val="00A03679"/>
    <w:rsid w:val="00A2378A"/>
    <w:rsid w:val="00A32D69"/>
    <w:rsid w:val="00A40D81"/>
    <w:rsid w:val="00A54AEE"/>
    <w:rsid w:val="00A633C0"/>
    <w:rsid w:val="00A727E4"/>
    <w:rsid w:val="00A810EA"/>
    <w:rsid w:val="00AA2AB7"/>
    <w:rsid w:val="00AA2BFD"/>
    <w:rsid w:val="00AB3742"/>
    <w:rsid w:val="00AD0989"/>
    <w:rsid w:val="00B0612B"/>
    <w:rsid w:val="00B11DEE"/>
    <w:rsid w:val="00B12242"/>
    <w:rsid w:val="00B13205"/>
    <w:rsid w:val="00B33871"/>
    <w:rsid w:val="00B35D6B"/>
    <w:rsid w:val="00B51EAC"/>
    <w:rsid w:val="00B52194"/>
    <w:rsid w:val="00B52F01"/>
    <w:rsid w:val="00B6608E"/>
    <w:rsid w:val="00B91D64"/>
    <w:rsid w:val="00BA199A"/>
    <w:rsid w:val="00BA2D2E"/>
    <w:rsid w:val="00BA4405"/>
    <w:rsid w:val="00BB67AC"/>
    <w:rsid w:val="00BB7423"/>
    <w:rsid w:val="00BC3B6F"/>
    <w:rsid w:val="00BD4CA6"/>
    <w:rsid w:val="00BE1044"/>
    <w:rsid w:val="00C07EDD"/>
    <w:rsid w:val="00C1065D"/>
    <w:rsid w:val="00C22ECB"/>
    <w:rsid w:val="00C2401D"/>
    <w:rsid w:val="00C33F34"/>
    <w:rsid w:val="00C35E79"/>
    <w:rsid w:val="00C64991"/>
    <w:rsid w:val="00C81F9B"/>
    <w:rsid w:val="00C96F56"/>
    <w:rsid w:val="00CA1DC6"/>
    <w:rsid w:val="00D034C2"/>
    <w:rsid w:val="00D24751"/>
    <w:rsid w:val="00D27B71"/>
    <w:rsid w:val="00D32B7A"/>
    <w:rsid w:val="00D34AA9"/>
    <w:rsid w:val="00D4076E"/>
    <w:rsid w:val="00D83C34"/>
    <w:rsid w:val="00DA0CE2"/>
    <w:rsid w:val="00DC1C72"/>
    <w:rsid w:val="00DC285A"/>
    <w:rsid w:val="00DC2DAF"/>
    <w:rsid w:val="00DD7053"/>
    <w:rsid w:val="00E2659A"/>
    <w:rsid w:val="00E27175"/>
    <w:rsid w:val="00E431D3"/>
    <w:rsid w:val="00E4609D"/>
    <w:rsid w:val="00E5074E"/>
    <w:rsid w:val="00E515B4"/>
    <w:rsid w:val="00E64F0B"/>
    <w:rsid w:val="00E81112"/>
    <w:rsid w:val="00E81539"/>
    <w:rsid w:val="00E83202"/>
    <w:rsid w:val="00E96797"/>
    <w:rsid w:val="00EA079F"/>
    <w:rsid w:val="00EA3FA9"/>
    <w:rsid w:val="00EA4A28"/>
    <w:rsid w:val="00EA52AB"/>
    <w:rsid w:val="00EA56BC"/>
    <w:rsid w:val="00EB477E"/>
    <w:rsid w:val="00ED6D97"/>
    <w:rsid w:val="00EF340C"/>
    <w:rsid w:val="00EF77BB"/>
    <w:rsid w:val="00F12018"/>
    <w:rsid w:val="00F229F6"/>
    <w:rsid w:val="00F279E2"/>
    <w:rsid w:val="00F34086"/>
    <w:rsid w:val="00F34FD8"/>
    <w:rsid w:val="00F549D3"/>
    <w:rsid w:val="00F74DE4"/>
    <w:rsid w:val="00FA3133"/>
    <w:rsid w:val="00FA629D"/>
    <w:rsid w:val="00FB0A6D"/>
    <w:rsid w:val="00FB37AE"/>
    <w:rsid w:val="00FB5102"/>
    <w:rsid w:val="00FC3098"/>
    <w:rsid w:val="00FE1EF6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7FE4A-3ED8-4CD1-8759-D8C6F76AC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84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63</cp:revision>
  <cp:lastPrinted>1900-12-31T23:00:00Z</cp:lastPrinted>
  <dcterms:created xsi:type="dcterms:W3CDTF">2013-02-12T19:22:00Z</dcterms:created>
  <dcterms:modified xsi:type="dcterms:W3CDTF">2016-07-27T17:23:00Z</dcterms:modified>
</cp:coreProperties>
</file>