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641499" w:rsidP="00AF2CED">
            <w:pPr>
              <w:pStyle w:val="ExchangeRequirementName"/>
            </w:pPr>
            <w:r>
              <w:t>Contract documents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6F0BF7">
              <w:t>.10</w:t>
            </w:r>
            <w:r w:rsidR="00641499">
              <w:t>2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641499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F118E">
        <w:rPr>
          <w:lang w:val="en-US"/>
        </w:rPr>
        <w:t>Office of Contracts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7F118E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B11DEE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2622A7" w:rsidTr="00E11638">
        <w:tc>
          <w:tcPr>
            <w:tcW w:w="2088" w:type="dxa"/>
            <w:vMerge w:val="restart"/>
          </w:tcPr>
          <w:p w:rsidR="002622A7" w:rsidRDefault="002622A7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2622A7" w:rsidRDefault="002622A7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060" w:type="dxa"/>
          </w:tcPr>
          <w:p w:rsidR="002622A7" w:rsidRDefault="002622A7" w:rsidP="00024052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024052">
            <w:pPr>
              <w:rPr>
                <w:lang w:val="en-US"/>
              </w:rPr>
            </w:pPr>
            <w:r>
              <w:rPr>
                <w:lang w:val="en-US"/>
              </w:rPr>
              <w:t>Who create this group of information?</w:t>
            </w: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>Project location-District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>Schedule-start/finish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Prices 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 w:val="restart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Guardrail</w:t>
            </w:r>
            <w:r w:rsidR="0007718A">
              <w:rPr>
                <w:lang w:val="en-US"/>
              </w:rPr>
              <w:t xml:space="preserve"> plans, tabulation</w:t>
            </w: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A63D82" w:rsidP="00203F3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34D28">
              <w:rPr>
                <w:lang w:val="en-US"/>
              </w:rPr>
              <w:t>he</w:t>
            </w:r>
            <w:bookmarkStart w:id="0" w:name="_GoBack"/>
            <w:bookmarkEnd w:id="0"/>
            <w:r w:rsidR="002B5414">
              <w:rPr>
                <w:lang w:val="en-US"/>
              </w:rPr>
              <w:t xml:space="preserve"> plans, tabulations and Microstation files</w:t>
            </w:r>
            <w:r>
              <w:rPr>
                <w:lang w:val="en-US"/>
              </w:rPr>
              <w:t xml:space="preserve"> received from the designer will be transferred to the contractor </w:t>
            </w:r>
          </w:p>
        </w:tc>
      </w:tr>
      <w:tr w:rsidR="002B5414" w:rsidTr="00E11638">
        <w:tc>
          <w:tcPr>
            <w:tcW w:w="2088" w:type="dxa"/>
            <w:vMerge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B5414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 w:val="restart"/>
          </w:tcPr>
          <w:p w:rsidR="007C36BD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Specifications </w:t>
            </w: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B5414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F0" w:rsidRDefault="00D75BF0" w:rsidP="005251B4">
      <w:r>
        <w:separator/>
      </w:r>
    </w:p>
  </w:endnote>
  <w:endnote w:type="continuationSeparator" w:id="0">
    <w:p w:rsidR="00D75BF0" w:rsidRDefault="00D75BF0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F0" w:rsidRDefault="00D75BF0" w:rsidP="005251B4">
      <w:r>
        <w:separator/>
      </w:r>
    </w:p>
  </w:footnote>
  <w:footnote w:type="continuationSeparator" w:id="0">
    <w:p w:rsidR="00D75BF0" w:rsidRDefault="00D75BF0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4FAEXWmFg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7718A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622A7"/>
    <w:rsid w:val="00286C17"/>
    <w:rsid w:val="00287888"/>
    <w:rsid w:val="00296B92"/>
    <w:rsid w:val="002B103A"/>
    <w:rsid w:val="002B5414"/>
    <w:rsid w:val="002C5CBF"/>
    <w:rsid w:val="002D546D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C7DD7"/>
    <w:rsid w:val="004D3E65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1499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417E"/>
    <w:rsid w:val="00783EF4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118E"/>
    <w:rsid w:val="007F60EB"/>
    <w:rsid w:val="00801DCC"/>
    <w:rsid w:val="00810083"/>
    <w:rsid w:val="00814862"/>
    <w:rsid w:val="0082414D"/>
    <w:rsid w:val="00832ED1"/>
    <w:rsid w:val="008348DF"/>
    <w:rsid w:val="00834D28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63D82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65E7A"/>
    <w:rsid w:val="00C81A98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61DD2"/>
    <w:rsid w:val="00D72CA9"/>
    <w:rsid w:val="00D75BF0"/>
    <w:rsid w:val="00D83C34"/>
    <w:rsid w:val="00D8754F"/>
    <w:rsid w:val="00D959B2"/>
    <w:rsid w:val="00DA0CE2"/>
    <w:rsid w:val="00DA5F0F"/>
    <w:rsid w:val="00DC1C72"/>
    <w:rsid w:val="00DC285A"/>
    <w:rsid w:val="00DC2B7E"/>
    <w:rsid w:val="00DC2DAF"/>
    <w:rsid w:val="00DD7053"/>
    <w:rsid w:val="00DF1B2F"/>
    <w:rsid w:val="00E11638"/>
    <w:rsid w:val="00E1275C"/>
    <w:rsid w:val="00E157DD"/>
    <w:rsid w:val="00E17F75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A4127-231D-46CE-B1EF-56BE5F13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286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226</cp:revision>
  <cp:lastPrinted>1900-12-31T23:00:00Z</cp:lastPrinted>
  <dcterms:created xsi:type="dcterms:W3CDTF">2013-02-12T19:22:00Z</dcterms:created>
  <dcterms:modified xsi:type="dcterms:W3CDTF">2016-08-08T16:21:00Z</dcterms:modified>
</cp:coreProperties>
</file>