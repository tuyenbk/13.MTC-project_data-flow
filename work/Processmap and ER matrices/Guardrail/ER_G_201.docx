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2818F7" w:rsidP="00AF2CED">
            <w:pPr>
              <w:pStyle w:val="ExchangeRequirementName"/>
            </w:pPr>
            <w:r>
              <w:t>Guardrail repair order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2B5414">
            <w:pPr>
              <w:pStyle w:val="ActivityIdentifierName"/>
            </w:pPr>
            <w:r>
              <w:t>ER</w:t>
            </w:r>
            <w:r w:rsidR="006F0BF7">
              <w:t>.</w:t>
            </w:r>
            <w:r w:rsidR="00D61DD2">
              <w:t>G</w:t>
            </w:r>
            <w:r w:rsidR="00ED606D">
              <w:t>.20</w:t>
            </w:r>
            <w:r w:rsidR="002818F7">
              <w:t>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DA13F3" w:rsidP="005D58FD">
            <w:pPr>
              <w:pStyle w:val="ChangeDate"/>
            </w:pPr>
            <w:r>
              <w:t>2016-08-15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3C2793" w:rsidP="003C2793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9658B4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F2CED" w:rsidRDefault="007839B8" w:rsidP="00B11DEE">
      <w:pPr>
        <w:snapToGrid w:val="0"/>
      </w:pPr>
      <w:r>
        <w:t xml:space="preserve">Cable rail repair/replacement will be performed by a contractor. </w:t>
      </w:r>
      <w:r w:rsidR="00411380">
        <w:t>Other types of guardrail, such as, W-Beam guardrails will be performed by</w:t>
      </w:r>
      <w:r w:rsidR="00AD1FF9">
        <w:t xml:space="preserve"> the</w:t>
      </w:r>
      <w:r w:rsidR="00411380">
        <w:t xml:space="preserve"> in-house crew. </w:t>
      </w:r>
    </w:p>
    <w:p w:rsidR="00AF2CED" w:rsidRDefault="00AF2CED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 w:rsidR="007839B8">
        <w:rPr>
          <w:b/>
          <w:i/>
          <w:lang w:val="en-US"/>
        </w:rPr>
        <w:t xml:space="preserve"> </w:t>
      </w:r>
      <w:r w:rsidR="007839B8">
        <w:rPr>
          <w:lang w:val="en-US"/>
        </w:rPr>
        <w:t>Maintenance shop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7839B8">
        <w:rPr>
          <w:lang w:val="en-US"/>
        </w:rPr>
        <w:t>Contractor</w:t>
      </w:r>
    </w:p>
    <w:p w:rsidR="003177BB" w:rsidRDefault="003177BB" w:rsidP="00B11DEE">
      <w:pPr>
        <w:snapToGrid w:val="0"/>
      </w:pPr>
    </w:p>
    <w:p w:rsidR="00CE4185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060"/>
        <w:gridCol w:w="2880"/>
      </w:tblGrid>
      <w:tr w:rsidR="00024052" w:rsidTr="00E11638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06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88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97572B" w:rsidTr="00E11638">
        <w:tc>
          <w:tcPr>
            <w:tcW w:w="2088" w:type="dxa"/>
            <w:vMerge w:val="restart"/>
          </w:tcPr>
          <w:p w:rsidR="0097572B" w:rsidRDefault="00CA2A2E" w:rsidP="00CA2A2E">
            <w:pPr>
              <w:rPr>
                <w:lang w:val="en-US"/>
              </w:rPr>
            </w:pPr>
            <w:r>
              <w:rPr>
                <w:lang w:val="en-US"/>
              </w:rPr>
              <w:t>Work order</w:t>
            </w:r>
            <w:r w:rsidR="001B2309">
              <w:rPr>
                <w:lang w:val="en-US"/>
              </w:rPr>
              <w:t xml:space="preserve"> </w:t>
            </w:r>
          </w:p>
        </w:tc>
        <w:tc>
          <w:tcPr>
            <w:tcW w:w="1890" w:type="dxa"/>
          </w:tcPr>
          <w:p w:rsidR="0097572B" w:rsidRDefault="00CE4185" w:rsidP="00203F35">
            <w:pPr>
              <w:rPr>
                <w:lang w:val="en-US"/>
              </w:rPr>
            </w:pPr>
            <w:r>
              <w:rPr>
                <w:lang w:val="en-US"/>
              </w:rPr>
              <w:t>Location – county name</w:t>
            </w:r>
          </w:p>
        </w:tc>
        <w:tc>
          <w:tcPr>
            <w:tcW w:w="3060" w:type="dxa"/>
          </w:tcPr>
          <w:p w:rsidR="0097572B" w:rsidRDefault="00D035E7" w:rsidP="00CC1C1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C1C16">
              <w:rPr>
                <w:lang w:val="en-US"/>
              </w:rPr>
              <w:t>name of the</w:t>
            </w:r>
            <w:r w:rsidR="00544F4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county where </w:t>
            </w:r>
            <w:r w:rsidR="00CC1C16">
              <w:rPr>
                <w:lang w:val="en-US"/>
              </w:rPr>
              <w:t>a</w:t>
            </w:r>
            <w:r w:rsidR="008B3BA8">
              <w:rPr>
                <w:lang w:val="en-US"/>
              </w:rPr>
              <w:t xml:space="preserve"> </w:t>
            </w:r>
            <w:r>
              <w:rPr>
                <w:lang w:val="en-US"/>
              </w:rPr>
              <w:t>guardrail is belonging to</w:t>
            </w: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CE4185" w:rsidP="00D8326E">
            <w:pPr>
              <w:rPr>
                <w:lang w:val="en-US"/>
              </w:rPr>
            </w:pPr>
            <w:r>
              <w:rPr>
                <w:lang w:val="en-US"/>
              </w:rPr>
              <w:t>Route name</w:t>
            </w:r>
          </w:p>
        </w:tc>
        <w:tc>
          <w:tcPr>
            <w:tcW w:w="3060" w:type="dxa"/>
          </w:tcPr>
          <w:p w:rsidR="0097572B" w:rsidRDefault="00D035E7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54E60">
              <w:rPr>
                <w:lang w:val="en-US"/>
              </w:rPr>
              <w:t xml:space="preserve">name of </w:t>
            </w:r>
            <w:r w:rsidR="00CC1C16">
              <w:rPr>
                <w:lang w:val="en-US"/>
              </w:rPr>
              <w:t xml:space="preserve">a </w:t>
            </w:r>
            <w:r w:rsidR="00154E60">
              <w:rPr>
                <w:lang w:val="en-US"/>
              </w:rPr>
              <w:t>route (e.g.,</w:t>
            </w:r>
            <w:r>
              <w:rPr>
                <w:lang w:val="en-US"/>
              </w:rPr>
              <w:t xml:space="preserve"> I-35</w:t>
            </w:r>
            <w:r w:rsidR="00154E60">
              <w:rPr>
                <w:lang w:val="en-US"/>
              </w:rPr>
              <w:t>)</w:t>
            </w: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CE4185" w:rsidP="00203F35">
            <w:pPr>
              <w:rPr>
                <w:lang w:val="en-US"/>
              </w:rPr>
            </w:pPr>
            <w:r>
              <w:rPr>
                <w:lang w:val="en-US"/>
              </w:rPr>
              <w:t>Start mile post</w:t>
            </w:r>
          </w:p>
        </w:tc>
        <w:tc>
          <w:tcPr>
            <w:tcW w:w="3060" w:type="dxa"/>
          </w:tcPr>
          <w:p w:rsidR="0097572B" w:rsidRDefault="00D035E7" w:rsidP="00203F35">
            <w:pPr>
              <w:rPr>
                <w:lang w:val="en-US"/>
              </w:rPr>
            </w:pPr>
            <w:r>
              <w:rPr>
                <w:lang w:val="en-US"/>
              </w:rPr>
              <w:t>Beginning mile post of a guardrail</w:t>
            </w: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CE4185" w:rsidP="00203F35">
            <w:pPr>
              <w:rPr>
                <w:lang w:val="en-US"/>
              </w:rPr>
            </w:pPr>
            <w:r>
              <w:rPr>
                <w:lang w:val="en-US"/>
              </w:rPr>
              <w:t>End mile post</w:t>
            </w:r>
          </w:p>
        </w:tc>
        <w:tc>
          <w:tcPr>
            <w:tcW w:w="3060" w:type="dxa"/>
          </w:tcPr>
          <w:p w:rsidR="0097572B" w:rsidRDefault="00D035E7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Ending </w:t>
            </w:r>
            <w:r>
              <w:rPr>
                <w:lang w:val="en-US"/>
              </w:rPr>
              <w:t>mile post of a guardrail</w:t>
            </w: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1B2309" w:rsidTr="00E11638">
        <w:tc>
          <w:tcPr>
            <w:tcW w:w="2088" w:type="dxa"/>
            <w:vMerge/>
          </w:tcPr>
          <w:p w:rsidR="001B2309" w:rsidRDefault="001B2309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1B2309" w:rsidRDefault="00CE418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Direction </w:t>
            </w:r>
          </w:p>
        </w:tc>
        <w:tc>
          <w:tcPr>
            <w:tcW w:w="3060" w:type="dxa"/>
          </w:tcPr>
          <w:p w:rsidR="001B2309" w:rsidRDefault="00D035E7" w:rsidP="00D035E7">
            <w:pPr>
              <w:rPr>
                <w:lang w:val="en-US"/>
              </w:rPr>
            </w:pPr>
            <w:r>
              <w:rPr>
                <w:lang w:val="en-US"/>
              </w:rPr>
              <w:t>Travel direction (e.g., westbound, south bound, etc.)</w:t>
            </w:r>
          </w:p>
        </w:tc>
        <w:tc>
          <w:tcPr>
            <w:tcW w:w="2880" w:type="dxa"/>
          </w:tcPr>
          <w:p w:rsidR="001B2309" w:rsidRDefault="001B2309" w:rsidP="00203F35">
            <w:pPr>
              <w:rPr>
                <w:lang w:val="en-US"/>
              </w:rPr>
            </w:pPr>
          </w:p>
        </w:tc>
      </w:tr>
      <w:tr w:rsidR="001B2309" w:rsidTr="00E11638">
        <w:tc>
          <w:tcPr>
            <w:tcW w:w="2088" w:type="dxa"/>
            <w:vMerge/>
          </w:tcPr>
          <w:p w:rsidR="001B2309" w:rsidRDefault="001B2309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1B2309" w:rsidRDefault="00CE4185" w:rsidP="00203F35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</w:p>
        </w:tc>
        <w:tc>
          <w:tcPr>
            <w:tcW w:w="3060" w:type="dxa"/>
          </w:tcPr>
          <w:p w:rsidR="001B2309" w:rsidRDefault="001B2309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1B2309" w:rsidRDefault="001B2309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AE21EE" w:rsidP="00203F3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5E14DC">
              <w:rPr>
                <w:lang w:val="en-US"/>
              </w:rPr>
              <w:t>.</w:t>
            </w:r>
            <w:bookmarkStart w:id="0" w:name="_GoBack"/>
            <w:bookmarkEnd w:id="0"/>
            <w:r>
              <w:rPr>
                <w:lang w:val="en-US"/>
              </w:rPr>
              <w:t xml:space="preserve"> post</w:t>
            </w:r>
            <w:r w:rsidR="00CE4185">
              <w:rPr>
                <w:lang w:val="en-US"/>
              </w:rPr>
              <w:t xml:space="preserve"> replaced</w:t>
            </w:r>
          </w:p>
        </w:tc>
        <w:tc>
          <w:tcPr>
            <w:tcW w:w="3060" w:type="dxa"/>
          </w:tcPr>
          <w:p w:rsidR="0097572B" w:rsidRDefault="00CE4185" w:rsidP="00203F35">
            <w:pPr>
              <w:rPr>
                <w:lang w:val="en-US"/>
              </w:rPr>
            </w:pPr>
            <w:r>
              <w:rPr>
                <w:lang w:val="en-US"/>
              </w:rPr>
              <w:t>Estimated number of posts to be replaced</w:t>
            </w: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97572B" w:rsidTr="00E11638">
        <w:tc>
          <w:tcPr>
            <w:tcW w:w="2088" w:type="dxa"/>
            <w:vMerge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97572B" w:rsidRDefault="0097572B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A93523" w:rsidTr="00E11638">
        <w:tc>
          <w:tcPr>
            <w:tcW w:w="2088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A93523" w:rsidRDefault="00A93523" w:rsidP="00203F35">
            <w:pPr>
              <w:rPr>
                <w:lang w:val="en-US"/>
              </w:rPr>
            </w:pPr>
          </w:p>
        </w:tc>
      </w:tr>
      <w:tr w:rsidR="000A420B" w:rsidTr="00E11638">
        <w:tc>
          <w:tcPr>
            <w:tcW w:w="2088" w:type="dxa"/>
          </w:tcPr>
          <w:p w:rsidR="000A420B" w:rsidRDefault="000A420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0A420B" w:rsidRDefault="000A420B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0A420B" w:rsidRDefault="000A420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0A420B" w:rsidRDefault="000A420B" w:rsidP="00203F35">
            <w:pPr>
              <w:rPr>
                <w:lang w:val="en-US"/>
              </w:rPr>
            </w:pPr>
          </w:p>
        </w:tc>
      </w:tr>
      <w:tr w:rsidR="000A420B" w:rsidTr="00E11638">
        <w:tc>
          <w:tcPr>
            <w:tcW w:w="2088" w:type="dxa"/>
          </w:tcPr>
          <w:p w:rsidR="000A420B" w:rsidRDefault="000A420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0A420B" w:rsidRDefault="000A420B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0A420B" w:rsidRDefault="000A420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0A420B" w:rsidRDefault="000A420B" w:rsidP="00203F35">
            <w:pPr>
              <w:rPr>
                <w:lang w:val="en-US"/>
              </w:rPr>
            </w:pPr>
          </w:p>
        </w:tc>
      </w:tr>
    </w:tbl>
    <w:p w:rsidR="00024052" w:rsidRPr="00B35D6B" w:rsidRDefault="00024052" w:rsidP="000A420B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15A" w:rsidRDefault="00E9615A" w:rsidP="005251B4">
      <w:r>
        <w:separator/>
      </w:r>
    </w:p>
  </w:endnote>
  <w:endnote w:type="continuationSeparator" w:id="0">
    <w:p w:rsidR="00E9615A" w:rsidRDefault="00E9615A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15A" w:rsidRDefault="00E9615A" w:rsidP="005251B4">
      <w:r>
        <w:separator/>
      </w:r>
    </w:p>
  </w:footnote>
  <w:footnote w:type="continuationSeparator" w:id="0">
    <w:p w:rsidR="00E9615A" w:rsidRDefault="00E9615A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15E7EA5"/>
    <w:multiLevelType w:val="multilevel"/>
    <w:tmpl w:val="C79C5436"/>
    <w:lvl w:ilvl="0">
      <w:start w:val="1"/>
      <w:numFmt w:val="bullet"/>
      <w:lvlText w:val="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­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1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6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4"/>
  </w:num>
  <w:num w:numId="15">
    <w:abstractNumId w:val="26"/>
  </w:num>
  <w:num w:numId="16">
    <w:abstractNumId w:val="31"/>
  </w:num>
  <w:num w:numId="17">
    <w:abstractNumId w:val="14"/>
  </w:num>
  <w:num w:numId="18">
    <w:abstractNumId w:val="32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5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3"/>
  </w:num>
  <w:num w:numId="34">
    <w:abstractNumId w:val="2"/>
  </w:num>
  <w:num w:numId="35">
    <w:abstractNumId w:val="5"/>
  </w:num>
  <w:num w:numId="36">
    <w:abstractNumId w:val="2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Mq0FAMNxwg4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60F0E"/>
    <w:rsid w:val="0006670A"/>
    <w:rsid w:val="0007003F"/>
    <w:rsid w:val="000724E2"/>
    <w:rsid w:val="00072DC4"/>
    <w:rsid w:val="000853A1"/>
    <w:rsid w:val="000942C4"/>
    <w:rsid w:val="000A2C33"/>
    <w:rsid w:val="000A420B"/>
    <w:rsid w:val="000B33AB"/>
    <w:rsid w:val="000D1C8B"/>
    <w:rsid w:val="000E0780"/>
    <w:rsid w:val="000E59B6"/>
    <w:rsid w:val="000E7BF4"/>
    <w:rsid w:val="000F1B17"/>
    <w:rsid w:val="000F721D"/>
    <w:rsid w:val="001025E3"/>
    <w:rsid w:val="0010575B"/>
    <w:rsid w:val="001074CE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47CCC"/>
    <w:rsid w:val="00154E60"/>
    <w:rsid w:val="001559E1"/>
    <w:rsid w:val="00160512"/>
    <w:rsid w:val="00170E3A"/>
    <w:rsid w:val="00171BD0"/>
    <w:rsid w:val="00174170"/>
    <w:rsid w:val="00181430"/>
    <w:rsid w:val="00195BD1"/>
    <w:rsid w:val="001A62F8"/>
    <w:rsid w:val="001B2309"/>
    <w:rsid w:val="001B53A6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DFD"/>
    <w:rsid w:val="0025669D"/>
    <w:rsid w:val="002622A7"/>
    <w:rsid w:val="002818F7"/>
    <w:rsid w:val="00286C17"/>
    <w:rsid w:val="00287888"/>
    <w:rsid w:val="00296B92"/>
    <w:rsid w:val="002B103A"/>
    <w:rsid w:val="002B5414"/>
    <w:rsid w:val="002C5CBF"/>
    <w:rsid w:val="002D546D"/>
    <w:rsid w:val="002D7076"/>
    <w:rsid w:val="002D7286"/>
    <w:rsid w:val="002E096B"/>
    <w:rsid w:val="002E490F"/>
    <w:rsid w:val="002F5FAC"/>
    <w:rsid w:val="002F6472"/>
    <w:rsid w:val="002F682A"/>
    <w:rsid w:val="00301D69"/>
    <w:rsid w:val="0030326F"/>
    <w:rsid w:val="00315B08"/>
    <w:rsid w:val="003177BB"/>
    <w:rsid w:val="003272AA"/>
    <w:rsid w:val="00337B42"/>
    <w:rsid w:val="0034115D"/>
    <w:rsid w:val="00343F04"/>
    <w:rsid w:val="00352093"/>
    <w:rsid w:val="003567BF"/>
    <w:rsid w:val="00384A7E"/>
    <w:rsid w:val="0038662E"/>
    <w:rsid w:val="003A03E6"/>
    <w:rsid w:val="003B18F5"/>
    <w:rsid w:val="003B6C1D"/>
    <w:rsid w:val="003C2793"/>
    <w:rsid w:val="003C6F38"/>
    <w:rsid w:val="003E0547"/>
    <w:rsid w:val="003E5113"/>
    <w:rsid w:val="003F7537"/>
    <w:rsid w:val="00404CAA"/>
    <w:rsid w:val="00411380"/>
    <w:rsid w:val="004256CD"/>
    <w:rsid w:val="00440F90"/>
    <w:rsid w:val="004425FF"/>
    <w:rsid w:val="00445587"/>
    <w:rsid w:val="00450517"/>
    <w:rsid w:val="004521C0"/>
    <w:rsid w:val="00464ECE"/>
    <w:rsid w:val="00470C34"/>
    <w:rsid w:val="0047603F"/>
    <w:rsid w:val="004A5A7C"/>
    <w:rsid w:val="004B4DCF"/>
    <w:rsid w:val="004C4877"/>
    <w:rsid w:val="004C763C"/>
    <w:rsid w:val="004C7920"/>
    <w:rsid w:val="004C7DD7"/>
    <w:rsid w:val="004D3E65"/>
    <w:rsid w:val="004E0D3D"/>
    <w:rsid w:val="004E175F"/>
    <w:rsid w:val="004F0BD2"/>
    <w:rsid w:val="004F2B87"/>
    <w:rsid w:val="004F5081"/>
    <w:rsid w:val="00500229"/>
    <w:rsid w:val="00506BD1"/>
    <w:rsid w:val="005251B4"/>
    <w:rsid w:val="00526AB9"/>
    <w:rsid w:val="0053319D"/>
    <w:rsid w:val="00534B50"/>
    <w:rsid w:val="0054073D"/>
    <w:rsid w:val="0054386F"/>
    <w:rsid w:val="00544F40"/>
    <w:rsid w:val="00545DA1"/>
    <w:rsid w:val="00580B81"/>
    <w:rsid w:val="00581DD5"/>
    <w:rsid w:val="005905C9"/>
    <w:rsid w:val="005917BA"/>
    <w:rsid w:val="00592CB5"/>
    <w:rsid w:val="00592E22"/>
    <w:rsid w:val="0059739F"/>
    <w:rsid w:val="005A2674"/>
    <w:rsid w:val="005B0AB9"/>
    <w:rsid w:val="005C3FF0"/>
    <w:rsid w:val="005C734D"/>
    <w:rsid w:val="005D15CD"/>
    <w:rsid w:val="005D58FD"/>
    <w:rsid w:val="005D6988"/>
    <w:rsid w:val="005E14DC"/>
    <w:rsid w:val="005E73CB"/>
    <w:rsid w:val="005F4483"/>
    <w:rsid w:val="00612260"/>
    <w:rsid w:val="00614CC1"/>
    <w:rsid w:val="006335E8"/>
    <w:rsid w:val="00634975"/>
    <w:rsid w:val="00634E9B"/>
    <w:rsid w:val="00640311"/>
    <w:rsid w:val="00641499"/>
    <w:rsid w:val="00643531"/>
    <w:rsid w:val="00656B37"/>
    <w:rsid w:val="00667DD0"/>
    <w:rsid w:val="00672E88"/>
    <w:rsid w:val="006815FD"/>
    <w:rsid w:val="00695AF6"/>
    <w:rsid w:val="006B5C05"/>
    <w:rsid w:val="006C5739"/>
    <w:rsid w:val="006D390A"/>
    <w:rsid w:val="006D6648"/>
    <w:rsid w:val="006E2982"/>
    <w:rsid w:val="006E4616"/>
    <w:rsid w:val="006E7DB5"/>
    <w:rsid w:val="006F0BF7"/>
    <w:rsid w:val="00711D28"/>
    <w:rsid w:val="00727F76"/>
    <w:rsid w:val="00732404"/>
    <w:rsid w:val="007405BA"/>
    <w:rsid w:val="007430FB"/>
    <w:rsid w:val="007439AC"/>
    <w:rsid w:val="00746DD7"/>
    <w:rsid w:val="0075057A"/>
    <w:rsid w:val="00751E1F"/>
    <w:rsid w:val="00753596"/>
    <w:rsid w:val="0076417E"/>
    <w:rsid w:val="007839B8"/>
    <w:rsid w:val="00783EF4"/>
    <w:rsid w:val="00784527"/>
    <w:rsid w:val="007868A6"/>
    <w:rsid w:val="007A2547"/>
    <w:rsid w:val="007A2BC7"/>
    <w:rsid w:val="007B560D"/>
    <w:rsid w:val="007B682B"/>
    <w:rsid w:val="007C1D44"/>
    <w:rsid w:val="007C2B6B"/>
    <w:rsid w:val="007C36BD"/>
    <w:rsid w:val="007D5C9C"/>
    <w:rsid w:val="007D7F73"/>
    <w:rsid w:val="007E2BF2"/>
    <w:rsid w:val="007E3781"/>
    <w:rsid w:val="007F082E"/>
    <w:rsid w:val="007F118E"/>
    <w:rsid w:val="007F60EB"/>
    <w:rsid w:val="00801DCC"/>
    <w:rsid w:val="00810083"/>
    <w:rsid w:val="00814862"/>
    <w:rsid w:val="0082414D"/>
    <w:rsid w:val="00832ED1"/>
    <w:rsid w:val="008348DF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87193"/>
    <w:rsid w:val="00893A98"/>
    <w:rsid w:val="008A134A"/>
    <w:rsid w:val="008A1D44"/>
    <w:rsid w:val="008B3BA8"/>
    <w:rsid w:val="008E5CFD"/>
    <w:rsid w:val="008E6AB7"/>
    <w:rsid w:val="008E7ED4"/>
    <w:rsid w:val="008F09B9"/>
    <w:rsid w:val="008F478B"/>
    <w:rsid w:val="009075F1"/>
    <w:rsid w:val="009158AC"/>
    <w:rsid w:val="00932A13"/>
    <w:rsid w:val="009341B1"/>
    <w:rsid w:val="00935125"/>
    <w:rsid w:val="00953240"/>
    <w:rsid w:val="009565E8"/>
    <w:rsid w:val="009571D8"/>
    <w:rsid w:val="009630F4"/>
    <w:rsid w:val="009658B4"/>
    <w:rsid w:val="00965D19"/>
    <w:rsid w:val="00973EFB"/>
    <w:rsid w:val="0097572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71D50"/>
    <w:rsid w:val="00A727E4"/>
    <w:rsid w:val="00A72881"/>
    <w:rsid w:val="00A732E6"/>
    <w:rsid w:val="00A810EA"/>
    <w:rsid w:val="00A82E08"/>
    <w:rsid w:val="00A93523"/>
    <w:rsid w:val="00AA2AB7"/>
    <w:rsid w:val="00AA2BFD"/>
    <w:rsid w:val="00AA5ABB"/>
    <w:rsid w:val="00AB1737"/>
    <w:rsid w:val="00AB2657"/>
    <w:rsid w:val="00AB3742"/>
    <w:rsid w:val="00AB38C0"/>
    <w:rsid w:val="00AB6B9A"/>
    <w:rsid w:val="00AD0989"/>
    <w:rsid w:val="00AD1FF9"/>
    <w:rsid w:val="00AE21EE"/>
    <w:rsid w:val="00AF2CED"/>
    <w:rsid w:val="00B05D08"/>
    <w:rsid w:val="00B0612B"/>
    <w:rsid w:val="00B11DEE"/>
    <w:rsid w:val="00B12242"/>
    <w:rsid w:val="00B13205"/>
    <w:rsid w:val="00B33871"/>
    <w:rsid w:val="00B34D99"/>
    <w:rsid w:val="00B35D6B"/>
    <w:rsid w:val="00B44269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D40"/>
    <w:rsid w:val="00B91D64"/>
    <w:rsid w:val="00BA199A"/>
    <w:rsid w:val="00BA2D2E"/>
    <w:rsid w:val="00BA4405"/>
    <w:rsid w:val="00BB67AC"/>
    <w:rsid w:val="00BB7423"/>
    <w:rsid w:val="00BC0425"/>
    <w:rsid w:val="00BC3B6F"/>
    <w:rsid w:val="00BC6417"/>
    <w:rsid w:val="00BD4CA6"/>
    <w:rsid w:val="00BE1044"/>
    <w:rsid w:val="00BE479D"/>
    <w:rsid w:val="00BF62F5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65E7A"/>
    <w:rsid w:val="00C81A98"/>
    <w:rsid w:val="00C81DEB"/>
    <w:rsid w:val="00C81F9B"/>
    <w:rsid w:val="00C844AC"/>
    <w:rsid w:val="00C96F56"/>
    <w:rsid w:val="00CA10F6"/>
    <w:rsid w:val="00CA1DC6"/>
    <w:rsid w:val="00CA2A2E"/>
    <w:rsid w:val="00CB0B99"/>
    <w:rsid w:val="00CC1C16"/>
    <w:rsid w:val="00CC4488"/>
    <w:rsid w:val="00CD68F9"/>
    <w:rsid w:val="00CE330F"/>
    <w:rsid w:val="00CE4185"/>
    <w:rsid w:val="00CE7947"/>
    <w:rsid w:val="00CF245D"/>
    <w:rsid w:val="00D034C2"/>
    <w:rsid w:val="00D035E7"/>
    <w:rsid w:val="00D04B26"/>
    <w:rsid w:val="00D06C90"/>
    <w:rsid w:val="00D16692"/>
    <w:rsid w:val="00D24751"/>
    <w:rsid w:val="00D27B71"/>
    <w:rsid w:val="00D325C9"/>
    <w:rsid w:val="00D32B7A"/>
    <w:rsid w:val="00D34AA9"/>
    <w:rsid w:val="00D374C9"/>
    <w:rsid w:val="00D4076E"/>
    <w:rsid w:val="00D56D51"/>
    <w:rsid w:val="00D61DD2"/>
    <w:rsid w:val="00D66010"/>
    <w:rsid w:val="00D72CA9"/>
    <w:rsid w:val="00D72DAA"/>
    <w:rsid w:val="00D74896"/>
    <w:rsid w:val="00D8326E"/>
    <w:rsid w:val="00D83C34"/>
    <w:rsid w:val="00D8754F"/>
    <w:rsid w:val="00D959B2"/>
    <w:rsid w:val="00DA0CE2"/>
    <w:rsid w:val="00DA13F3"/>
    <w:rsid w:val="00DA5F0F"/>
    <w:rsid w:val="00DC1C72"/>
    <w:rsid w:val="00DC285A"/>
    <w:rsid w:val="00DC2B7E"/>
    <w:rsid w:val="00DC2DAF"/>
    <w:rsid w:val="00DD7053"/>
    <w:rsid w:val="00DF1B2F"/>
    <w:rsid w:val="00E11638"/>
    <w:rsid w:val="00E1275C"/>
    <w:rsid w:val="00E157DD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6934"/>
    <w:rsid w:val="00E91302"/>
    <w:rsid w:val="00E9615A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06D"/>
    <w:rsid w:val="00ED6D97"/>
    <w:rsid w:val="00ED6DB0"/>
    <w:rsid w:val="00EE59B3"/>
    <w:rsid w:val="00EF340C"/>
    <w:rsid w:val="00EF5C44"/>
    <w:rsid w:val="00EF77BB"/>
    <w:rsid w:val="00F12018"/>
    <w:rsid w:val="00F12923"/>
    <w:rsid w:val="00F179CA"/>
    <w:rsid w:val="00F20A48"/>
    <w:rsid w:val="00F229F6"/>
    <w:rsid w:val="00F2608F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B548B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96EBA-4456-4CC4-9317-D0A07406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305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260</cp:revision>
  <cp:lastPrinted>1900-12-31T23:00:00Z</cp:lastPrinted>
  <dcterms:created xsi:type="dcterms:W3CDTF">2013-02-12T19:22:00Z</dcterms:created>
  <dcterms:modified xsi:type="dcterms:W3CDTF">2016-08-16T04:09:00Z</dcterms:modified>
</cp:coreProperties>
</file>