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D61DD2" w:rsidP="00AF2CED">
            <w:pPr>
              <w:pStyle w:val="ExchangeRequirementName"/>
            </w:pPr>
            <w:r>
              <w:t xml:space="preserve">Preliminary </w:t>
            </w:r>
            <w:r w:rsidR="00AF2CED">
              <w:t>engineering</w:t>
            </w:r>
            <w:r w:rsidR="00001002">
              <w:t xml:space="preserve"> submission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D61DD2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6F0BF7">
              <w:t>.10</w:t>
            </w:r>
            <w:r w:rsidR="004F2B87">
              <w:t>0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D06C90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DF1B2F">
        <w:rPr>
          <w:lang w:val="en-US"/>
        </w:rPr>
        <w:t>District office/relevant office (e.g., bridge office)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DF1B2F">
        <w:rPr>
          <w:lang w:val="en-US"/>
        </w:rPr>
        <w:t>Office of Design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420"/>
        <w:gridCol w:w="2520"/>
      </w:tblGrid>
      <w:tr w:rsidR="00024052" w:rsidTr="007C36BD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42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52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7C36BD" w:rsidTr="007C36BD">
        <w:tc>
          <w:tcPr>
            <w:tcW w:w="2088" w:type="dxa"/>
            <w:vMerge w:val="restart"/>
          </w:tcPr>
          <w:p w:rsidR="007C36BD" w:rsidRDefault="007C36BD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420" w:type="dxa"/>
          </w:tcPr>
          <w:p w:rsidR="007C36BD" w:rsidRDefault="007C36BD" w:rsidP="00024052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Who create this group of information?</w:t>
            </w: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Project location-District</w:t>
            </w: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  <w:r w:rsidR="00AA5ABB">
              <w:rPr>
                <w:lang w:val="en-US"/>
              </w:rPr>
              <w:t>-start/finish</w:t>
            </w: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51E1F" w:rsidTr="007C36BD">
        <w:tc>
          <w:tcPr>
            <w:tcW w:w="2088" w:type="dxa"/>
            <w:vMerge w:val="restart"/>
          </w:tcPr>
          <w:p w:rsidR="00751E1F" w:rsidRDefault="00751E1F" w:rsidP="00203F35">
            <w:pPr>
              <w:rPr>
                <w:lang w:val="en-US"/>
              </w:rPr>
            </w:pPr>
            <w:r>
              <w:rPr>
                <w:lang w:val="en-US"/>
              </w:rPr>
              <w:t>Field map</w:t>
            </w: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  <w:r>
              <w:rPr>
                <w:lang w:val="en-US"/>
              </w:rPr>
              <w:t>Guardrail type</w:t>
            </w: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A11723" w:rsidP="00A11723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bookmarkStart w:id="0" w:name="_GoBack"/>
            <w:bookmarkEnd w:id="0"/>
            <w:r w:rsidR="00751E1F">
              <w:rPr>
                <w:lang w:val="en-US"/>
              </w:rPr>
              <w:t>Geopak</w:t>
            </w:r>
            <w:r w:rsidR="00057D9C">
              <w:rPr>
                <w:lang w:val="en-US"/>
              </w:rPr>
              <w:t>, Google Earth, Roadview</w:t>
            </w:r>
          </w:p>
        </w:tc>
      </w:tr>
      <w:tr w:rsidR="00751E1F" w:rsidTr="007C36BD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Stations </w:t>
            </w: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7C36BD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  <w:r>
              <w:rPr>
                <w:lang w:val="en-US"/>
              </w:rPr>
              <w:t>Coordinates</w:t>
            </w: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7C36BD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  <w:r>
              <w:rPr>
                <w:lang w:val="en-US"/>
              </w:rPr>
              <w:t>Leveling</w:t>
            </w: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7C36BD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7C36BD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 w:val="restart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Line work</w:t>
            </w: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In Microstation</w:t>
            </w: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7C36BD">
        <w:tc>
          <w:tcPr>
            <w:tcW w:w="2088" w:type="dxa"/>
          </w:tcPr>
          <w:p w:rsidR="007C36BD" w:rsidRDefault="00057D9C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data </w:t>
            </w: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C36BD" w:rsidRDefault="00057D9C" w:rsidP="00203F35">
            <w:pPr>
              <w:rPr>
                <w:lang w:val="en-US"/>
              </w:rPr>
            </w:pPr>
            <w:r>
              <w:rPr>
                <w:lang w:val="en-US"/>
              </w:rPr>
              <w:t>This is from ERMS</w:t>
            </w:r>
          </w:p>
        </w:tc>
      </w:tr>
      <w:tr w:rsidR="00EE59B3" w:rsidTr="007C36BD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7C36BD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7C36BD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7C36BD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EE59B3" w:rsidTr="007C36BD">
        <w:tc>
          <w:tcPr>
            <w:tcW w:w="2088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EE59B3" w:rsidRDefault="00EE59B3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  <w:tr w:rsidR="003C731E" w:rsidTr="007C36BD">
        <w:tc>
          <w:tcPr>
            <w:tcW w:w="2088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3C731E" w:rsidRDefault="003C731E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ED" w:rsidRDefault="00AE63ED" w:rsidP="005251B4">
      <w:r>
        <w:separator/>
      </w:r>
    </w:p>
  </w:endnote>
  <w:endnote w:type="continuationSeparator" w:id="0">
    <w:p w:rsidR="00AE63ED" w:rsidRDefault="00AE63E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ED" w:rsidRDefault="00AE63ED" w:rsidP="005251B4">
      <w:r>
        <w:separator/>
      </w:r>
    </w:p>
  </w:footnote>
  <w:footnote w:type="continuationSeparator" w:id="0">
    <w:p w:rsidR="00AE63ED" w:rsidRDefault="00AE63E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gFAIaFtXM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57D9C"/>
    <w:rsid w:val="00060F0E"/>
    <w:rsid w:val="0006670A"/>
    <w:rsid w:val="0007003F"/>
    <w:rsid w:val="000724E2"/>
    <w:rsid w:val="00072DC4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731E"/>
    <w:rsid w:val="003E0547"/>
    <w:rsid w:val="003E5113"/>
    <w:rsid w:val="003F7537"/>
    <w:rsid w:val="00404CAA"/>
    <w:rsid w:val="00405371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C7DD7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417E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F082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11723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27E4"/>
    <w:rsid w:val="00A72881"/>
    <w:rsid w:val="00A732E6"/>
    <w:rsid w:val="00A810EA"/>
    <w:rsid w:val="00A82E08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E63ED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61DD2"/>
    <w:rsid w:val="00D72CA9"/>
    <w:rsid w:val="00D83C34"/>
    <w:rsid w:val="00D959B2"/>
    <w:rsid w:val="00DA0CE2"/>
    <w:rsid w:val="00DA5F0F"/>
    <w:rsid w:val="00DC1C72"/>
    <w:rsid w:val="00DC285A"/>
    <w:rsid w:val="00DC2DAF"/>
    <w:rsid w:val="00DD7053"/>
    <w:rsid w:val="00DF1B2F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54744-A8B3-498D-8F5A-4AF66A80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279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211</cp:revision>
  <cp:lastPrinted>1900-12-31T23:00:00Z</cp:lastPrinted>
  <dcterms:created xsi:type="dcterms:W3CDTF">2013-02-12T19:22:00Z</dcterms:created>
  <dcterms:modified xsi:type="dcterms:W3CDTF">2016-08-05T22:14:00Z</dcterms:modified>
</cp:coreProperties>
</file>