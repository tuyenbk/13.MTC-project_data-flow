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D1" w:rsidRDefault="00195BD1" w:rsidP="00195BD1">
      <w:pPr>
        <w:pStyle w:val="Heading1"/>
      </w:pPr>
      <w:r>
        <w:t>Exchange Requirement</w:t>
      </w:r>
    </w:p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Default="00195BD1" w:rsidP="00B33871">
            <w:pPr>
              <w:pStyle w:val="ExchangeRequirement"/>
            </w:pPr>
            <w:r>
              <w:t>Name</w:t>
            </w:r>
          </w:p>
        </w:tc>
        <w:tc>
          <w:tcPr>
            <w:tcW w:w="7654" w:type="dxa"/>
          </w:tcPr>
          <w:p w:rsidR="00195BD1" w:rsidRPr="00BD6FC1" w:rsidRDefault="002B5414" w:rsidP="00AF2CED">
            <w:pPr>
              <w:pStyle w:val="ExchangeRequirementName"/>
            </w:pPr>
            <w:r>
              <w:t>Final design output</w:t>
            </w:r>
          </w:p>
        </w:tc>
      </w:tr>
    </w:tbl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Pr="008557DF" w:rsidRDefault="00195BD1" w:rsidP="00B33871">
            <w:pPr>
              <w:pStyle w:val="ActivityIdentifier"/>
            </w:pPr>
            <w:r w:rsidRPr="008557DF">
              <w:t>Identifier</w:t>
            </w:r>
          </w:p>
        </w:tc>
        <w:tc>
          <w:tcPr>
            <w:tcW w:w="7654" w:type="dxa"/>
          </w:tcPr>
          <w:p w:rsidR="00195BD1" w:rsidRPr="008557DF" w:rsidRDefault="007B682B" w:rsidP="002B5414">
            <w:pPr>
              <w:pStyle w:val="ActivityIdentifierName"/>
            </w:pPr>
            <w:r>
              <w:t>ER</w:t>
            </w:r>
            <w:r w:rsidR="006F0BF7">
              <w:t>.</w:t>
            </w:r>
            <w:r w:rsidR="00D61DD2">
              <w:t>G</w:t>
            </w:r>
            <w:r w:rsidR="006F0BF7">
              <w:t>.10</w:t>
            </w:r>
            <w:r w:rsidR="002B5414">
              <w:t>1</w:t>
            </w:r>
          </w:p>
        </w:tc>
      </w:tr>
    </w:tbl>
    <w:p w:rsidR="00195BD1" w:rsidRPr="00BD6FC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5103"/>
        <w:gridCol w:w="2693"/>
      </w:tblGrid>
      <w:tr w:rsidR="00195BD1" w:rsidRPr="00A32D69" w:rsidTr="005251B4">
        <w:tc>
          <w:tcPr>
            <w:tcW w:w="9889" w:type="dxa"/>
            <w:gridSpan w:val="3"/>
            <w:shd w:val="clear" w:color="auto" w:fill="CCFFCC"/>
          </w:tcPr>
          <w:p w:rsidR="00195BD1" w:rsidRPr="002E6C54" w:rsidRDefault="00195BD1" w:rsidP="00B33871">
            <w:pPr>
              <w:pStyle w:val="ChangeLog"/>
            </w:pPr>
            <w:r w:rsidRPr="002E6C54">
              <w:t>Change Log</w:t>
            </w:r>
          </w:p>
        </w:tc>
      </w:tr>
      <w:tr w:rsidR="00195BD1" w:rsidRPr="002E6C54" w:rsidTr="005251B4">
        <w:tc>
          <w:tcPr>
            <w:tcW w:w="2093" w:type="dxa"/>
          </w:tcPr>
          <w:p w:rsidR="00195BD1" w:rsidRPr="002E6C54" w:rsidRDefault="00D06C90" w:rsidP="005D58FD">
            <w:pPr>
              <w:pStyle w:val="ChangeDate"/>
            </w:pPr>
            <w:r>
              <w:t>2016-08-05</w:t>
            </w:r>
          </w:p>
        </w:tc>
        <w:tc>
          <w:tcPr>
            <w:tcW w:w="510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draft</w:t>
            </w:r>
          </w:p>
        </w:tc>
        <w:tc>
          <w:tcPr>
            <w:tcW w:w="269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ttle@iastate.edu</w:t>
            </w:r>
          </w:p>
        </w:tc>
      </w:tr>
    </w:tbl>
    <w:p w:rsidR="00195BD1" w:rsidRDefault="00195BD1" w:rsidP="00195BD1">
      <w:pPr>
        <w:pStyle w:val="ProjectStageMarker"/>
        <w:jc w:val="left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709"/>
        <w:gridCol w:w="7229"/>
        <w:gridCol w:w="567"/>
      </w:tblGrid>
      <w:tr w:rsidR="004C763C" w:rsidRPr="00A32D69" w:rsidTr="005251B4">
        <w:tc>
          <w:tcPr>
            <w:tcW w:w="1384" w:type="dxa"/>
            <w:vMerge w:val="restart"/>
            <w:shd w:val="clear" w:color="auto" w:fill="auto"/>
          </w:tcPr>
          <w:p w:rsidR="004C763C" w:rsidRPr="000A2C33" w:rsidRDefault="004C763C" w:rsidP="009E52A5">
            <w:pPr>
              <w:pStyle w:val="ProjectStageName"/>
            </w:pPr>
            <w:r>
              <w:t>Project Stage</w:t>
            </w: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0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3C2793" w:rsidP="003C2793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Planning &amp; Programming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1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</w:t>
            </w:r>
            <w:r w:rsidRPr="00A32D69">
              <w:rPr>
                <w:b w:val="0"/>
                <w:color w:val="000000"/>
              </w:rPr>
              <w:t>esign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4C763C" w:rsidRDefault="002B5414" w:rsidP="009E52A5">
            <w:pPr>
              <w:jc w:val="center"/>
            </w:pPr>
            <w:r w:rsidRPr="000B0637">
              <w:rPr>
                <w:b/>
              </w:rPr>
              <w:sym w:font="Wingdings" w:char="F0FC"/>
            </w:r>
          </w:p>
        </w:tc>
      </w:tr>
      <w:tr w:rsidR="004C763C" w:rsidRPr="00A32D69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Letting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3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Construction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RPr="00A32D69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4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Operation and maintenance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  <w:tr w:rsidR="004C763C" w:rsidTr="005251B4">
        <w:tc>
          <w:tcPr>
            <w:tcW w:w="1384" w:type="dxa"/>
            <w:vMerge/>
            <w:shd w:val="clear" w:color="auto" w:fill="auto"/>
          </w:tcPr>
          <w:p w:rsidR="004C763C" w:rsidRDefault="004C763C" w:rsidP="009E52A5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5</w:t>
            </w:r>
          </w:p>
        </w:tc>
        <w:tc>
          <w:tcPr>
            <w:tcW w:w="7229" w:type="dxa"/>
            <w:shd w:val="clear" w:color="auto" w:fill="auto"/>
          </w:tcPr>
          <w:p w:rsidR="004C763C" w:rsidRPr="00A32D69" w:rsidRDefault="004C763C" w:rsidP="009E52A5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Disposal</w:t>
            </w:r>
          </w:p>
        </w:tc>
        <w:tc>
          <w:tcPr>
            <w:tcW w:w="567" w:type="dxa"/>
            <w:shd w:val="clear" w:color="auto" w:fill="auto"/>
          </w:tcPr>
          <w:p w:rsidR="004C763C" w:rsidRDefault="004C763C" w:rsidP="009E52A5">
            <w:pPr>
              <w:jc w:val="center"/>
            </w:pPr>
          </w:p>
        </w:tc>
      </w:tr>
    </w:tbl>
    <w:p w:rsidR="000D1C8B" w:rsidRDefault="000D1C8B" w:rsidP="00B11DEE">
      <w:pPr>
        <w:snapToGrid w:val="0"/>
        <w:rPr>
          <w:b/>
        </w:rPr>
      </w:pPr>
    </w:p>
    <w:p w:rsidR="002544E7" w:rsidRPr="002544E7" w:rsidRDefault="002544E7" w:rsidP="00B11DEE">
      <w:pPr>
        <w:snapToGrid w:val="0"/>
        <w:rPr>
          <w:b/>
        </w:rPr>
      </w:pPr>
      <w:r w:rsidRPr="002544E7">
        <w:rPr>
          <w:b/>
        </w:rPr>
        <w:t>General Description</w:t>
      </w:r>
    </w:p>
    <w:p w:rsidR="00AF2CED" w:rsidRDefault="00AF2CED" w:rsidP="00B11DEE">
      <w:pPr>
        <w:snapToGrid w:val="0"/>
      </w:pPr>
    </w:p>
    <w:p w:rsidR="00AF2CED" w:rsidRDefault="00AF2CED" w:rsidP="00B11DEE">
      <w:pPr>
        <w:snapToGrid w:val="0"/>
      </w:pPr>
    </w:p>
    <w:p w:rsidR="00AB3742" w:rsidRDefault="00AB3742" w:rsidP="00B11DEE">
      <w:pPr>
        <w:snapToGrid w:val="0"/>
        <w:rPr>
          <w:b/>
        </w:rPr>
      </w:pPr>
      <w:r w:rsidRPr="00AB3742">
        <w:rPr>
          <w:b/>
        </w:rPr>
        <w:t>Exchange disciplines</w:t>
      </w:r>
    </w:p>
    <w:p w:rsidR="00AB3742" w:rsidRDefault="00814862" w:rsidP="00F20A48">
      <w:pPr>
        <w:pStyle w:val="ListParagraph"/>
        <w:numPr>
          <w:ilvl w:val="0"/>
          <w:numId w:val="36"/>
        </w:numPr>
        <w:rPr>
          <w:lang w:val="en-US"/>
        </w:rPr>
      </w:pPr>
      <w:r w:rsidRPr="00814862">
        <w:rPr>
          <w:b/>
          <w:i/>
          <w:lang w:val="en-US"/>
        </w:rPr>
        <w:t>Sender:</w:t>
      </w:r>
      <w:r>
        <w:rPr>
          <w:lang w:val="en-US"/>
        </w:rPr>
        <w:t xml:space="preserve"> </w:t>
      </w:r>
      <w:r w:rsidR="00074BC8">
        <w:rPr>
          <w:lang w:val="en-US"/>
        </w:rPr>
        <w:t>Office of Design</w:t>
      </w:r>
    </w:p>
    <w:p w:rsidR="00AB3742" w:rsidRDefault="00814862" w:rsidP="00F20A48">
      <w:pPr>
        <w:pStyle w:val="ListParagraph"/>
        <w:numPr>
          <w:ilvl w:val="0"/>
          <w:numId w:val="36"/>
        </w:numPr>
        <w:rPr>
          <w:lang w:val="en-US"/>
        </w:rPr>
      </w:pPr>
      <w:r w:rsidRPr="00814862">
        <w:rPr>
          <w:b/>
          <w:i/>
          <w:lang w:val="en-US"/>
        </w:rPr>
        <w:t>Receiver:</w:t>
      </w:r>
      <w:r>
        <w:rPr>
          <w:lang w:val="en-US"/>
        </w:rPr>
        <w:t xml:space="preserve"> </w:t>
      </w:r>
      <w:r w:rsidR="00DF1B2F">
        <w:rPr>
          <w:lang w:val="en-US"/>
        </w:rPr>
        <w:t xml:space="preserve">Office of </w:t>
      </w:r>
      <w:r w:rsidR="00074BC8">
        <w:rPr>
          <w:lang w:val="en-US"/>
        </w:rPr>
        <w:t>Contracts</w:t>
      </w:r>
    </w:p>
    <w:p w:rsidR="003177BB" w:rsidRDefault="003177BB" w:rsidP="00B11DEE">
      <w:pPr>
        <w:snapToGrid w:val="0"/>
      </w:pPr>
    </w:p>
    <w:p w:rsidR="00B11DEE" w:rsidRDefault="00024052" w:rsidP="00B11DEE">
      <w:pPr>
        <w:snapToGrid w:val="0"/>
        <w:rPr>
          <w:b/>
        </w:rPr>
      </w:pPr>
      <w:r>
        <w:rPr>
          <w:b/>
        </w:rPr>
        <w:t>Information to be exchanged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088"/>
        <w:gridCol w:w="1890"/>
        <w:gridCol w:w="3060"/>
        <w:gridCol w:w="2880"/>
      </w:tblGrid>
      <w:tr w:rsidR="00024052" w:rsidTr="00E11638">
        <w:tc>
          <w:tcPr>
            <w:tcW w:w="2088" w:type="dxa"/>
          </w:tcPr>
          <w:p w:rsidR="00024052" w:rsidRPr="00FD4B8D" w:rsidRDefault="00024052" w:rsidP="00024052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Data </w:t>
            </w:r>
            <w:r w:rsidR="00732404" w:rsidRPr="00FD4B8D">
              <w:rPr>
                <w:b/>
                <w:lang w:val="en-US"/>
              </w:rPr>
              <w:t>attribute group</w:t>
            </w:r>
          </w:p>
        </w:tc>
        <w:tc>
          <w:tcPr>
            <w:tcW w:w="1890" w:type="dxa"/>
          </w:tcPr>
          <w:p w:rsidR="00024052" w:rsidRPr="00FD4B8D" w:rsidRDefault="00024052" w:rsidP="00024052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>Data attribute</w:t>
            </w:r>
          </w:p>
        </w:tc>
        <w:tc>
          <w:tcPr>
            <w:tcW w:w="3060" w:type="dxa"/>
          </w:tcPr>
          <w:p w:rsidR="00024052" w:rsidRPr="00FD4B8D" w:rsidRDefault="00024052" w:rsidP="00024052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2880" w:type="dxa"/>
          </w:tcPr>
          <w:p w:rsidR="00024052" w:rsidRPr="00FD4B8D" w:rsidRDefault="00024052" w:rsidP="00024052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Comments </w:t>
            </w:r>
          </w:p>
        </w:tc>
      </w:tr>
      <w:tr w:rsidR="007C36BD" w:rsidTr="00E11638">
        <w:tc>
          <w:tcPr>
            <w:tcW w:w="2088" w:type="dxa"/>
            <w:vMerge w:val="restart"/>
          </w:tcPr>
          <w:p w:rsidR="007C36BD" w:rsidRDefault="007C36BD" w:rsidP="004C4877">
            <w:pPr>
              <w:rPr>
                <w:lang w:val="en-US"/>
              </w:rPr>
            </w:pPr>
            <w:r>
              <w:rPr>
                <w:lang w:val="en-US"/>
              </w:rPr>
              <w:t>Project identification</w:t>
            </w:r>
          </w:p>
        </w:tc>
        <w:tc>
          <w:tcPr>
            <w:tcW w:w="1890" w:type="dxa"/>
          </w:tcPr>
          <w:p w:rsidR="007C36BD" w:rsidRDefault="007C36BD" w:rsidP="00024052">
            <w:pPr>
              <w:rPr>
                <w:lang w:val="en-US"/>
              </w:rPr>
            </w:pPr>
            <w:r>
              <w:rPr>
                <w:lang w:val="en-US"/>
              </w:rPr>
              <w:t>Project ID</w:t>
            </w:r>
          </w:p>
        </w:tc>
        <w:tc>
          <w:tcPr>
            <w:tcW w:w="3060" w:type="dxa"/>
          </w:tcPr>
          <w:p w:rsidR="007C36BD" w:rsidRDefault="007C36BD" w:rsidP="00024052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C36BD" w:rsidRDefault="007C36BD" w:rsidP="00024052">
            <w:pPr>
              <w:rPr>
                <w:lang w:val="en-US"/>
              </w:rPr>
            </w:pPr>
            <w:r>
              <w:rPr>
                <w:lang w:val="en-US"/>
              </w:rPr>
              <w:t>Who create this group of information?</w:t>
            </w:r>
          </w:p>
        </w:tc>
      </w:tr>
      <w:tr w:rsidR="007C36BD" w:rsidTr="00E11638">
        <w:tc>
          <w:tcPr>
            <w:tcW w:w="2088" w:type="dxa"/>
            <w:vMerge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C36BD" w:rsidRDefault="007C36BD" w:rsidP="00203F35">
            <w:pPr>
              <w:rPr>
                <w:lang w:val="en-US"/>
              </w:rPr>
            </w:pPr>
            <w:r>
              <w:rPr>
                <w:lang w:val="en-US"/>
              </w:rPr>
              <w:t>Project location-District</w:t>
            </w:r>
          </w:p>
        </w:tc>
        <w:tc>
          <w:tcPr>
            <w:tcW w:w="306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</w:tr>
      <w:tr w:rsidR="007C36BD" w:rsidTr="00E11638">
        <w:tc>
          <w:tcPr>
            <w:tcW w:w="2088" w:type="dxa"/>
            <w:vMerge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C36BD" w:rsidRDefault="007C36BD" w:rsidP="00203F35">
            <w:pPr>
              <w:rPr>
                <w:lang w:val="en-US"/>
              </w:rPr>
            </w:pPr>
            <w:r>
              <w:rPr>
                <w:lang w:val="en-US"/>
              </w:rPr>
              <w:t>Schedule</w:t>
            </w:r>
            <w:r w:rsidR="00AA5ABB">
              <w:rPr>
                <w:lang w:val="en-US"/>
              </w:rPr>
              <w:t>-start/finish</w:t>
            </w:r>
          </w:p>
        </w:tc>
        <w:tc>
          <w:tcPr>
            <w:tcW w:w="306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</w:tr>
      <w:tr w:rsidR="007C36BD" w:rsidTr="00E11638">
        <w:tc>
          <w:tcPr>
            <w:tcW w:w="2088" w:type="dxa"/>
            <w:vMerge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</w:tr>
      <w:tr w:rsidR="007C36BD" w:rsidTr="00E11638">
        <w:tc>
          <w:tcPr>
            <w:tcW w:w="2088" w:type="dxa"/>
            <w:vMerge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C36BD" w:rsidRDefault="007C36BD" w:rsidP="00203F35">
            <w:pPr>
              <w:rPr>
                <w:lang w:val="en-US"/>
              </w:rPr>
            </w:pPr>
          </w:p>
        </w:tc>
      </w:tr>
      <w:tr w:rsidR="00751E1F" w:rsidTr="00E11638">
        <w:tc>
          <w:tcPr>
            <w:tcW w:w="2088" w:type="dxa"/>
            <w:vMerge w:val="restart"/>
          </w:tcPr>
          <w:p w:rsidR="00751E1F" w:rsidRDefault="002B5414" w:rsidP="00203F35">
            <w:pPr>
              <w:rPr>
                <w:lang w:val="en-US"/>
              </w:rPr>
            </w:pPr>
            <w:r>
              <w:rPr>
                <w:lang w:val="en-US"/>
              </w:rPr>
              <w:t>Guardrail</w:t>
            </w:r>
            <w:r w:rsidR="00556137">
              <w:rPr>
                <w:lang w:val="en-US"/>
              </w:rPr>
              <w:t>-Steel Beam</w:t>
            </w:r>
          </w:p>
        </w:tc>
        <w:tc>
          <w:tcPr>
            <w:tcW w:w="1890" w:type="dxa"/>
          </w:tcPr>
          <w:p w:rsidR="00751E1F" w:rsidRDefault="002B5414" w:rsidP="00203F35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  <w:r w:rsidR="00556137">
              <w:rPr>
                <w:lang w:val="en-US"/>
              </w:rPr>
              <w:t>-direction</w:t>
            </w:r>
          </w:p>
        </w:tc>
        <w:tc>
          <w:tcPr>
            <w:tcW w:w="3060" w:type="dxa"/>
          </w:tcPr>
          <w:p w:rsidR="00751E1F" w:rsidRDefault="00556137" w:rsidP="00203F35">
            <w:pPr>
              <w:rPr>
                <w:lang w:val="en-US"/>
              </w:rPr>
            </w:pPr>
            <w:r>
              <w:rPr>
                <w:lang w:val="en-US"/>
              </w:rPr>
              <w:t>Direction of traffic</w:t>
            </w:r>
            <w:r w:rsidR="001C41DB">
              <w:rPr>
                <w:lang w:val="en-US"/>
              </w:rPr>
              <w:t xml:space="preserve"> (WB, EB, etc.</w:t>
            </w:r>
            <w:r>
              <w:rPr>
                <w:lang w:val="en-US"/>
              </w:rPr>
              <w:t>)</w:t>
            </w:r>
          </w:p>
        </w:tc>
        <w:tc>
          <w:tcPr>
            <w:tcW w:w="2880" w:type="dxa"/>
          </w:tcPr>
          <w:p w:rsidR="00751E1F" w:rsidRDefault="00331729" w:rsidP="00331729">
            <w:pPr>
              <w:rPr>
                <w:lang w:val="en-US"/>
              </w:rPr>
            </w:pPr>
            <w:r>
              <w:rPr>
                <w:lang w:val="en-US"/>
              </w:rPr>
              <w:t>Guardrail detailed in</w:t>
            </w:r>
            <w:r w:rsidR="002B5414">
              <w:rPr>
                <w:lang w:val="en-US"/>
              </w:rPr>
              <w:t>formation in both plans, tabulations and Microstation files</w:t>
            </w:r>
          </w:p>
        </w:tc>
      </w:tr>
      <w:tr w:rsidR="00556137" w:rsidTr="00E11638">
        <w:tc>
          <w:tcPr>
            <w:tcW w:w="2088" w:type="dxa"/>
            <w:vMerge/>
          </w:tcPr>
          <w:p w:rsidR="00556137" w:rsidRDefault="00556137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556137" w:rsidRDefault="00556137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Location – side </w:t>
            </w:r>
          </w:p>
        </w:tc>
        <w:tc>
          <w:tcPr>
            <w:tcW w:w="3060" w:type="dxa"/>
          </w:tcPr>
          <w:p w:rsidR="00556137" w:rsidRDefault="00556137" w:rsidP="00203F35">
            <w:pPr>
              <w:rPr>
                <w:lang w:val="en-US"/>
              </w:rPr>
            </w:pPr>
            <w:r>
              <w:rPr>
                <w:lang w:val="en-US"/>
              </w:rPr>
              <w:t>Side of guardrail (outside, median)</w:t>
            </w:r>
          </w:p>
        </w:tc>
        <w:tc>
          <w:tcPr>
            <w:tcW w:w="2880" w:type="dxa"/>
          </w:tcPr>
          <w:p w:rsidR="00556137" w:rsidRDefault="00556137" w:rsidP="00203F35">
            <w:pPr>
              <w:rPr>
                <w:lang w:val="en-US"/>
              </w:rPr>
            </w:pPr>
          </w:p>
        </w:tc>
      </w:tr>
      <w:tr w:rsidR="00556137" w:rsidTr="00E11638">
        <w:tc>
          <w:tcPr>
            <w:tcW w:w="2088" w:type="dxa"/>
            <w:vMerge/>
          </w:tcPr>
          <w:p w:rsidR="00556137" w:rsidRDefault="00556137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556137" w:rsidRDefault="00556137" w:rsidP="00203F35">
            <w:pPr>
              <w:rPr>
                <w:lang w:val="en-US"/>
              </w:rPr>
            </w:pPr>
            <w:r>
              <w:rPr>
                <w:lang w:val="en-US"/>
              </w:rPr>
              <w:t>Location – offset</w:t>
            </w:r>
          </w:p>
        </w:tc>
        <w:tc>
          <w:tcPr>
            <w:tcW w:w="3060" w:type="dxa"/>
          </w:tcPr>
          <w:p w:rsidR="00556137" w:rsidRDefault="00556137" w:rsidP="00203F35">
            <w:pPr>
              <w:rPr>
                <w:lang w:val="en-US"/>
              </w:rPr>
            </w:pPr>
            <w:r>
              <w:rPr>
                <w:lang w:val="en-US"/>
              </w:rPr>
              <w:t>Offset of guardrail to reference station?</w:t>
            </w:r>
          </w:p>
        </w:tc>
        <w:tc>
          <w:tcPr>
            <w:tcW w:w="2880" w:type="dxa"/>
          </w:tcPr>
          <w:p w:rsidR="00556137" w:rsidRDefault="00556137" w:rsidP="00203F35">
            <w:pPr>
              <w:rPr>
                <w:lang w:val="en-US"/>
              </w:rPr>
            </w:pPr>
          </w:p>
        </w:tc>
      </w:tr>
      <w:tr w:rsidR="002B5414" w:rsidTr="00E11638">
        <w:tc>
          <w:tcPr>
            <w:tcW w:w="2088" w:type="dxa"/>
            <w:vMerge/>
          </w:tcPr>
          <w:p w:rsidR="002B5414" w:rsidRDefault="002B5414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B5414" w:rsidRDefault="00556137" w:rsidP="00556137">
            <w:pPr>
              <w:rPr>
                <w:lang w:val="en-US"/>
              </w:rPr>
            </w:pPr>
            <w:r>
              <w:rPr>
                <w:lang w:val="en-US"/>
              </w:rPr>
              <w:t>Location - s</w:t>
            </w:r>
            <w:r w:rsidR="002B5414">
              <w:rPr>
                <w:lang w:val="en-US"/>
              </w:rPr>
              <w:t>tation</w:t>
            </w:r>
          </w:p>
        </w:tc>
        <w:tc>
          <w:tcPr>
            <w:tcW w:w="3060" w:type="dxa"/>
          </w:tcPr>
          <w:p w:rsidR="002B5414" w:rsidRDefault="002B5414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2B5414" w:rsidRDefault="002B5414" w:rsidP="00203F35">
            <w:pPr>
              <w:rPr>
                <w:lang w:val="en-US"/>
              </w:rPr>
            </w:pPr>
          </w:p>
        </w:tc>
      </w:tr>
      <w:tr w:rsidR="00751E1F" w:rsidTr="00E11638">
        <w:tc>
          <w:tcPr>
            <w:tcW w:w="2088" w:type="dxa"/>
            <w:vMerge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51E1F" w:rsidRDefault="002B5414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Length </w:t>
            </w:r>
          </w:p>
        </w:tc>
        <w:tc>
          <w:tcPr>
            <w:tcW w:w="306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</w:tr>
      <w:tr w:rsidR="00751E1F" w:rsidTr="00E11638">
        <w:tc>
          <w:tcPr>
            <w:tcW w:w="2088" w:type="dxa"/>
            <w:vMerge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51E1F" w:rsidRDefault="002B5414" w:rsidP="002B5414">
            <w:pPr>
              <w:rPr>
                <w:lang w:val="en-US"/>
              </w:rPr>
            </w:pPr>
            <w:r>
              <w:rPr>
                <w:lang w:val="en-US"/>
              </w:rPr>
              <w:t xml:space="preserve">Grading </w:t>
            </w:r>
          </w:p>
        </w:tc>
        <w:tc>
          <w:tcPr>
            <w:tcW w:w="306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</w:tr>
      <w:tr w:rsidR="00556137" w:rsidTr="00E11638">
        <w:tc>
          <w:tcPr>
            <w:tcW w:w="2088" w:type="dxa"/>
            <w:vMerge/>
          </w:tcPr>
          <w:p w:rsidR="00556137" w:rsidRDefault="00556137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556137" w:rsidRDefault="00556137" w:rsidP="00556137">
            <w:pPr>
              <w:rPr>
                <w:lang w:val="en-US"/>
              </w:rPr>
            </w:pPr>
            <w:r>
              <w:rPr>
                <w:lang w:val="en-US"/>
              </w:rPr>
              <w:t>Long-span system -location</w:t>
            </w:r>
          </w:p>
        </w:tc>
        <w:tc>
          <w:tcPr>
            <w:tcW w:w="3060" w:type="dxa"/>
          </w:tcPr>
          <w:p w:rsidR="00556137" w:rsidRDefault="00556137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556137" w:rsidRDefault="00556137" w:rsidP="00203F35">
            <w:pPr>
              <w:rPr>
                <w:lang w:val="en-US"/>
              </w:rPr>
            </w:pPr>
          </w:p>
        </w:tc>
      </w:tr>
      <w:tr w:rsidR="00556137" w:rsidTr="00E11638">
        <w:tc>
          <w:tcPr>
            <w:tcW w:w="2088" w:type="dxa"/>
            <w:vMerge/>
          </w:tcPr>
          <w:p w:rsidR="00556137" w:rsidRDefault="00556137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556137" w:rsidRDefault="00556137" w:rsidP="002B5414">
            <w:pPr>
              <w:rPr>
                <w:lang w:val="en-US"/>
              </w:rPr>
            </w:pPr>
            <w:r>
              <w:rPr>
                <w:lang w:val="en-US"/>
              </w:rPr>
              <w:t>Long-span system - type</w:t>
            </w:r>
          </w:p>
        </w:tc>
        <w:tc>
          <w:tcPr>
            <w:tcW w:w="3060" w:type="dxa"/>
          </w:tcPr>
          <w:p w:rsidR="00556137" w:rsidRDefault="00556137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556137" w:rsidRDefault="00556137" w:rsidP="00203F35">
            <w:pPr>
              <w:rPr>
                <w:lang w:val="en-US"/>
              </w:rPr>
            </w:pPr>
          </w:p>
        </w:tc>
      </w:tr>
      <w:tr w:rsidR="00751E1F" w:rsidTr="00E11638">
        <w:tc>
          <w:tcPr>
            <w:tcW w:w="2088" w:type="dxa"/>
            <w:vMerge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51E1F" w:rsidRDefault="00556137" w:rsidP="00203F35">
            <w:pPr>
              <w:rPr>
                <w:lang w:val="en-US"/>
              </w:rPr>
            </w:pPr>
            <w:r>
              <w:rPr>
                <w:lang w:val="en-US"/>
              </w:rPr>
              <w:t>Delineators-type</w:t>
            </w:r>
          </w:p>
        </w:tc>
        <w:tc>
          <w:tcPr>
            <w:tcW w:w="306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</w:tr>
      <w:tr w:rsidR="00751E1F" w:rsidTr="00E11638">
        <w:tc>
          <w:tcPr>
            <w:tcW w:w="2088" w:type="dxa"/>
            <w:vMerge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51E1F" w:rsidRDefault="00556137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Object marker –type </w:t>
            </w:r>
          </w:p>
        </w:tc>
        <w:tc>
          <w:tcPr>
            <w:tcW w:w="306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</w:tr>
      <w:tr w:rsidR="00751E1F" w:rsidTr="00E11638">
        <w:tc>
          <w:tcPr>
            <w:tcW w:w="2088" w:type="dxa"/>
            <w:vMerge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51E1F" w:rsidRDefault="00556137" w:rsidP="00203F35">
            <w:pPr>
              <w:rPr>
                <w:lang w:val="en-US"/>
              </w:rPr>
            </w:pPr>
            <w:r>
              <w:rPr>
                <w:lang w:val="en-US"/>
              </w:rPr>
              <w:t>Bolted end anchor type</w:t>
            </w:r>
          </w:p>
        </w:tc>
        <w:tc>
          <w:tcPr>
            <w:tcW w:w="306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51E1F" w:rsidRDefault="00751E1F" w:rsidP="00203F35">
            <w:pPr>
              <w:rPr>
                <w:lang w:val="en-US"/>
              </w:rPr>
            </w:pPr>
          </w:p>
        </w:tc>
      </w:tr>
      <w:tr w:rsidR="00556137" w:rsidTr="00E11638">
        <w:tc>
          <w:tcPr>
            <w:tcW w:w="2088" w:type="dxa"/>
          </w:tcPr>
          <w:p w:rsidR="00556137" w:rsidRDefault="00556137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556137" w:rsidRDefault="00556137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Post adapter </w:t>
            </w:r>
          </w:p>
        </w:tc>
        <w:tc>
          <w:tcPr>
            <w:tcW w:w="3060" w:type="dxa"/>
          </w:tcPr>
          <w:p w:rsidR="00556137" w:rsidRDefault="00556137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556137" w:rsidRDefault="00556137" w:rsidP="00203F35">
            <w:pPr>
              <w:rPr>
                <w:lang w:val="en-US"/>
              </w:rPr>
            </w:pPr>
          </w:p>
        </w:tc>
      </w:tr>
      <w:tr w:rsidR="00556137" w:rsidTr="00E11638">
        <w:tc>
          <w:tcPr>
            <w:tcW w:w="2088" w:type="dxa"/>
          </w:tcPr>
          <w:p w:rsidR="00556137" w:rsidRDefault="00556137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556137" w:rsidRDefault="00556137" w:rsidP="00203F35">
            <w:pPr>
              <w:rPr>
                <w:lang w:val="en-US"/>
              </w:rPr>
            </w:pPr>
            <w:r>
              <w:rPr>
                <w:lang w:val="en-US"/>
              </w:rPr>
              <w:t>Steel beam type</w:t>
            </w:r>
          </w:p>
        </w:tc>
        <w:tc>
          <w:tcPr>
            <w:tcW w:w="3060" w:type="dxa"/>
          </w:tcPr>
          <w:p w:rsidR="00556137" w:rsidRDefault="00556137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556137" w:rsidRDefault="00556137" w:rsidP="00203F35">
            <w:pPr>
              <w:rPr>
                <w:lang w:val="en-US"/>
              </w:rPr>
            </w:pPr>
          </w:p>
        </w:tc>
      </w:tr>
      <w:tr w:rsidR="00556137" w:rsidTr="00E11638">
        <w:tc>
          <w:tcPr>
            <w:tcW w:w="2088" w:type="dxa"/>
          </w:tcPr>
          <w:p w:rsidR="00556137" w:rsidRDefault="00556137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556137" w:rsidRDefault="00556137" w:rsidP="00203F35">
            <w:pPr>
              <w:rPr>
                <w:lang w:val="en-US"/>
              </w:rPr>
            </w:pPr>
            <w:r>
              <w:rPr>
                <w:lang w:val="en-US"/>
              </w:rPr>
              <w:t>Barrier transition section type</w:t>
            </w:r>
          </w:p>
        </w:tc>
        <w:tc>
          <w:tcPr>
            <w:tcW w:w="3060" w:type="dxa"/>
          </w:tcPr>
          <w:p w:rsidR="00556137" w:rsidRDefault="00556137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556137" w:rsidRDefault="00556137" w:rsidP="00203F35">
            <w:pPr>
              <w:rPr>
                <w:lang w:val="en-US"/>
              </w:rPr>
            </w:pPr>
          </w:p>
        </w:tc>
      </w:tr>
      <w:tr w:rsidR="00556137" w:rsidTr="00E11638">
        <w:tc>
          <w:tcPr>
            <w:tcW w:w="2088" w:type="dxa"/>
          </w:tcPr>
          <w:p w:rsidR="00556137" w:rsidRDefault="00556137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556137" w:rsidRDefault="00556137" w:rsidP="00203F35">
            <w:pPr>
              <w:rPr>
                <w:lang w:val="en-US"/>
              </w:rPr>
            </w:pPr>
            <w:r>
              <w:rPr>
                <w:lang w:val="en-US"/>
              </w:rPr>
              <w:t>End terminal type</w:t>
            </w:r>
          </w:p>
        </w:tc>
        <w:tc>
          <w:tcPr>
            <w:tcW w:w="3060" w:type="dxa"/>
          </w:tcPr>
          <w:p w:rsidR="00556137" w:rsidRDefault="00556137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556137" w:rsidRDefault="00556137" w:rsidP="00203F35">
            <w:pPr>
              <w:rPr>
                <w:lang w:val="en-US"/>
              </w:rPr>
            </w:pPr>
          </w:p>
        </w:tc>
      </w:tr>
      <w:tr w:rsidR="00556137" w:rsidTr="00E11638">
        <w:tc>
          <w:tcPr>
            <w:tcW w:w="2088" w:type="dxa"/>
          </w:tcPr>
          <w:p w:rsidR="00556137" w:rsidRDefault="00556137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556137" w:rsidRDefault="00556137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556137" w:rsidRDefault="00556137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556137" w:rsidRDefault="00556137" w:rsidP="00203F35">
            <w:pPr>
              <w:rPr>
                <w:lang w:val="en-US"/>
              </w:rPr>
            </w:pPr>
          </w:p>
        </w:tc>
      </w:tr>
      <w:tr w:rsidR="0064329E" w:rsidTr="00E11638">
        <w:tc>
          <w:tcPr>
            <w:tcW w:w="2088" w:type="dxa"/>
          </w:tcPr>
          <w:p w:rsidR="0064329E" w:rsidRDefault="0064329E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4329E" w:rsidRDefault="0064329E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64329E" w:rsidRDefault="0064329E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64329E" w:rsidRDefault="0064329E" w:rsidP="00203F35">
            <w:pPr>
              <w:rPr>
                <w:lang w:val="en-US"/>
              </w:rPr>
            </w:pPr>
          </w:p>
        </w:tc>
      </w:tr>
      <w:tr w:rsidR="0064329E" w:rsidTr="00E11638">
        <w:tc>
          <w:tcPr>
            <w:tcW w:w="2088" w:type="dxa"/>
          </w:tcPr>
          <w:p w:rsidR="0064329E" w:rsidRDefault="0064329E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4329E" w:rsidRDefault="0064329E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64329E" w:rsidRDefault="0064329E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64329E" w:rsidRDefault="0064329E" w:rsidP="00203F35">
            <w:pPr>
              <w:rPr>
                <w:lang w:val="en-US"/>
              </w:rPr>
            </w:pPr>
          </w:p>
        </w:tc>
      </w:tr>
      <w:tr w:rsidR="00556137" w:rsidTr="00E11638">
        <w:tc>
          <w:tcPr>
            <w:tcW w:w="2088" w:type="dxa"/>
          </w:tcPr>
          <w:p w:rsidR="00556137" w:rsidRDefault="00556137" w:rsidP="0055613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rPr>
                <w:lang w:val="en-US"/>
              </w:rPr>
              <w:t xml:space="preserve">able </w:t>
            </w:r>
            <w:r>
              <w:rPr>
                <w:lang w:val="en-US"/>
              </w:rPr>
              <w:t>guardrail</w:t>
            </w:r>
          </w:p>
        </w:tc>
        <w:tc>
          <w:tcPr>
            <w:tcW w:w="1890" w:type="dxa"/>
          </w:tcPr>
          <w:p w:rsidR="00556137" w:rsidRDefault="00C95586" w:rsidP="00203F35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3060" w:type="dxa"/>
          </w:tcPr>
          <w:p w:rsidR="00556137" w:rsidRDefault="00556137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556137" w:rsidRDefault="00556137" w:rsidP="00203F35">
            <w:pPr>
              <w:rPr>
                <w:lang w:val="en-US"/>
              </w:rPr>
            </w:pPr>
          </w:p>
        </w:tc>
      </w:tr>
      <w:tr w:rsidR="00556137" w:rsidTr="00E11638">
        <w:tc>
          <w:tcPr>
            <w:tcW w:w="2088" w:type="dxa"/>
          </w:tcPr>
          <w:p w:rsidR="00556137" w:rsidRDefault="00556137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556137" w:rsidRDefault="00C95586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Station </w:t>
            </w:r>
          </w:p>
        </w:tc>
        <w:tc>
          <w:tcPr>
            <w:tcW w:w="3060" w:type="dxa"/>
          </w:tcPr>
          <w:p w:rsidR="00556137" w:rsidRDefault="00556137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556137" w:rsidRDefault="00556137" w:rsidP="00203F35">
            <w:pPr>
              <w:rPr>
                <w:lang w:val="en-US"/>
              </w:rPr>
            </w:pPr>
          </w:p>
        </w:tc>
      </w:tr>
      <w:tr w:rsidR="00556137" w:rsidTr="00E11638">
        <w:tc>
          <w:tcPr>
            <w:tcW w:w="2088" w:type="dxa"/>
          </w:tcPr>
          <w:p w:rsidR="00556137" w:rsidRDefault="00556137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556137" w:rsidRDefault="00C95586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Side </w:t>
            </w:r>
          </w:p>
        </w:tc>
        <w:tc>
          <w:tcPr>
            <w:tcW w:w="3060" w:type="dxa"/>
          </w:tcPr>
          <w:p w:rsidR="00556137" w:rsidRDefault="00556137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556137" w:rsidRDefault="00556137" w:rsidP="00203F35">
            <w:pPr>
              <w:rPr>
                <w:lang w:val="en-US"/>
              </w:rPr>
            </w:pPr>
          </w:p>
        </w:tc>
      </w:tr>
      <w:tr w:rsidR="00C95586" w:rsidTr="00E11638">
        <w:tc>
          <w:tcPr>
            <w:tcW w:w="2088" w:type="dxa"/>
          </w:tcPr>
          <w:p w:rsidR="00C95586" w:rsidRDefault="00C95586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C95586" w:rsidRDefault="00C95586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Offset </w:t>
            </w:r>
          </w:p>
        </w:tc>
        <w:tc>
          <w:tcPr>
            <w:tcW w:w="3060" w:type="dxa"/>
          </w:tcPr>
          <w:p w:rsidR="00C95586" w:rsidRDefault="00C95586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C95586" w:rsidRDefault="00C95586" w:rsidP="00203F35">
            <w:pPr>
              <w:rPr>
                <w:lang w:val="en-US"/>
              </w:rPr>
            </w:pPr>
          </w:p>
        </w:tc>
      </w:tr>
      <w:tr w:rsidR="00C95586" w:rsidTr="00E11638">
        <w:tc>
          <w:tcPr>
            <w:tcW w:w="2088" w:type="dxa"/>
          </w:tcPr>
          <w:p w:rsidR="00C95586" w:rsidRDefault="00C95586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C95586" w:rsidRDefault="00C95586" w:rsidP="00203F35">
            <w:pPr>
              <w:rPr>
                <w:lang w:val="en-US"/>
              </w:rPr>
            </w:pPr>
            <w:r>
              <w:rPr>
                <w:lang w:val="en-US"/>
              </w:rPr>
              <w:t>Dimensions- approach</w:t>
            </w:r>
          </w:p>
        </w:tc>
        <w:tc>
          <w:tcPr>
            <w:tcW w:w="3060" w:type="dxa"/>
          </w:tcPr>
          <w:p w:rsidR="00C95586" w:rsidRDefault="00C95586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C95586" w:rsidRDefault="00C95586" w:rsidP="00203F35">
            <w:pPr>
              <w:rPr>
                <w:lang w:val="en-US"/>
              </w:rPr>
            </w:pPr>
          </w:p>
        </w:tc>
      </w:tr>
      <w:tr w:rsidR="00C95586" w:rsidTr="00E11638">
        <w:tc>
          <w:tcPr>
            <w:tcW w:w="2088" w:type="dxa"/>
          </w:tcPr>
          <w:p w:rsidR="00C95586" w:rsidRDefault="00C95586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C95586" w:rsidRDefault="00C95586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Obstacle </w:t>
            </w:r>
          </w:p>
        </w:tc>
        <w:tc>
          <w:tcPr>
            <w:tcW w:w="3060" w:type="dxa"/>
          </w:tcPr>
          <w:p w:rsidR="00C95586" w:rsidRDefault="00C95586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C95586" w:rsidRDefault="00C95586" w:rsidP="00203F35">
            <w:pPr>
              <w:rPr>
                <w:lang w:val="en-US"/>
              </w:rPr>
            </w:pPr>
          </w:p>
        </w:tc>
      </w:tr>
      <w:tr w:rsidR="00C95586" w:rsidTr="00E11638">
        <w:tc>
          <w:tcPr>
            <w:tcW w:w="2088" w:type="dxa"/>
          </w:tcPr>
          <w:p w:rsidR="00C95586" w:rsidRDefault="00C95586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C95586" w:rsidRDefault="00C95586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Trailing </w:t>
            </w:r>
          </w:p>
        </w:tc>
        <w:tc>
          <w:tcPr>
            <w:tcW w:w="3060" w:type="dxa"/>
          </w:tcPr>
          <w:p w:rsidR="00C95586" w:rsidRDefault="00C95586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C95586" w:rsidRDefault="00C95586" w:rsidP="00203F35">
            <w:pPr>
              <w:rPr>
                <w:lang w:val="en-US"/>
              </w:rPr>
            </w:pPr>
          </w:p>
        </w:tc>
      </w:tr>
      <w:tr w:rsidR="00C95586" w:rsidTr="00E11638">
        <w:tc>
          <w:tcPr>
            <w:tcW w:w="2088" w:type="dxa"/>
          </w:tcPr>
          <w:p w:rsidR="00C95586" w:rsidRDefault="00C95586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C95586" w:rsidRDefault="00C95586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Protection length </w:t>
            </w:r>
          </w:p>
        </w:tc>
        <w:tc>
          <w:tcPr>
            <w:tcW w:w="3060" w:type="dxa"/>
          </w:tcPr>
          <w:p w:rsidR="00C95586" w:rsidRDefault="00C95586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C95586" w:rsidRDefault="00C95586" w:rsidP="00203F35">
            <w:pPr>
              <w:rPr>
                <w:lang w:val="en-US"/>
              </w:rPr>
            </w:pPr>
          </w:p>
        </w:tc>
      </w:tr>
      <w:tr w:rsidR="00C95586" w:rsidTr="00E11638">
        <w:tc>
          <w:tcPr>
            <w:tcW w:w="2088" w:type="dxa"/>
          </w:tcPr>
          <w:p w:rsidR="00C95586" w:rsidRDefault="00C95586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C95586" w:rsidRDefault="00C95586" w:rsidP="00203F35">
            <w:pPr>
              <w:rPr>
                <w:lang w:val="en-US"/>
              </w:rPr>
            </w:pPr>
            <w:r>
              <w:rPr>
                <w:lang w:val="en-US"/>
              </w:rPr>
              <w:t>End anchor No</w:t>
            </w:r>
          </w:p>
        </w:tc>
        <w:tc>
          <w:tcPr>
            <w:tcW w:w="3060" w:type="dxa"/>
          </w:tcPr>
          <w:p w:rsidR="00C95586" w:rsidRDefault="00C95586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C95586" w:rsidRDefault="00C95586" w:rsidP="00203F35">
            <w:pPr>
              <w:rPr>
                <w:lang w:val="en-US"/>
              </w:rPr>
            </w:pPr>
          </w:p>
        </w:tc>
      </w:tr>
      <w:tr w:rsidR="00C95586" w:rsidTr="00E11638">
        <w:tc>
          <w:tcPr>
            <w:tcW w:w="2088" w:type="dxa"/>
          </w:tcPr>
          <w:p w:rsidR="00C95586" w:rsidRDefault="00C95586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C95586" w:rsidRDefault="00C95586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C95586" w:rsidRDefault="00C95586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C95586" w:rsidRDefault="00C95586" w:rsidP="00203F35">
            <w:pPr>
              <w:rPr>
                <w:lang w:val="en-US"/>
              </w:rPr>
            </w:pPr>
          </w:p>
        </w:tc>
      </w:tr>
      <w:tr w:rsidR="00556137" w:rsidTr="00E11638">
        <w:tc>
          <w:tcPr>
            <w:tcW w:w="2088" w:type="dxa"/>
          </w:tcPr>
          <w:p w:rsidR="00556137" w:rsidRDefault="00556137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556137" w:rsidRDefault="00556137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556137" w:rsidRDefault="00556137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556137" w:rsidRDefault="00556137" w:rsidP="00203F35">
            <w:pPr>
              <w:rPr>
                <w:lang w:val="en-US"/>
              </w:rPr>
            </w:pPr>
          </w:p>
        </w:tc>
      </w:tr>
      <w:tr w:rsidR="002C62FB" w:rsidTr="00E11638">
        <w:tc>
          <w:tcPr>
            <w:tcW w:w="2088" w:type="dxa"/>
          </w:tcPr>
          <w:p w:rsidR="002C62FB" w:rsidRDefault="002C62FB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C62FB" w:rsidRDefault="002C62FB" w:rsidP="00203F35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2C62FB" w:rsidRDefault="002C62FB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2C62FB" w:rsidRDefault="002C62FB" w:rsidP="00203F35">
            <w:pPr>
              <w:rPr>
                <w:lang w:val="en-US"/>
              </w:rPr>
            </w:pPr>
          </w:p>
        </w:tc>
      </w:tr>
      <w:tr w:rsidR="002C62FB" w:rsidTr="00E11638">
        <w:tc>
          <w:tcPr>
            <w:tcW w:w="2088" w:type="dxa"/>
          </w:tcPr>
          <w:p w:rsidR="002C62FB" w:rsidRDefault="002C62FB" w:rsidP="00203F35">
            <w:pPr>
              <w:rPr>
                <w:lang w:val="en-US"/>
              </w:rPr>
            </w:pPr>
            <w:r>
              <w:rPr>
                <w:lang w:val="en-US"/>
              </w:rPr>
              <w:t>Crash cushion</w:t>
            </w:r>
          </w:p>
        </w:tc>
        <w:tc>
          <w:tcPr>
            <w:tcW w:w="1890" w:type="dxa"/>
          </w:tcPr>
          <w:p w:rsidR="002C62FB" w:rsidRDefault="00762FCA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Direction </w:t>
            </w:r>
          </w:p>
        </w:tc>
        <w:tc>
          <w:tcPr>
            <w:tcW w:w="3060" w:type="dxa"/>
          </w:tcPr>
          <w:p w:rsidR="002C62FB" w:rsidRDefault="002C62FB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2C62FB" w:rsidRDefault="002C62FB" w:rsidP="00203F35">
            <w:pPr>
              <w:rPr>
                <w:lang w:val="en-US"/>
              </w:rPr>
            </w:pPr>
          </w:p>
        </w:tc>
      </w:tr>
      <w:tr w:rsidR="002C62FB" w:rsidTr="00E11638">
        <w:tc>
          <w:tcPr>
            <w:tcW w:w="2088" w:type="dxa"/>
          </w:tcPr>
          <w:p w:rsidR="002C62FB" w:rsidRDefault="002C62FB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C62FB" w:rsidRDefault="00762FCA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Location –station </w:t>
            </w:r>
          </w:p>
        </w:tc>
        <w:tc>
          <w:tcPr>
            <w:tcW w:w="3060" w:type="dxa"/>
          </w:tcPr>
          <w:p w:rsidR="002C62FB" w:rsidRDefault="002C62FB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2C62FB" w:rsidRDefault="002C62FB" w:rsidP="00203F35">
            <w:pPr>
              <w:rPr>
                <w:lang w:val="en-US"/>
              </w:rPr>
            </w:pPr>
          </w:p>
        </w:tc>
      </w:tr>
      <w:tr w:rsidR="002C62FB" w:rsidTr="00E11638">
        <w:tc>
          <w:tcPr>
            <w:tcW w:w="2088" w:type="dxa"/>
          </w:tcPr>
          <w:p w:rsidR="002C62FB" w:rsidRDefault="002C62FB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C62FB" w:rsidRDefault="00762FCA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Side </w:t>
            </w:r>
          </w:p>
        </w:tc>
        <w:tc>
          <w:tcPr>
            <w:tcW w:w="3060" w:type="dxa"/>
          </w:tcPr>
          <w:p w:rsidR="002C62FB" w:rsidRDefault="00762FCA" w:rsidP="00762FCA">
            <w:pPr>
              <w:rPr>
                <w:lang w:val="en-US"/>
              </w:rPr>
            </w:pPr>
            <w:r>
              <w:rPr>
                <w:lang w:val="en-US"/>
              </w:rPr>
              <w:t>Left (LT), right (RT)</w:t>
            </w:r>
          </w:p>
        </w:tc>
        <w:tc>
          <w:tcPr>
            <w:tcW w:w="2880" w:type="dxa"/>
          </w:tcPr>
          <w:p w:rsidR="002C62FB" w:rsidRDefault="002C62FB" w:rsidP="00203F35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762FCA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62FCA" w:rsidRDefault="00762FCA" w:rsidP="00203F35">
            <w:pPr>
              <w:rPr>
                <w:lang w:val="en-US"/>
              </w:rPr>
            </w:pPr>
            <w:r>
              <w:rPr>
                <w:lang w:val="en-US"/>
              </w:rPr>
              <w:t>Obstacle width</w:t>
            </w:r>
          </w:p>
        </w:tc>
        <w:tc>
          <w:tcPr>
            <w:tcW w:w="3060" w:type="dxa"/>
          </w:tcPr>
          <w:p w:rsidR="00762FCA" w:rsidRDefault="00762FCA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62FCA" w:rsidRDefault="00762FCA" w:rsidP="00203F35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762FCA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62FCA" w:rsidRDefault="00762FCA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Temporary  </w:t>
            </w:r>
          </w:p>
        </w:tc>
        <w:tc>
          <w:tcPr>
            <w:tcW w:w="3060" w:type="dxa"/>
          </w:tcPr>
          <w:p w:rsidR="00762FCA" w:rsidRDefault="00762FCA" w:rsidP="00203F35">
            <w:pPr>
              <w:rPr>
                <w:lang w:val="en-US"/>
              </w:rPr>
            </w:pPr>
            <w:r>
              <w:rPr>
                <w:lang w:val="en-US"/>
              </w:rPr>
              <w:t>Boolean value, yes or no</w:t>
            </w:r>
          </w:p>
        </w:tc>
        <w:tc>
          <w:tcPr>
            <w:tcW w:w="2880" w:type="dxa"/>
          </w:tcPr>
          <w:p w:rsidR="00762FCA" w:rsidRDefault="00762FCA" w:rsidP="00203F35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EE4E15" w:rsidP="00203F3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</w:t>
            </w:r>
          </w:p>
        </w:tc>
        <w:tc>
          <w:tcPr>
            <w:tcW w:w="1890" w:type="dxa"/>
          </w:tcPr>
          <w:p w:rsidR="00762FCA" w:rsidRDefault="00762FCA" w:rsidP="00762FCA">
            <w:pPr>
              <w:rPr>
                <w:lang w:val="en-US"/>
              </w:rPr>
            </w:pPr>
            <w:r>
              <w:rPr>
                <w:lang w:val="en-US"/>
              </w:rPr>
              <w:t>Sand barrel – V length</w:t>
            </w:r>
          </w:p>
        </w:tc>
        <w:tc>
          <w:tcPr>
            <w:tcW w:w="3060" w:type="dxa"/>
          </w:tcPr>
          <w:p w:rsidR="00762FCA" w:rsidRDefault="00762FCA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62FCA" w:rsidRDefault="00762FCA" w:rsidP="00203F35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762FCA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62FCA" w:rsidRDefault="00762FCA" w:rsidP="00203F35">
            <w:pPr>
              <w:rPr>
                <w:lang w:val="en-US"/>
              </w:rPr>
            </w:pPr>
            <w:r>
              <w:rPr>
                <w:lang w:val="en-US"/>
              </w:rPr>
              <w:t>Sand barrel – W length</w:t>
            </w:r>
          </w:p>
        </w:tc>
        <w:tc>
          <w:tcPr>
            <w:tcW w:w="3060" w:type="dxa"/>
          </w:tcPr>
          <w:p w:rsidR="00762FCA" w:rsidRDefault="00762FCA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62FCA" w:rsidRDefault="00762FCA" w:rsidP="00203F35">
            <w:pPr>
              <w:rPr>
                <w:lang w:val="en-US"/>
              </w:rPr>
            </w:pPr>
          </w:p>
        </w:tc>
      </w:tr>
      <w:tr w:rsidR="002C62FB" w:rsidTr="00762FCA">
        <w:trPr>
          <w:trHeight w:val="60"/>
        </w:trPr>
        <w:tc>
          <w:tcPr>
            <w:tcW w:w="2088" w:type="dxa"/>
          </w:tcPr>
          <w:p w:rsidR="002C62FB" w:rsidRDefault="002C62FB" w:rsidP="00203F35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2C62FB" w:rsidRDefault="00762FCA" w:rsidP="00203F35">
            <w:pPr>
              <w:rPr>
                <w:lang w:val="en-US"/>
              </w:rPr>
            </w:pPr>
            <w:r>
              <w:rPr>
                <w:lang w:val="en-US"/>
              </w:rPr>
              <w:t>San barrel – X length</w:t>
            </w:r>
          </w:p>
        </w:tc>
        <w:tc>
          <w:tcPr>
            <w:tcW w:w="3060" w:type="dxa"/>
          </w:tcPr>
          <w:p w:rsidR="002C62FB" w:rsidRDefault="002C62FB" w:rsidP="00203F35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2C62FB" w:rsidRDefault="002C62FB" w:rsidP="00203F35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62FCA" w:rsidRDefault="00762FCA" w:rsidP="00762FCA">
            <w:pPr>
              <w:rPr>
                <w:lang w:val="en-US"/>
              </w:rPr>
            </w:pPr>
            <w:r>
              <w:rPr>
                <w:lang w:val="en-US"/>
              </w:rPr>
              <w:t>Sand barrel – Y length</w:t>
            </w:r>
          </w:p>
        </w:tc>
        <w:tc>
          <w:tcPr>
            <w:tcW w:w="306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62FCA" w:rsidRDefault="00762FCA" w:rsidP="00762FCA">
            <w:pPr>
              <w:rPr>
                <w:lang w:val="en-US"/>
              </w:rPr>
            </w:pPr>
            <w:r>
              <w:rPr>
                <w:lang w:val="en-US"/>
              </w:rPr>
              <w:t>San barrel – Z length</w:t>
            </w:r>
          </w:p>
        </w:tc>
        <w:tc>
          <w:tcPr>
            <w:tcW w:w="306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62FCA" w:rsidRDefault="00EE4E15" w:rsidP="00762FCA">
            <w:pPr>
              <w:rPr>
                <w:lang w:val="en-US"/>
              </w:rPr>
            </w:pPr>
            <w:r>
              <w:rPr>
                <w:lang w:val="en-US"/>
              </w:rPr>
              <w:t>Excavation volume</w:t>
            </w:r>
          </w:p>
        </w:tc>
        <w:tc>
          <w:tcPr>
            <w:tcW w:w="3060" w:type="dxa"/>
          </w:tcPr>
          <w:p w:rsidR="00762FCA" w:rsidRDefault="00EE4E15" w:rsidP="00762FCA">
            <w:pPr>
              <w:rPr>
                <w:lang w:val="en-US"/>
              </w:rPr>
            </w:pPr>
            <w:r>
              <w:rPr>
                <w:lang w:val="en-US"/>
              </w:rPr>
              <w:t xml:space="preserve">In cubic yard </w:t>
            </w:r>
          </w:p>
        </w:tc>
        <w:tc>
          <w:tcPr>
            <w:tcW w:w="288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</w:tr>
      <w:tr w:rsidR="00EE4E15" w:rsidTr="00E11638">
        <w:tc>
          <w:tcPr>
            <w:tcW w:w="2088" w:type="dxa"/>
          </w:tcPr>
          <w:p w:rsidR="00EE4E15" w:rsidRDefault="00EE4E15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EE4E15" w:rsidRDefault="00EE4E15" w:rsidP="00762FCA">
            <w:pPr>
              <w:rPr>
                <w:lang w:val="en-US"/>
              </w:rPr>
            </w:pPr>
            <w:r>
              <w:rPr>
                <w:lang w:val="en-US"/>
              </w:rPr>
              <w:t>Embankment volume</w:t>
            </w:r>
          </w:p>
        </w:tc>
        <w:tc>
          <w:tcPr>
            <w:tcW w:w="3060" w:type="dxa"/>
          </w:tcPr>
          <w:p w:rsidR="00EE4E15" w:rsidRDefault="00EE4E15" w:rsidP="00762FCA">
            <w:pPr>
              <w:rPr>
                <w:lang w:val="en-US"/>
              </w:rPr>
            </w:pPr>
            <w:r>
              <w:rPr>
                <w:lang w:val="en-US"/>
              </w:rPr>
              <w:t xml:space="preserve">In cubic yard </w:t>
            </w:r>
          </w:p>
        </w:tc>
        <w:tc>
          <w:tcPr>
            <w:tcW w:w="2880" w:type="dxa"/>
          </w:tcPr>
          <w:p w:rsidR="00EE4E15" w:rsidRDefault="00EE4E15" w:rsidP="00762FCA">
            <w:pPr>
              <w:rPr>
                <w:lang w:val="en-US"/>
              </w:rPr>
            </w:pPr>
          </w:p>
        </w:tc>
      </w:tr>
      <w:tr w:rsidR="00EE4E15" w:rsidTr="00E11638">
        <w:tc>
          <w:tcPr>
            <w:tcW w:w="2088" w:type="dxa"/>
          </w:tcPr>
          <w:p w:rsidR="00EE4E15" w:rsidRDefault="00EE4E15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EE4E15" w:rsidRDefault="00EE4E15" w:rsidP="00762FCA">
            <w:pPr>
              <w:rPr>
                <w:lang w:val="en-US"/>
              </w:rPr>
            </w:pPr>
            <w:r>
              <w:rPr>
                <w:lang w:val="en-US"/>
              </w:rPr>
              <w:t xml:space="preserve">No. spare parts kit </w:t>
            </w:r>
          </w:p>
        </w:tc>
        <w:tc>
          <w:tcPr>
            <w:tcW w:w="3060" w:type="dxa"/>
          </w:tcPr>
          <w:p w:rsidR="00EE4E15" w:rsidRDefault="00EE4E15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EE4E15" w:rsidRDefault="00EE4E15" w:rsidP="00762FCA">
            <w:pPr>
              <w:rPr>
                <w:lang w:val="en-US"/>
              </w:rPr>
            </w:pPr>
          </w:p>
        </w:tc>
      </w:tr>
      <w:tr w:rsidR="00EE4E15" w:rsidTr="00E11638">
        <w:tc>
          <w:tcPr>
            <w:tcW w:w="2088" w:type="dxa"/>
          </w:tcPr>
          <w:p w:rsidR="00EE4E15" w:rsidRDefault="00EE4E15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EE4E15" w:rsidRDefault="00EE4E15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EE4E15" w:rsidRDefault="00EE4E15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EE4E15" w:rsidRDefault="00EE4E15" w:rsidP="00762FCA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762FCA" w:rsidP="00762FCA">
            <w:pPr>
              <w:rPr>
                <w:lang w:val="en-US"/>
              </w:rPr>
            </w:pPr>
            <w:r>
              <w:rPr>
                <w:lang w:val="en-US"/>
              </w:rPr>
              <w:t>Temporary barrier rail</w:t>
            </w:r>
          </w:p>
        </w:tc>
        <w:tc>
          <w:tcPr>
            <w:tcW w:w="1890" w:type="dxa"/>
          </w:tcPr>
          <w:p w:rsidR="00762FCA" w:rsidRDefault="00762FCA" w:rsidP="00762FCA">
            <w:pPr>
              <w:rPr>
                <w:lang w:val="en-US"/>
              </w:rPr>
            </w:pPr>
            <w:r>
              <w:rPr>
                <w:lang w:val="en-US"/>
              </w:rPr>
              <w:t>Start station</w:t>
            </w:r>
          </w:p>
        </w:tc>
        <w:tc>
          <w:tcPr>
            <w:tcW w:w="306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62FCA" w:rsidRDefault="00762FCA" w:rsidP="00762FCA">
            <w:pPr>
              <w:rPr>
                <w:lang w:val="en-US"/>
              </w:rPr>
            </w:pPr>
            <w:r>
              <w:rPr>
                <w:lang w:val="en-US"/>
              </w:rPr>
              <w:t>End station</w:t>
            </w:r>
          </w:p>
        </w:tc>
        <w:tc>
          <w:tcPr>
            <w:tcW w:w="306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62FCA" w:rsidRDefault="00762FCA" w:rsidP="00762FCA">
            <w:pPr>
              <w:rPr>
                <w:lang w:val="en-US"/>
              </w:rPr>
            </w:pPr>
            <w:r>
              <w:rPr>
                <w:lang w:val="en-US"/>
              </w:rPr>
              <w:t xml:space="preserve">Length </w:t>
            </w:r>
          </w:p>
        </w:tc>
        <w:tc>
          <w:tcPr>
            <w:tcW w:w="306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62FCA" w:rsidRDefault="00762FCA" w:rsidP="00762FCA">
            <w:pPr>
              <w:rPr>
                <w:lang w:val="en-US"/>
              </w:rPr>
            </w:pPr>
            <w:r>
              <w:rPr>
                <w:lang w:val="en-US"/>
              </w:rPr>
              <w:t xml:space="preserve">Material </w:t>
            </w:r>
          </w:p>
        </w:tc>
        <w:tc>
          <w:tcPr>
            <w:tcW w:w="3060" w:type="dxa"/>
          </w:tcPr>
          <w:p w:rsidR="00762FCA" w:rsidRDefault="00762FCA" w:rsidP="00762FCA">
            <w:pPr>
              <w:rPr>
                <w:lang w:val="en-US"/>
              </w:rPr>
            </w:pPr>
            <w:r>
              <w:rPr>
                <w:lang w:val="en-US"/>
              </w:rPr>
              <w:t>Steel or concrete</w:t>
            </w:r>
          </w:p>
        </w:tc>
        <w:tc>
          <w:tcPr>
            <w:tcW w:w="288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62FCA" w:rsidRDefault="00762FCA" w:rsidP="00762FCA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</w:p>
        </w:tc>
        <w:tc>
          <w:tcPr>
            <w:tcW w:w="306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62FCA" w:rsidRDefault="00762FCA" w:rsidP="00762FCA">
            <w:pPr>
              <w:rPr>
                <w:lang w:val="en-US"/>
              </w:rPr>
            </w:pPr>
            <w:r>
              <w:rPr>
                <w:lang w:val="en-US"/>
              </w:rPr>
              <w:t xml:space="preserve">Anchored </w:t>
            </w:r>
          </w:p>
        </w:tc>
        <w:tc>
          <w:tcPr>
            <w:tcW w:w="3060" w:type="dxa"/>
          </w:tcPr>
          <w:p w:rsidR="00762FCA" w:rsidRDefault="00762FCA" w:rsidP="00762FCA">
            <w:pPr>
              <w:rPr>
                <w:lang w:val="en-US"/>
              </w:rPr>
            </w:pPr>
            <w:r>
              <w:rPr>
                <w:lang w:val="en-US"/>
              </w:rPr>
              <w:t>Yes or no</w:t>
            </w:r>
          </w:p>
        </w:tc>
        <w:tc>
          <w:tcPr>
            <w:tcW w:w="288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</w:tr>
      <w:tr w:rsidR="0064329E" w:rsidTr="00E11638">
        <w:tc>
          <w:tcPr>
            <w:tcW w:w="2088" w:type="dxa"/>
          </w:tcPr>
          <w:p w:rsidR="0064329E" w:rsidRDefault="0064329E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4329E" w:rsidRDefault="0064329E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64329E" w:rsidRDefault="0064329E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64329E" w:rsidRDefault="0064329E" w:rsidP="00762FCA">
            <w:pPr>
              <w:rPr>
                <w:lang w:val="en-US"/>
              </w:rPr>
            </w:pPr>
          </w:p>
        </w:tc>
      </w:tr>
      <w:tr w:rsidR="0064329E" w:rsidTr="00E11638">
        <w:tc>
          <w:tcPr>
            <w:tcW w:w="2088" w:type="dxa"/>
          </w:tcPr>
          <w:p w:rsidR="0064329E" w:rsidRDefault="0064329E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4329E" w:rsidRDefault="0064329E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64329E" w:rsidRDefault="0064329E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64329E" w:rsidRDefault="0064329E" w:rsidP="00762FCA">
            <w:pPr>
              <w:rPr>
                <w:lang w:val="en-US"/>
              </w:rPr>
            </w:pPr>
          </w:p>
        </w:tc>
      </w:tr>
      <w:tr w:rsidR="00BA4C13" w:rsidTr="00E11638">
        <w:tc>
          <w:tcPr>
            <w:tcW w:w="2088" w:type="dxa"/>
          </w:tcPr>
          <w:p w:rsidR="00BA4C13" w:rsidRDefault="00BA4C13" w:rsidP="00762FCA">
            <w:pPr>
              <w:rPr>
                <w:lang w:val="en-US"/>
              </w:rPr>
            </w:pPr>
            <w:r>
              <w:rPr>
                <w:lang w:val="en-US"/>
              </w:rPr>
              <w:t xml:space="preserve">Safety  closure </w:t>
            </w:r>
          </w:p>
        </w:tc>
        <w:tc>
          <w:tcPr>
            <w:tcW w:w="1890" w:type="dxa"/>
          </w:tcPr>
          <w:p w:rsidR="00BA4C13" w:rsidRDefault="00BA4C13" w:rsidP="00762FCA">
            <w:pPr>
              <w:rPr>
                <w:lang w:val="en-US"/>
              </w:rPr>
            </w:pPr>
            <w:r>
              <w:rPr>
                <w:lang w:val="en-US"/>
              </w:rPr>
              <w:t xml:space="preserve">Station </w:t>
            </w:r>
          </w:p>
        </w:tc>
        <w:tc>
          <w:tcPr>
            <w:tcW w:w="3060" w:type="dxa"/>
          </w:tcPr>
          <w:p w:rsidR="00BA4C13" w:rsidRDefault="00BA4C13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BA4C13" w:rsidRDefault="00BA4C13" w:rsidP="00762FCA">
            <w:pPr>
              <w:rPr>
                <w:lang w:val="en-US"/>
              </w:rPr>
            </w:pPr>
          </w:p>
        </w:tc>
      </w:tr>
      <w:tr w:rsidR="00BA4C13" w:rsidTr="00E11638">
        <w:tc>
          <w:tcPr>
            <w:tcW w:w="2088" w:type="dxa"/>
          </w:tcPr>
          <w:p w:rsidR="00BA4C13" w:rsidRDefault="00BA4C13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A4C13" w:rsidRDefault="00BA4C13" w:rsidP="00762FCA">
            <w:pPr>
              <w:rPr>
                <w:lang w:val="en-US"/>
              </w:rPr>
            </w:pPr>
            <w:r>
              <w:rPr>
                <w:lang w:val="en-US"/>
              </w:rPr>
              <w:t xml:space="preserve">Closure type </w:t>
            </w:r>
          </w:p>
        </w:tc>
        <w:tc>
          <w:tcPr>
            <w:tcW w:w="3060" w:type="dxa"/>
          </w:tcPr>
          <w:p w:rsidR="00BA4C13" w:rsidRDefault="00BA4C13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BA4C13" w:rsidRDefault="00BA4C13" w:rsidP="00762FCA">
            <w:pPr>
              <w:rPr>
                <w:lang w:val="en-US"/>
              </w:rPr>
            </w:pPr>
          </w:p>
        </w:tc>
      </w:tr>
      <w:tr w:rsidR="00BA4C13" w:rsidTr="00E11638">
        <w:tc>
          <w:tcPr>
            <w:tcW w:w="2088" w:type="dxa"/>
          </w:tcPr>
          <w:p w:rsidR="00BA4C13" w:rsidRDefault="00BA4C13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A4C13" w:rsidRDefault="00BA4C13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BA4C13" w:rsidRDefault="00BA4C13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BA4C13" w:rsidRDefault="00BA4C13" w:rsidP="00762FCA">
            <w:pPr>
              <w:rPr>
                <w:lang w:val="en-US"/>
              </w:rPr>
            </w:pPr>
          </w:p>
        </w:tc>
      </w:tr>
      <w:tr w:rsidR="00BA4C13" w:rsidTr="00E11638">
        <w:tc>
          <w:tcPr>
            <w:tcW w:w="2088" w:type="dxa"/>
          </w:tcPr>
          <w:p w:rsidR="00BA4C13" w:rsidRDefault="00BA4C13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BA4C13" w:rsidRDefault="00BA4C13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BA4C13" w:rsidRDefault="00BA4C13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BA4C13" w:rsidRDefault="00BA4C13" w:rsidP="00762FCA">
            <w:pPr>
              <w:rPr>
                <w:lang w:val="en-US"/>
              </w:rPr>
            </w:pPr>
          </w:p>
        </w:tc>
      </w:tr>
      <w:tr w:rsidR="0064329E" w:rsidTr="00E11638">
        <w:tc>
          <w:tcPr>
            <w:tcW w:w="2088" w:type="dxa"/>
          </w:tcPr>
          <w:p w:rsidR="0064329E" w:rsidRDefault="0064329E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4329E" w:rsidRDefault="0064329E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64329E" w:rsidRDefault="0064329E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64329E" w:rsidRDefault="0064329E" w:rsidP="00762FCA">
            <w:pPr>
              <w:rPr>
                <w:lang w:val="en-US"/>
              </w:rPr>
            </w:pPr>
          </w:p>
        </w:tc>
      </w:tr>
      <w:tr w:rsidR="0064329E" w:rsidTr="00E11638">
        <w:tc>
          <w:tcPr>
            <w:tcW w:w="2088" w:type="dxa"/>
          </w:tcPr>
          <w:p w:rsidR="0064329E" w:rsidRDefault="00526DA9" w:rsidP="00762FC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Concrete guardrail</w:t>
            </w:r>
          </w:p>
        </w:tc>
        <w:tc>
          <w:tcPr>
            <w:tcW w:w="1890" w:type="dxa"/>
          </w:tcPr>
          <w:p w:rsidR="0064329E" w:rsidRDefault="0064329E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64329E" w:rsidRDefault="0064329E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64329E" w:rsidRDefault="0064329E" w:rsidP="00762FCA">
            <w:pPr>
              <w:rPr>
                <w:lang w:val="en-US"/>
              </w:rPr>
            </w:pPr>
          </w:p>
        </w:tc>
      </w:tr>
      <w:tr w:rsidR="0064329E" w:rsidTr="00E11638">
        <w:tc>
          <w:tcPr>
            <w:tcW w:w="2088" w:type="dxa"/>
          </w:tcPr>
          <w:p w:rsidR="0064329E" w:rsidRDefault="0064329E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4329E" w:rsidRDefault="0064329E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64329E" w:rsidRDefault="0064329E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64329E" w:rsidRDefault="0064329E" w:rsidP="00762FCA">
            <w:pPr>
              <w:rPr>
                <w:lang w:val="en-US"/>
              </w:rPr>
            </w:pPr>
          </w:p>
        </w:tc>
      </w:tr>
      <w:tr w:rsidR="0064329E" w:rsidTr="00E11638">
        <w:tc>
          <w:tcPr>
            <w:tcW w:w="2088" w:type="dxa"/>
          </w:tcPr>
          <w:p w:rsidR="0064329E" w:rsidRDefault="0064329E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64329E" w:rsidRDefault="0064329E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64329E" w:rsidRDefault="0064329E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64329E" w:rsidRDefault="0064329E" w:rsidP="00762FCA">
            <w:pPr>
              <w:rPr>
                <w:lang w:val="en-US"/>
              </w:rPr>
            </w:pPr>
          </w:p>
        </w:tc>
      </w:tr>
      <w:tr w:rsidR="0064329E" w:rsidTr="00E11638">
        <w:tc>
          <w:tcPr>
            <w:tcW w:w="2088" w:type="dxa"/>
          </w:tcPr>
          <w:p w:rsidR="0064329E" w:rsidRDefault="0064329E" w:rsidP="00762FCA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890" w:type="dxa"/>
          </w:tcPr>
          <w:p w:rsidR="0064329E" w:rsidRDefault="0064329E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64329E" w:rsidRDefault="0064329E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64329E" w:rsidRDefault="0064329E" w:rsidP="00762FCA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  <w:vMerge w:val="restart"/>
          </w:tcPr>
          <w:p w:rsidR="00762FCA" w:rsidRDefault="00762FCA" w:rsidP="00762FCA">
            <w:pPr>
              <w:rPr>
                <w:lang w:val="en-US"/>
              </w:rPr>
            </w:pPr>
            <w:r>
              <w:rPr>
                <w:lang w:val="en-US"/>
              </w:rPr>
              <w:t xml:space="preserve">Specifications </w:t>
            </w:r>
          </w:p>
        </w:tc>
        <w:tc>
          <w:tcPr>
            <w:tcW w:w="189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  <w:vMerge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62FCA" w:rsidRDefault="00762FCA" w:rsidP="00762FCA">
            <w:pPr>
              <w:rPr>
                <w:lang w:val="en-US"/>
              </w:rPr>
            </w:pPr>
          </w:p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</w:tr>
      <w:tr w:rsidR="00762FCA" w:rsidTr="00E11638">
        <w:tc>
          <w:tcPr>
            <w:tcW w:w="2088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306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  <w:tc>
          <w:tcPr>
            <w:tcW w:w="2880" w:type="dxa"/>
          </w:tcPr>
          <w:p w:rsidR="00762FCA" w:rsidRDefault="00762FCA" w:rsidP="00762FCA">
            <w:pPr>
              <w:rPr>
                <w:lang w:val="en-US"/>
              </w:rPr>
            </w:pPr>
          </w:p>
        </w:tc>
      </w:tr>
    </w:tbl>
    <w:p w:rsidR="00024052" w:rsidRPr="00B35D6B" w:rsidRDefault="00024052" w:rsidP="004B4DCF">
      <w:pPr>
        <w:pStyle w:val="FPDescription"/>
      </w:pPr>
    </w:p>
    <w:sectPr w:rsidR="00024052" w:rsidRPr="00B35D6B" w:rsidSect="00315B08">
      <w:pgSz w:w="12240" w:h="15840" w:code="1"/>
      <w:pgMar w:top="1440" w:right="758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804" w:rsidRDefault="008C4804" w:rsidP="005251B4">
      <w:r>
        <w:separator/>
      </w:r>
    </w:p>
  </w:endnote>
  <w:endnote w:type="continuationSeparator" w:id="0">
    <w:p w:rsidR="008C4804" w:rsidRDefault="008C4804" w:rsidP="00525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804" w:rsidRDefault="008C4804" w:rsidP="005251B4">
      <w:r>
        <w:separator/>
      </w:r>
    </w:p>
  </w:footnote>
  <w:footnote w:type="continuationSeparator" w:id="0">
    <w:p w:rsidR="008C4804" w:rsidRDefault="008C4804" w:rsidP="00525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2576A3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EA7C1E3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9C5774D"/>
    <w:multiLevelType w:val="hybridMultilevel"/>
    <w:tmpl w:val="3BA47B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1675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B9F1487"/>
    <w:multiLevelType w:val="hybridMultilevel"/>
    <w:tmpl w:val="6F9E6B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432332"/>
    <w:multiLevelType w:val="hybridMultilevel"/>
    <w:tmpl w:val="EF4C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B5B10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54E1810"/>
    <w:multiLevelType w:val="multilevel"/>
    <w:tmpl w:val="682CE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593529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7990E3E"/>
    <w:multiLevelType w:val="hybridMultilevel"/>
    <w:tmpl w:val="02720B68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C18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CD31D2"/>
    <w:multiLevelType w:val="hybridMultilevel"/>
    <w:tmpl w:val="E5A23F3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6442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7AD56D5"/>
    <w:multiLevelType w:val="hybridMultilevel"/>
    <w:tmpl w:val="FF3E9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C5B36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FD81C95"/>
    <w:multiLevelType w:val="hybridMultilevel"/>
    <w:tmpl w:val="682CED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4B11FF0"/>
    <w:multiLevelType w:val="hybridMultilevel"/>
    <w:tmpl w:val="FB1AB7DC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0111F"/>
    <w:multiLevelType w:val="hybridMultilevel"/>
    <w:tmpl w:val="F9FCBA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8BF345B"/>
    <w:multiLevelType w:val="hybridMultilevel"/>
    <w:tmpl w:val="75A262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F8049CE"/>
    <w:multiLevelType w:val="hybridMultilevel"/>
    <w:tmpl w:val="2B641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E15B1"/>
    <w:multiLevelType w:val="hybridMultilevel"/>
    <w:tmpl w:val="B0C643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FEC6320"/>
    <w:multiLevelType w:val="hybridMultilevel"/>
    <w:tmpl w:val="3D9CF040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01216"/>
    <w:multiLevelType w:val="hybridMultilevel"/>
    <w:tmpl w:val="F5C297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B7310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D3E6F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B578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30633AA"/>
    <w:multiLevelType w:val="hybridMultilevel"/>
    <w:tmpl w:val="5E660C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9C153E8"/>
    <w:multiLevelType w:val="hybridMultilevel"/>
    <w:tmpl w:val="42D8AAC6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747F8"/>
    <w:multiLevelType w:val="hybridMultilevel"/>
    <w:tmpl w:val="78889FDE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4476B"/>
    <w:multiLevelType w:val="multilevel"/>
    <w:tmpl w:val="389C4C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25207CE"/>
    <w:multiLevelType w:val="hybridMultilevel"/>
    <w:tmpl w:val="B8CAA9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6560E29"/>
    <w:multiLevelType w:val="hybridMultilevel"/>
    <w:tmpl w:val="B75A6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9034616"/>
    <w:multiLevelType w:val="hybridMultilevel"/>
    <w:tmpl w:val="0DBE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A700D"/>
    <w:multiLevelType w:val="hybridMultilevel"/>
    <w:tmpl w:val="E3FA92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B47373B"/>
    <w:multiLevelType w:val="hybridMultilevel"/>
    <w:tmpl w:val="3AAC566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50E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8"/>
  </w:num>
  <w:num w:numId="5">
    <w:abstractNumId w:val="23"/>
  </w:num>
  <w:num w:numId="6">
    <w:abstractNumId w:val="25"/>
  </w:num>
  <w:num w:numId="7">
    <w:abstractNumId w:val="35"/>
  </w:num>
  <w:num w:numId="8">
    <w:abstractNumId w:val="24"/>
  </w:num>
  <w:num w:numId="9">
    <w:abstractNumId w:val="17"/>
  </w:num>
  <w:num w:numId="10">
    <w:abstractNumId w:val="13"/>
  </w:num>
  <w:num w:numId="11">
    <w:abstractNumId w:val="15"/>
  </w:num>
  <w:num w:numId="12">
    <w:abstractNumId w:val="19"/>
  </w:num>
  <w:num w:numId="13">
    <w:abstractNumId w:val="18"/>
  </w:num>
  <w:num w:numId="14">
    <w:abstractNumId w:val="33"/>
  </w:num>
  <w:num w:numId="15">
    <w:abstractNumId w:val="26"/>
  </w:num>
  <w:num w:numId="16">
    <w:abstractNumId w:val="30"/>
  </w:num>
  <w:num w:numId="17">
    <w:abstractNumId w:val="14"/>
  </w:num>
  <w:num w:numId="18">
    <w:abstractNumId w:val="31"/>
  </w:num>
  <w:num w:numId="19">
    <w:abstractNumId w:val="7"/>
  </w:num>
  <w:num w:numId="20">
    <w:abstractNumId w:val="22"/>
  </w:num>
  <w:num w:numId="21">
    <w:abstractNumId w:val="6"/>
  </w:num>
  <w:num w:numId="22">
    <w:abstractNumId w:val="20"/>
  </w:num>
  <w:num w:numId="23">
    <w:abstractNumId w:val="27"/>
  </w:num>
  <w:num w:numId="24">
    <w:abstractNumId w:val="34"/>
  </w:num>
  <w:num w:numId="25">
    <w:abstractNumId w:val="11"/>
  </w:num>
  <w:num w:numId="26">
    <w:abstractNumId w:val="28"/>
  </w:num>
  <w:num w:numId="27">
    <w:abstractNumId w:val="1"/>
  </w:num>
  <w:num w:numId="28">
    <w:abstractNumId w:val="0"/>
  </w:num>
  <w:num w:numId="29">
    <w:abstractNumId w:val="21"/>
  </w:num>
  <w:num w:numId="30">
    <w:abstractNumId w:val="9"/>
  </w:num>
  <w:num w:numId="31">
    <w:abstractNumId w:val="4"/>
  </w:num>
  <w:num w:numId="32">
    <w:abstractNumId w:val="16"/>
  </w:num>
  <w:num w:numId="33">
    <w:abstractNumId w:val="32"/>
  </w:num>
  <w:num w:numId="34">
    <w:abstractNumId w:val="2"/>
  </w:num>
  <w:num w:numId="35">
    <w:abstractNumId w:val="5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wNjcytDA1MzQ1MzZX0lEKTi0uzszPAykwMq4FAEXWmFgtAAAA"/>
  </w:docVars>
  <w:rsids>
    <w:rsidRoot w:val="007430FB"/>
    <w:rsid w:val="00001002"/>
    <w:rsid w:val="00001D27"/>
    <w:rsid w:val="00004E74"/>
    <w:rsid w:val="00004FB3"/>
    <w:rsid w:val="00007F86"/>
    <w:rsid w:val="00013C5D"/>
    <w:rsid w:val="00024052"/>
    <w:rsid w:val="0002579D"/>
    <w:rsid w:val="000362A0"/>
    <w:rsid w:val="00042897"/>
    <w:rsid w:val="0005478B"/>
    <w:rsid w:val="000573CA"/>
    <w:rsid w:val="00057A10"/>
    <w:rsid w:val="00060F0E"/>
    <w:rsid w:val="0006670A"/>
    <w:rsid w:val="0007003F"/>
    <w:rsid w:val="000724E2"/>
    <w:rsid w:val="00072DC4"/>
    <w:rsid w:val="00074BC8"/>
    <w:rsid w:val="000853A1"/>
    <w:rsid w:val="000942C4"/>
    <w:rsid w:val="000A2C33"/>
    <w:rsid w:val="000B33AB"/>
    <w:rsid w:val="000D1C8B"/>
    <w:rsid w:val="000E0780"/>
    <w:rsid w:val="000E59B6"/>
    <w:rsid w:val="000E7BF4"/>
    <w:rsid w:val="000F1B17"/>
    <w:rsid w:val="000F721D"/>
    <w:rsid w:val="001025E3"/>
    <w:rsid w:val="0010575B"/>
    <w:rsid w:val="001145C4"/>
    <w:rsid w:val="0011500C"/>
    <w:rsid w:val="00116534"/>
    <w:rsid w:val="001213E2"/>
    <w:rsid w:val="001218D5"/>
    <w:rsid w:val="001222A5"/>
    <w:rsid w:val="00132FC0"/>
    <w:rsid w:val="001330A5"/>
    <w:rsid w:val="001337A5"/>
    <w:rsid w:val="00147CCC"/>
    <w:rsid w:val="001559E1"/>
    <w:rsid w:val="00160512"/>
    <w:rsid w:val="00170E3A"/>
    <w:rsid w:val="00171BD0"/>
    <w:rsid w:val="00174170"/>
    <w:rsid w:val="00181430"/>
    <w:rsid w:val="00195BD1"/>
    <w:rsid w:val="001A62F8"/>
    <w:rsid w:val="001B53A6"/>
    <w:rsid w:val="001C41DB"/>
    <w:rsid w:val="002006CE"/>
    <w:rsid w:val="00203F35"/>
    <w:rsid w:val="00207863"/>
    <w:rsid w:val="00210125"/>
    <w:rsid w:val="00215EAA"/>
    <w:rsid w:val="002170ED"/>
    <w:rsid w:val="00217FB1"/>
    <w:rsid w:val="00227706"/>
    <w:rsid w:val="00230CD9"/>
    <w:rsid w:val="00233125"/>
    <w:rsid w:val="00243D67"/>
    <w:rsid w:val="002544E7"/>
    <w:rsid w:val="00255DFD"/>
    <w:rsid w:val="0025669D"/>
    <w:rsid w:val="00286C17"/>
    <w:rsid w:val="00287888"/>
    <w:rsid w:val="00296B92"/>
    <w:rsid w:val="002B103A"/>
    <w:rsid w:val="002B5414"/>
    <w:rsid w:val="002C5CBF"/>
    <w:rsid w:val="002C62FB"/>
    <w:rsid w:val="002D546D"/>
    <w:rsid w:val="002D5E78"/>
    <w:rsid w:val="002D7076"/>
    <w:rsid w:val="002D7286"/>
    <w:rsid w:val="002E096B"/>
    <w:rsid w:val="002E490F"/>
    <w:rsid w:val="002F6472"/>
    <w:rsid w:val="002F682A"/>
    <w:rsid w:val="00301D69"/>
    <w:rsid w:val="0030326F"/>
    <w:rsid w:val="00315B08"/>
    <w:rsid w:val="003177BB"/>
    <w:rsid w:val="003272AA"/>
    <w:rsid w:val="00331729"/>
    <w:rsid w:val="00337B42"/>
    <w:rsid w:val="0034115D"/>
    <w:rsid w:val="00343F04"/>
    <w:rsid w:val="00352093"/>
    <w:rsid w:val="003567BF"/>
    <w:rsid w:val="00384A7E"/>
    <w:rsid w:val="0038662E"/>
    <w:rsid w:val="003A03E6"/>
    <w:rsid w:val="003B18F5"/>
    <w:rsid w:val="003B6C1D"/>
    <w:rsid w:val="003C2793"/>
    <w:rsid w:val="003C6F38"/>
    <w:rsid w:val="003E0547"/>
    <w:rsid w:val="003E5113"/>
    <w:rsid w:val="003F7537"/>
    <w:rsid w:val="00404CAA"/>
    <w:rsid w:val="004256CD"/>
    <w:rsid w:val="00440F90"/>
    <w:rsid w:val="004425FF"/>
    <w:rsid w:val="00445587"/>
    <w:rsid w:val="00450517"/>
    <w:rsid w:val="004521C0"/>
    <w:rsid w:val="00464ECE"/>
    <w:rsid w:val="0047603F"/>
    <w:rsid w:val="004B4DCF"/>
    <w:rsid w:val="004C4877"/>
    <w:rsid w:val="004C763C"/>
    <w:rsid w:val="004C7920"/>
    <w:rsid w:val="004C7DD7"/>
    <w:rsid w:val="004E0D3D"/>
    <w:rsid w:val="004E175F"/>
    <w:rsid w:val="004F0BD2"/>
    <w:rsid w:val="004F2B87"/>
    <w:rsid w:val="004F7B5C"/>
    <w:rsid w:val="00500229"/>
    <w:rsid w:val="00506BD1"/>
    <w:rsid w:val="005251B4"/>
    <w:rsid w:val="00526AB9"/>
    <w:rsid w:val="00526DA9"/>
    <w:rsid w:val="0053319D"/>
    <w:rsid w:val="00534B50"/>
    <w:rsid w:val="0054073D"/>
    <w:rsid w:val="0054386F"/>
    <w:rsid w:val="00545DA1"/>
    <w:rsid w:val="00556137"/>
    <w:rsid w:val="00580B81"/>
    <w:rsid w:val="00581DD5"/>
    <w:rsid w:val="005905C9"/>
    <w:rsid w:val="005917BA"/>
    <w:rsid w:val="00592CB5"/>
    <w:rsid w:val="00592E22"/>
    <w:rsid w:val="0059739F"/>
    <w:rsid w:val="005A2674"/>
    <w:rsid w:val="005B0AB9"/>
    <w:rsid w:val="005C3FF0"/>
    <w:rsid w:val="005C734D"/>
    <w:rsid w:val="005D15CD"/>
    <w:rsid w:val="005D58FD"/>
    <w:rsid w:val="005D6988"/>
    <w:rsid w:val="005E73CB"/>
    <w:rsid w:val="005F4483"/>
    <w:rsid w:val="00612260"/>
    <w:rsid w:val="00614CC1"/>
    <w:rsid w:val="006335E8"/>
    <w:rsid w:val="00634975"/>
    <w:rsid w:val="00640311"/>
    <w:rsid w:val="0064329E"/>
    <w:rsid w:val="00643531"/>
    <w:rsid w:val="00656B37"/>
    <w:rsid w:val="00667DD0"/>
    <w:rsid w:val="00672E88"/>
    <w:rsid w:val="006815FD"/>
    <w:rsid w:val="00695AF6"/>
    <w:rsid w:val="006B5C05"/>
    <w:rsid w:val="006C5739"/>
    <w:rsid w:val="006D390A"/>
    <w:rsid w:val="006D6648"/>
    <w:rsid w:val="006E4616"/>
    <w:rsid w:val="006E7DB5"/>
    <w:rsid w:val="006F0BF7"/>
    <w:rsid w:val="00727F76"/>
    <w:rsid w:val="00732404"/>
    <w:rsid w:val="007405BA"/>
    <w:rsid w:val="007430FB"/>
    <w:rsid w:val="007439AC"/>
    <w:rsid w:val="00746DD7"/>
    <w:rsid w:val="0075057A"/>
    <w:rsid w:val="00751E1F"/>
    <w:rsid w:val="00753596"/>
    <w:rsid w:val="00762FCA"/>
    <w:rsid w:val="0076417E"/>
    <w:rsid w:val="00783EF4"/>
    <w:rsid w:val="007868A6"/>
    <w:rsid w:val="007A2547"/>
    <w:rsid w:val="007A2BC7"/>
    <w:rsid w:val="007B560D"/>
    <w:rsid w:val="007B682B"/>
    <w:rsid w:val="007C1D44"/>
    <w:rsid w:val="007C2B6B"/>
    <w:rsid w:val="007C36BD"/>
    <w:rsid w:val="007D5C9C"/>
    <w:rsid w:val="007D7F73"/>
    <w:rsid w:val="007E2BF2"/>
    <w:rsid w:val="007E3781"/>
    <w:rsid w:val="007F082E"/>
    <w:rsid w:val="007F41B4"/>
    <w:rsid w:val="007F60EB"/>
    <w:rsid w:val="00801DCC"/>
    <w:rsid w:val="00810083"/>
    <w:rsid w:val="00814862"/>
    <w:rsid w:val="0082414D"/>
    <w:rsid w:val="00832ED1"/>
    <w:rsid w:val="008348DF"/>
    <w:rsid w:val="008355A3"/>
    <w:rsid w:val="0084215F"/>
    <w:rsid w:val="00847B8A"/>
    <w:rsid w:val="008605D0"/>
    <w:rsid w:val="008623DC"/>
    <w:rsid w:val="00863336"/>
    <w:rsid w:val="00872655"/>
    <w:rsid w:val="00880BD8"/>
    <w:rsid w:val="0088403E"/>
    <w:rsid w:val="00887193"/>
    <w:rsid w:val="00893A98"/>
    <w:rsid w:val="008A134A"/>
    <w:rsid w:val="008A1D44"/>
    <w:rsid w:val="008C4804"/>
    <w:rsid w:val="008E5CFD"/>
    <w:rsid w:val="008E6AB7"/>
    <w:rsid w:val="008E7ED4"/>
    <w:rsid w:val="008F09B9"/>
    <w:rsid w:val="008F478B"/>
    <w:rsid w:val="009075F1"/>
    <w:rsid w:val="009158AC"/>
    <w:rsid w:val="00932A13"/>
    <w:rsid w:val="009341B1"/>
    <w:rsid w:val="00935125"/>
    <w:rsid w:val="00953240"/>
    <w:rsid w:val="009565E8"/>
    <w:rsid w:val="009571D8"/>
    <w:rsid w:val="009630F4"/>
    <w:rsid w:val="00965D19"/>
    <w:rsid w:val="00973EFB"/>
    <w:rsid w:val="009810BF"/>
    <w:rsid w:val="00985128"/>
    <w:rsid w:val="009959B0"/>
    <w:rsid w:val="009A2BB9"/>
    <w:rsid w:val="009A4D9E"/>
    <w:rsid w:val="009B0BC7"/>
    <w:rsid w:val="009B26EC"/>
    <w:rsid w:val="009B2D01"/>
    <w:rsid w:val="009B2F0B"/>
    <w:rsid w:val="009B3185"/>
    <w:rsid w:val="009C05AB"/>
    <w:rsid w:val="009C0E35"/>
    <w:rsid w:val="009C497F"/>
    <w:rsid w:val="009D30AD"/>
    <w:rsid w:val="009D3DE5"/>
    <w:rsid w:val="009E49A3"/>
    <w:rsid w:val="009E52A5"/>
    <w:rsid w:val="009F3B04"/>
    <w:rsid w:val="009F4F1E"/>
    <w:rsid w:val="00A01B71"/>
    <w:rsid w:val="00A0227C"/>
    <w:rsid w:val="00A03679"/>
    <w:rsid w:val="00A21CB7"/>
    <w:rsid w:val="00A23162"/>
    <w:rsid w:val="00A231CF"/>
    <w:rsid w:val="00A2378A"/>
    <w:rsid w:val="00A23FAE"/>
    <w:rsid w:val="00A32D69"/>
    <w:rsid w:val="00A34083"/>
    <w:rsid w:val="00A40D81"/>
    <w:rsid w:val="00A51A5D"/>
    <w:rsid w:val="00A54AEE"/>
    <w:rsid w:val="00A633C0"/>
    <w:rsid w:val="00A71D50"/>
    <w:rsid w:val="00A727E4"/>
    <w:rsid w:val="00A72881"/>
    <w:rsid w:val="00A732E6"/>
    <w:rsid w:val="00A810EA"/>
    <w:rsid w:val="00A82E08"/>
    <w:rsid w:val="00A93523"/>
    <w:rsid w:val="00AA2AB7"/>
    <w:rsid w:val="00AA2BFD"/>
    <w:rsid w:val="00AA5ABB"/>
    <w:rsid w:val="00AB1737"/>
    <w:rsid w:val="00AB2657"/>
    <w:rsid w:val="00AB3742"/>
    <w:rsid w:val="00AB38C0"/>
    <w:rsid w:val="00AB6B9A"/>
    <w:rsid w:val="00AD0989"/>
    <w:rsid w:val="00AF2CED"/>
    <w:rsid w:val="00B05D08"/>
    <w:rsid w:val="00B0612B"/>
    <w:rsid w:val="00B11DEE"/>
    <w:rsid w:val="00B12242"/>
    <w:rsid w:val="00B13205"/>
    <w:rsid w:val="00B33871"/>
    <w:rsid w:val="00B34D99"/>
    <w:rsid w:val="00B35D6B"/>
    <w:rsid w:val="00B44269"/>
    <w:rsid w:val="00B50DDE"/>
    <w:rsid w:val="00B51A5F"/>
    <w:rsid w:val="00B51EAC"/>
    <w:rsid w:val="00B52194"/>
    <w:rsid w:val="00B52F01"/>
    <w:rsid w:val="00B658A9"/>
    <w:rsid w:val="00B6608E"/>
    <w:rsid w:val="00B81B7B"/>
    <w:rsid w:val="00B82333"/>
    <w:rsid w:val="00B91D64"/>
    <w:rsid w:val="00BA199A"/>
    <w:rsid w:val="00BA2D2E"/>
    <w:rsid w:val="00BA4405"/>
    <w:rsid w:val="00BA4C13"/>
    <w:rsid w:val="00BB67AC"/>
    <w:rsid w:val="00BB7423"/>
    <w:rsid w:val="00BC0425"/>
    <w:rsid w:val="00BC3B6F"/>
    <w:rsid w:val="00BC6417"/>
    <w:rsid w:val="00BD4CA6"/>
    <w:rsid w:val="00BE1044"/>
    <w:rsid w:val="00BE479D"/>
    <w:rsid w:val="00C07EDD"/>
    <w:rsid w:val="00C1065D"/>
    <w:rsid w:val="00C20DEF"/>
    <w:rsid w:val="00C22ECB"/>
    <w:rsid w:val="00C2401D"/>
    <w:rsid w:val="00C33F34"/>
    <w:rsid w:val="00C35E79"/>
    <w:rsid w:val="00C37DC0"/>
    <w:rsid w:val="00C64991"/>
    <w:rsid w:val="00C81DEB"/>
    <w:rsid w:val="00C81F9B"/>
    <w:rsid w:val="00C844AC"/>
    <w:rsid w:val="00C95586"/>
    <w:rsid w:val="00C96F56"/>
    <w:rsid w:val="00CA10F6"/>
    <w:rsid w:val="00CA1DC6"/>
    <w:rsid w:val="00CB0B99"/>
    <w:rsid w:val="00CC4488"/>
    <w:rsid w:val="00CD68F9"/>
    <w:rsid w:val="00CE330F"/>
    <w:rsid w:val="00CE7947"/>
    <w:rsid w:val="00D034C2"/>
    <w:rsid w:val="00D03EE3"/>
    <w:rsid w:val="00D04B26"/>
    <w:rsid w:val="00D06C90"/>
    <w:rsid w:val="00D16692"/>
    <w:rsid w:val="00D24751"/>
    <w:rsid w:val="00D27B71"/>
    <w:rsid w:val="00D32B7A"/>
    <w:rsid w:val="00D34AA9"/>
    <w:rsid w:val="00D374C9"/>
    <w:rsid w:val="00D4076E"/>
    <w:rsid w:val="00D61DD2"/>
    <w:rsid w:val="00D72CA9"/>
    <w:rsid w:val="00D83C34"/>
    <w:rsid w:val="00D8754F"/>
    <w:rsid w:val="00D959B2"/>
    <w:rsid w:val="00DA0CE2"/>
    <w:rsid w:val="00DA5F0F"/>
    <w:rsid w:val="00DC1C72"/>
    <w:rsid w:val="00DC285A"/>
    <w:rsid w:val="00DC2B7E"/>
    <w:rsid w:val="00DC2DAF"/>
    <w:rsid w:val="00DD7053"/>
    <w:rsid w:val="00DF1B2F"/>
    <w:rsid w:val="00E11638"/>
    <w:rsid w:val="00E157DD"/>
    <w:rsid w:val="00E2659A"/>
    <w:rsid w:val="00E27175"/>
    <w:rsid w:val="00E431D3"/>
    <w:rsid w:val="00E4609D"/>
    <w:rsid w:val="00E5074E"/>
    <w:rsid w:val="00E515B4"/>
    <w:rsid w:val="00E64F0B"/>
    <w:rsid w:val="00E67C90"/>
    <w:rsid w:val="00E81112"/>
    <w:rsid w:val="00E81539"/>
    <w:rsid w:val="00E83202"/>
    <w:rsid w:val="00E86934"/>
    <w:rsid w:val="00E91302"/>
    <w:rsid w:val="00E96797"/>
    <w:rsid w:val="00EA079F"/>
    <w:rsid w:val="00EA3FA9"/>
    <w:rsid w:val="00EA4A28"/>
    <w:rsid w:val="00EA52AB"/>
    <w:rsid w:val="00EA56BC"/>
    <w:rsid w:val="00EB477E"/>
    <w:rsid w:val="00EC00FA"/>
    <w:rsid w:val="00EC2634"/>
    <w:rsid w:val="00EC3FBE"/>
    <w:rsid w:val="00ED3C26"/>
    <w:rsid w:val="00ED6D97"/>
    <w:rsid w:val="00EE4E15"/>
    <w:rsid w:val="00EE59B3"/>
    <w:rsid w:val="00EF340C"/>
    <w:rsid w:val="00EF5C44"/>
    <w:rsid w:val="00EF77BB"/>
    <w:rsid w:val="00F12018"/>
    <w:rsid w:val="00F12923"/>
    <w:rsid w:val="00F179CA"/>
    <w:rsid w:val="00F20A48"/>
    <w:rsid w:val="00F229F6"/>
    <w:rsid w:val="00F279E2"/>
    <w:rsid w:val="00F32B51"/>
    <w:rsid w:val="00F34086"/>
    <w:rsid w:val="00F34FD8"/>
    <w:rsid w:val="00F549D3"/>
    <w:rsid w:val="00F67936"/>
    <w:rsid w:val="00F74DE4"/>
    <w:rsid w:val="00F93545"/>
    <w:rsid w:val="00FA3133"/>
    <w:rsid w:val="00FA629D"/>
    <w:rsid w:val="00FA71BD"/>
    <w:rsid w:val="00FB0A6D"/>
    <w:rsid w:val="00FB2DEC"/>
    <w:rsid w:val="00FB37AE"/>
    <w:rsid w:val="00FB5102"/>
    <w:rsid w:val="00FC0757"/>
    <w:rsid w:val="00FC0E37"/>
    <w:rsid w:val="00FC3098"/>
    <w:rsid w:val="00FD4B8D"/>
    <w:rsid w:val="00FE1EF6"/>
    <w:rsid w:val="00FE46E8"/>
    <w:rsid w:val="00FF7840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FD55AF8-F753-49EE-842A-6DEADF8E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1D3"/>
    <w:rPr>
      <w:lang w:eastAsia="en-US"/>
    </w:rPr>
  </w:style>
  <w:style w:type="paragraph" w:styleId="Heading1">
    <w:name w:val="heading 1"/>
    <w:basedOn w:val="Normal"/>
    <w:next w:val="Normal"/>
    <w:qFormat/>
    <w:rsid w:val="009B0BC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B0BC7"/>
    <w:pPr>
      <w:keepNext/>
      <w:spacing w:before="240" w:after="60"/>
      <w:outlineLvl w:val="1"/>
    </w:pPr>
    <w:rPr>
      <w:rFonts w:ascii="Arial" w:hAnsi="Arial"/>
      <w:b/>
      <w:i/>
      <w:sz w:val="24"/>
      <w:lang w:val="en-US"/>
    </w:rPr>
  </w:style>
  <w:style w:type="paragraph" w:styleId="Heading3">
    <w:name w:val="heading 3"/>
    <w:basedOn w:val="Normal"/>
    <w:next w:val="Normal"/>
    <w:qFormat/>
    <w:rsid w:val="009B0BC7"/>
    <w:pPr>
      <w:keepNext/>
      <w:spacing w:before="240" w:after="60"/>
      <w:outlineLvl w:val="2"/>
    </w:pPr>
    <w:rPr>
      <w:rFonts w:ascii="Arial" w:hAnsi="Arial"/>
      <w:sz w:val="24"/>
      <w:lang w:val="en-US"/>
    </w:rPr>
  </w:style>
  <w:style w:type="paragraph" w:styleId="Heading4">
    <w:name w:val="heading 4"/>
    <w:basedOn w:val="Normal"/>
    <w:next w:val="Normal"/>
    <w:qFormat/>
    <w:rsid w:val="009B0BC7"/>
    <w:pPr>
      <w:keepNext/>
      <w:spacing w:before="240" w:after="60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 Header"/>
    <w:basedOn w:val="Normal"/>
    <w:rsid w:val="009B0BC7"/>
    <w:pPr>
      <w:ind w:right="397"/>
    </w:pPr>
    <w:rPr>
      <w:rFonts w:ascii="Futura-Normal" w:hAnsi="Futura-Normal"/>
      <w:b/>
      <w:i/>
      <w:lang w:val="en-US"/>
    </w:rPr>
  </w:style>
  <w:style w:type="paragraph" w:customStyle="1" w:styleId="FlowOfEvents1">
    <w:name w:val="FlowOfEvents 1"/>
    <w:basedOn w:val="Heading1"/>
    <w:rsid w:val="009B0BC7"/>
  </w:style>
  <w:style w:type="paragraph" w:customStyle="1" w:styleId="FlowOfEvents2">
    <w:name w:val="FlowOfEvents 2"/>
    <w:basedOn w:val="Heading2"/>
    <w:rsid w:val="009B0BC7"/>
    <w:rPr>
      <w:sz w:val="28"/>
    </w:rPr>
  </w:style>
  <w:style w:type="paragraph" w:customStyle="1" w:styleId="FlowOfEvents3">
    <w:name w:val="FlowOfEvents 3"/>
    <w:basedOn w:val="Heading3"/>
    <w:rsid w:val="009B0BC7"/>
    <w:rPr>
      <w:b/>
      <w:bCs/>
      <w:sz w:val="22"/>
    </w:rPr>
  </w:style>
  <w:style w:type="paragraph" w:customStyle="1" w:styleId="FlowOfEvents4">
    <w:name w:val="FlowOfEvents 4"/>
    <w:basedOn w:val="Heading4"/>
    <w:rsid w:val="009B0BC7"/>
    <w:pPr>
      <w:spacing w:before="120"/>
    </w:pPr>
    <w:rPr>
      <w:sz w:val="20"/>
      <w:u w:val="single"/>
    </w:rPr>
  </w:style>
  <w:style w:type="table" w:styleId="TableGrid">
    <w:name w:val="Table Grid"/>
    <w:basedOn w:val="TableNormal"/>
    <w:rsid w:val="006D3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ca"/>
    <w:basedOn w:val="Normal"/>
    <w:next w:val="Normal"/>
    <w:qFormat/>
    <w:rsid w:val="00F549D3"/>
    <w:rPr>
      <w:b/>
      <w:bCs/>
    </w:rPr>
  </w:style>
  <w:style w:type="paragraph" w:customStyle="1" w:styleId="ChangeLog">
    <w:name w:val="ChangeLog"/>
    <w:basedOn w:val="Normal"/>
    <w:rsid w:val="004425FF"/>
    <w:pPr>
      <w:keepNext/>
      <w:spacing w:before="120"/>
      <w:outlineLvl w:val="1"/>
    </w:pPr>
    <w:rPr>
      <w:b/>
    </w:rPr>
  </w:style>
  <w:style w:type="paragraph" w:customStyle="1" w:styleId="ChangeDate">
    <w:name w:val="ChangeDate"/>
    <w:basedOn w:val="Normal"/>
    <w:rsid w:val="004425FF"/>
    <w:pPr>
      <w:keepNext/>
      <w:outlineLvl w:val="1"/>
    </w:pPr>
  </w:style>
  <w:style w:type="paragraph" w:customStyle="1" w:styleId="ChangeDescription">
    <w:name w:val="ChangeDescription"/>
    <w:basedOn w:val="Normal"/>
    <w:rsid w:val="004425FF"/>
    <w:pPr>
      <w:keepNext/>
      <w:outlineLvl w:val="1"/>
    </w:pPr>
  </w:style>
  <w:style w:type="paragraph" w:customStyle="1" w:styleId="Module">
    <w:name w:val="Module"/>
    <w:basedOn w:val="Heading2"/>
    <w:rsid w:val="004425FF"/>
    <w:pPr>
      <w:spacing w:before="120"/>
    </w:pPr>
  </w:style>
  <w:style w:type="paragraph" w:customStyle="1" w:styleId="ModuleName">
    <w:name w:val="ModuleName"/>
    <w:basedOn w:val="Normal"/>
    <w:rsid w:val="004425FF"/>
    <w:pPr>
      <w:keepNext/>
      <w:spacing w:before="120" w:after="60"/>
      <w:outlineLvl w:val="1"/>
    </w:pPr>
    <w:rPr>
      <w:rFonts w:ascii="Arial" w:hAnsi="Arial" w:cs="Arial"/>
      <w:b/>
      <w:sz w:val="24"/>
      <w:szCs w:val="24"/>
    </w:rPr>
  </w:style>
  <w:style w:type="paragraph" w:customStyle="1" w:styleId="ModuleIdentifier">
    <w:name w:val="ModuleIdentifier"/>
    <w:basedOn w:val="Normal"/>
    <w:link w:val="ModuleIdentifierChar"/>
    <w:rsid w:val="004425FF"/>
    <w:pPr>
      <w:keepNext/>
      <w:spacing w:before="60" w:after="60"/>
      <w:outlineLvl w:val="1"/>
    </w:pPr>
    <w:rPr>
      <w:rFonts w:ascii="Arial" w:hAnsi="Arial" w:cs="Arial"/>
      <w:b/>
    </w:rPr>
  </w:style>
  <w:style w:type="paragraph" w:customStyle="1" w:styleId="ModuleIdentifierName">
    <w:name w:val="ModuleIdentifierName"/>
    <w:basedOn w:val="Normal"/>
    <w:rsid w:val="004425FF"/>
    <w:pPr>
      <w:keepNext/>
      <w:spacing w:before="60" w:after="60"/>
      <w:outlineLvl w:val="1"/>
    </w:pPr>
    <w:rPr>
      <w:rFonts w:ascii="Arial" w:hAnsi="Arial" w:cs="Arial"/>
    </w:rPr>
  </w:style>
  <w:style w:type="paragraph" w:customStyle="1" w:styleId="FunctionalPart">
    <w:name w:val="FunctionalPart"/>
    <w:basedOn w:val="Module"/>
    <w:rsid w:val="004425FF"/>
  </w:style>
  <w:style w:type="paragraph" w:customStyle="1" w:styleId="FunctionalPartName">
    <w:name w:val="FunctionalPartName"/>
    <w:basedOn w:val="ModuleName"/>
    <w:rsid w:val="004425FF"/>
  </w:style>
  <w:style w:type="paragraph" w:customStyle="1" w:styleId="FPIdentifier">
    <w:name w:val="FP_Identifier"/>
    <w:basedOn w:val="ModuleIdentifier"/>
    <w:link w:val="FPIdentifierChar"/>
    <w:rsid w:val="004425FF"/>
  </w:style>
  <w:style w:type="character" w:customStyle="1" w:styleId="ModuleIdentifierChar">
    <w:name w:val="ModuleIdentifier Char"/>
    <w:basedOn w:val="DefaultParagraphFont"/>
    <w:link w:val="ModuleIdentifier"/>
    <w:rsid w:val="004425FF"/>
    <w:rPr>
      <w:rFonts w:ascii="Arial" w:hAnsi="Arial" w:cs="Arial"/>
      <w:b/>
      <w:lang w:val="en-GB" w:eastAsia="en-US" w:bidi="ar-SA"/>
    </w:rPr>
  </w:style>
  <w:style w:type="character" w:customStyle="1" w:styleId="FPIdentifierChar">
    <w:name w:val="FP_Identifier Char"/>
    <w:basedOn w:val="ModuleIdentifierChar"/>
    <w:link w:val="FPIdentifier"/>
    <w:rsid w:val="004425FF"/>
    <w:rPr>
      <w:rFonts w:ascii="Arial" w:hAnsi="Arial" w:cs="Arial"/>
      <w:b/>
      <w:lang w:val="en-GB" w:eastAsia="en-US" w:bidi="ar-SA"/>
    </w:rPr>
  </w:style>
  <w:style w:type="paragraph" w:customStyle="1" w:styleId="FPIdentifierName">
    <w:name w:val="FP_IdentifierName"/>
    <w:basedOn w:val="ModuleIdentifierName"/>
    <w:rsid w:val="004425FF"/>
  </w:style>
  <w:style w:type="paragraph" w:customStyle="1" w:styleId="Overview">
    <w:name w:val="Overview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OverviewDescription">
    <w:name w:val="Overview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Results">
    <w:name w:val="Results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ResultsDescription">
    <w:name w:val="Results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ActivityFlow">
    <w:name w:val="ActivityFlow"/>
    <w:basedOn w:val="Normal"/>
    <w:rsid w:val="004425FF"/>
    <w:rPr>
      <w:b/>
      <w:lang w:val="en-US"/>
    </w:rPr>
  </w:style>
  <w:style w:type="paragraph" w:customStyle="1" w:styleId="ActivityFunction">
    <w:name w:val="ActivityFunction"/>
    <w:basedOn w:val="Normal"/>
    <w:rsid w:val="004425FF"/>
    <w:rPr>
      <w:b/>
      <w:lang w:val="en-US"/>
    </w:rPr>
  </w:style>
  <w:style w:type="paragraph" w:customStyle="1" w:styleId="ActivityFlowDescription">
    <w:name w:val="ActivityFlowDescription"/>
    <w:basedOn w:val="Normal"/>
    <w:rsid w:val="004425FF"/>
    <w:rPr>
      <w:lang w:val="en-US"/>
    </w:rPr>
  </w:style>
  <w:style w:type="paragraph" w:customStyle="1" w:styleId="ActivityFunctionDescription">
    <w:name w:val="ActivityFunctionDescription"/>
    <w:basedOn w:val="Normal"/>
    <w:rsid w:val="004425FF"/>
    <w:rPr>
      <w:lang w:val="en-US"/>
    </w:rPr>
  </w:style>
  <w:style w:type="paragraph" w:customStyle="1" w:styleId="InformationTitle">
    <w:name w:val="InformationTitle"/>
    <w:basedOn w:val="Normal"/>
    <w:rsid w:val="004425FF"/>
    <w:rPr>
      <w:b/>
      <w:lang w:val="en-US"/>
    </w:rPr>
  </w:style>
  <w:style w:type="paragraph" w:customStyle="1" w:styleId="FPDescription">
    <w:name w:val="FP_Description"/>
    <w:basedOn w:val="Normal"/>
    <w:rsid w:val="004425FF"/>
    <w:rPr>
      <w:lang w:val="en-US"/>
    </w:rPr>
  </w:style>
  <w:style w:type="paragraph" w:customStyle="1" w:styleId="FPEnties">
    <w:name w:val="FP_Enties"/>
    <w:basedOn w:val="Normal"/>
    <w:rsid w:val="004425FF"/>
    <w:rPr>
      <w:lang w:val="en-US"/>
    </w:rPr>
  </w:style>
  <w:style w:type="paragraph" w:styleId="PlainText">
    <w:name w:val="Plain Text"/>
    <w:basedOn w:val="Normal"/>
    <w:rsid w:val="00B51EAC"/>
    <w:rPr>
      <w:rFonts w:ascii="Courier New" w:hAnsi="Courier New" w:cs="Courier New"/>
      <w:lang w:val="en-US"/>
    </w:rPr>
  </w:style>
  <w:style w:type="paragraph" w:styleId="BodyText">
    <w:name w:val="Body Text"/>
    <w:basedOn w:val="Normal"/>
    <w:rsid w:val="008623DC"/>
    <w:pPr>
      <w:spacing w:before="120"/>
      <w:jc w:val="both"/>
    </w:pPr>
    <w:rPr>
      <w:rFonts w:ascii="Arial" w:hAnsi="Arial"/>
      <w:lang w:val="en-US" w:eastAsia="de-DE"/>
    </w:rPr>
  </w:style>
  <w:style w:type="paragraph" w:customStyle="1" w:styleId="Abbildung">
    <w:name w:val="Abbildung"/>
    <w:basedOn w:val="BodyText"/>
    <w:next w:val="BodyText"/>
    <w:rsid w:val="008623DC"/>
    <w:pPr>
      <w:keepNext/>
      <w:jc w:val="center"/>
    </w:pPr>
    <w:rPr>
      <w:noProof/>
    </w:rPr>
  </w:style>
  <w:style w:type="paragraph" w:styleId="BodyTextIndent2">
    <w:name w:val="Body Text Indent 2"/>
    <w:basedOn w:val="BodyText2"/>
    <w:rsid w:val="008623DC"/>
    <w:pPr>
      <w:tabs>
        <w:tab w:val="left" w:pos="567"/>
      </w:tabs>
      <w:spacing w:before="120" w:after="0" w:line="240" w:lineRule="auto"/>
      <w:ind w:left="567"/>
      <w:jc w:val="both"/>
    </w:pPr>
    <w:rPr>
      <w:rFonts w:ascii="Arial" w:hAnsi="Arial"/>
      <w:i/>
      <w:lang w:val="en-US" w:eastAsia="de-DE"/>
    </w:rPr>
  </w:style>
  <w:style w:type="paragraph" w:styleId="MacroText">
    <w:name w:val="macro"/>
    <w:semiHidden/>
    <w:rsid w:val="008623DC"/>
    <w:p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</w:tabs>
      <w:ind w:left="567"/>
    </w:pPr>
    <w:rPr>
      <w:rFonts w:ascii="Courier New" w:hAnsi="Courier New"/>
      <w:noProof/>
      <w:sz w:val="16"/>
      <w:lang w:val="de-DE" w:eastAsia="de-DE"/>
    </w:rPr>
  </w:style>
  <w:style w:type="paragraph" w:styleId="ListBullet2">
    <w:name w:val="List Bullet 2"/>
    <w:basedOn w:val="Normal"/>
    <w:rsid w:val="008623DC"/>
    <w:pPr>
      <w:numPr>
        <w:numId w:val="27"/>
      </w:numPr>
      <w:tabs>
        <w:tab w:val="clear" w:pos="643"/>
        <w:tab w:val="num" w:pos="567"/>
      </w:tabs>
      <w:spacing w:before="60"/>
      <w:ind w:left="568" w:hanging="284"/>
    </w:pPr>
    <w:rPr>
      <w:rFonts w:ascii="Arial" w:hAnsi="Arial" w:cs="Arial"/>
      <w:lang w:val="en-US" w:eastAsia="de-DE"/>
    </w:rPr>
  </w:style>
  <w:style w:type="paragraph" w:styleId="ListBullet3">
    <w:name w:val="List Bullet 3"/>
    <w:basedOn w:val="Normal"/>
    <w:rsid w:val="008623DC"/>
    <w:pPr>
      <w:numPr>
        <w:numId w:val="28"/>
      </w:numPr>
      <w:tabs>
        <w:tab w:val="clear" w:pos="926"/>
        <w:tab w:val="num" w:pos="851"/>
      </w:tabs>
      <w:spacing w:before="60"/>
      <w:ind w:left="851" w:hanging="284"/>
      <w:jc w:val="both"/>
    </w:pPr>
    <w:rPr>
      <w:rFonts w:ascii="Arial" w:hAnsi="Arial"/>
      <w:lang w:val="en-US" w:eastAsia="de-DE"/>
    </w:rPr>
  </w:style>
  <w:style w:type="character" w:customStyle="1" w:styleId="IFCName">
    <w:name w:val="IFC Name"/>
    <w:basedOn w:val="DefaultParagraphFont"/>
    <w:rsid w:val="008623DC"/>
    <w:rPr>
      <w:i/>
      <w:iCs/>
      <w:noProof/>
      <w:color w:val="000080"/>
    </w:rPr>
  </w:style>
  <w:style w:type="paragraph" w:styleId="BodyText2">
    <w:name w:val="Body Text 2"/>
    <w:basedOn w:val="Normal"/>
    <w:rsid w:val="008623DC"/>
    <w:pPr>
      <w:spacing w:after="120" w:line="480" w:lineRule="auto"/>
    </w:pPr>
  </w:style>
  <w:style w:type="paragraph" w:customStyle="1" w:styleId="InformationNeeded">
    <w:name w:val="InformationNeeded"/>
    <w:basedOn w:val="Normal"/>
    <w:rsid w:val="00E431D3"/>
    <w:rPr>
      <w:lang w:val="en-US"/>
    </w:rPr>
  </w:style>
  <w:style w:type="paragraph" w:customStyle="1" w:styleId="ActorSupplying">
    <w:name w:val="ActorSupplying"/>
    <w:basedOn w:val="Normal"/>
    <w:rsid w:val="00E431D3"/>
    <w:rPr>
      <w:lang w:val="en-US"/>
    </w:rPr>
  </w:style>
  <w:style w:type="paragraph" w:customStyle="1" w:styleId="ExchangeRequirementName">
    <w:name w:val="ExchangeRequirementName"/>
    <w:basedOn w:val="FlowOfEvents2"/>
    <w:rsid w:val="00195BD1"/>
    <w:pPr>
      <w:spacing w:before="120"/>
    </w:pPr>
    <w:rPr>
      <w:rFonts w:cs="Arial"/>
      <w:i w:val="0"/>
      <w:sz w:val="24"/>
      <w:szCs w:val="24"/>
      <w:lang w:val="en-GB"/>
    </w:rPr>
  </w:style>
  <w:style w:type="paragraph" w:customStyle="1" w:styleId="ActivityIdentifier">
    <w:name w:val="ActivityIdentifier"/>
    <w:basedOn w:val="ChangeLog"/>
    <w:rsid w:val="00195BD1"/>
    <w:pPr>
      <w:spacing w:before="60" w:after="60"/>
    </w:pPr>
    <w:rPr>
      <w:rFonts w:ascii="Arial" w:hAnsi="Arial" w:cs="Arial"/>
    </w:rPr>
  </w:style>
  <w:style w:type="paragraph" w:customStyle="1" w:styleId="ActivityIdentifierName">
    <w:name w:val="ActivityIdentifierName"/>
    <w:basedOn w:val="ChangeDescription"/>
    <w:rsid w:val="00195BD1"/>
    <w:pPr>
      <w:spacing w:before="60" w:after="60"/>
    </w:pPr>
    <w:rPr>
      <w:rFonts w:ascii="Arial" w:hAnsi="Arial" w:cs="Arial"/>
    </w:rPr>
  </w:style>
  <w:style w:type="paragraph" w:customStyle="1" w:styleId="ProjectStageNumber">
    <w:name w:val="ProjectStageNumber"/>
    <w:basedOn w:val="Normal"/>
    <w:rsid w:val="00195BD1"/>
    <w:pPr>
      <w:jc w:val="center"/>
    </w:pPr>
    <w:rPr>
      <w:b/>
      <w:lang w:val="en-US"/>
    </w:rPr>
  </w:style>
  <w:style w:type="paragraph" w:customStyle="1" w:styleId="ProjectStageName">
    <w:name w:val="ProjectStageName"/>
    <w:basedOn w:val="Normal"/>
    <w:rsid w:val="00195BD1"/>
    <w:rPr>
      <w:b/>
      <w:lang w:val="en-US"/>
    </w:rPr>
  </w:style>
  <w:style w:type="paragraph" w:customStyle="1" w:styleId="ProjectStageMarker">
    <w:name w:val="ProjectStageMarker"/>
    <w:basedOn w:val="Normal"/>
    <w:rsid w:val="00195BD1"/>
    <w:pPr>
      <w:jc w:val="center"/>
    </w:pPr>
    <w:rPr>
      <w:b/>
      <w:lang w:val="en-US"/>
    </w:rPr>
  </w:style>
  <w:style w:type="paragraph" w:customStyle="1" w:styleId="ExchangeRequirement">
    <w:name w:val="ExchangeRequirement"/>
    <w:basedOn w:val="Heading2"/>
    <w:rsid w:val="00195BD1"/>
    <w:pPr>
      <w:spacing w:before="120"/>
    </w:pPr>
  </w:style>
  <w:style w:type="paragraph" w:customStyle="1" w:styleId="MandatoryInformationHeading">
    <w:name w:val="MandatoryInformationHeading"/>
    <w:basedOn w:val="Normal"/>
    <w:rsid w:val="00286C17"/>
    <w:rPr>
      <w:rFonts w:ascii="Arial" w:hAnsi="Arial" w:cs="Arial"/>
      <w:b/>
      <w:i/>
      <w:sz w:val="24"/>
      <w:szCs w:val="24"/>
      <w:lang w:val="en-US"/>
    </w:rPr>
  </w:style>
  <w:style w:type="paragraph" w:customStyle="1" w:styleId="overviewdescription0">
    <w:name w:val="overviewdescription"/>
    <w:basedOn w:val="Normal"/>
    <w:rsid w:val="00BE1044"/>
    <w:pPr>
      <w:spacing w:before="100" w:beforeAutospacing="1" w:after="100" w:afterAutospacing="1"/>
    </w:pPr>
    <w:rPr>
      <w:rFonts w:eastAsia="MS Mincho"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rsid w:val="005251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1B4"/>
    <w:rPr>
      <w:lang w:eastAsia="en-US"/>
    </w:rPr>
  </w:style>
  <w:style w:type="paragraph" w:styleId="Footer">
    <w:name w:val="footer"/>
    <w:basedOn w:val="Normal"/>
    <w:link w:val="FooterChar"/>
    <w:rsid w:val="005251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51B4"/>
    <w:rPr>
      <w:lang w:eastAsia="en-US"/>
    </w:rPr>
  </w:style>
  <w:style w:type="paragraph" w:styleId="BalloonText">
    <w:name w:val="Balloon Text"/>
    <w:basedOn w:val="Normal"/>
    <w:link w:val="BalloonTextChar"/>
    <w:rsid w:val="00525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51B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177BB"/>
    <w:pPr>
      <w:ind w:left="720"/>
      <w:contextualSpacing/>
    </w:pPr>
  </w:style>
  <w:style w:type="character" w:styleId="Emphasis">
    <w:name w:val="Emphasis"/>
    <w:basedOn w:val="DefaultParagraphFont"/>
    <w:qFormat/>
    <w:rsid w:val="000240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4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\AppData\Local\Temp\er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BE55F-DA46-4949-8BA9-34FB204CE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er_doc_template.dotx</Template>
  <TotalTime>307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IDM Word template for Exchange Requirements</vt:lpstr>
    </vt:vector>
  </TitlesOfParts>
  <Company>Jeffrey Wix Consulting</Company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 Word template for Exchange Requirements</dc:title>
  <dc:creator>Jan Karlshøj</dc:creator>
  <cp:keywords>Template, Exchange Requirement, IDM</cp:keywords>
  <cp:lastModifiedBy>Le, Tuyen T [CCE E]</cp:lastModifiedBy>
  <cp:revision>229</cp:revision>
  <cp:lastPrinted>1900-12-31T23:00:00Z</cp:lastPrinted>
  <dcterms:created xsi:type="dcterms:W3CDTF">2013-02-12T19:22:00Z</dcterms:created>
  <dcterms:modified xsi:type="dcterms:W3CDTF">2016-08-08T16:10:00Z</dcterms:modified>
</cp:coreProperties>
</file>