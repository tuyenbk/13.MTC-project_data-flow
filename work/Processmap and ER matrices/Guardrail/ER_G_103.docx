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475E9F" w:rsidP="00475E9F">
            <w:pPr>
              <w:pStyle w:val="ExchangeRequirementName"/>
            </w:pPr>
            <w:r>
              <w:t>Construction to operation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491315">
              <w:t>.103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6B1E8C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F118E">
        <w:rPr>
          <w:lang w:val="en-US"/>
        </w:rPr>
        <w:t>Office of C</w:t>
      </w:r>
      <w:r w:rsidR="006B1E8C">
        <w:rPr>
          <w:lang w:val="en-US"/>
        </w:rPr>
        <w:t>onstruction and Materials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B1E8C">
        <w:rPr>
          <w:lang w:val="en-US"/>
        </w:rPr>
        <w:t>Maintenance Shop</w:t>
      </w:r>
    </w:p>
    <w:p w:rsidR="003177BB" w:rsidRDefault="003177BB" w:rsidP="00B11DEE">
      <w:pPr>
        <w:snapToGrid w:val="0"/>
      </w:pPr>
    </w:p>
    <w:p w:rsidR="00B11DEE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2622A7" w:rsidTr="00E11638">
        <w:tc>
          <w:tcPr>
            <w:tcW w:w="2088" w:type="dxa"/>
            <w:vMerge w:val="restart"/>
          </w:tcPr>
          <w:p w:rsidR="002622A7" w:rsidRDefault="002622A7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2622A7" w:rsidRDefault="002622A7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060" w:type="dxa"/>
          </w:tcPr>
          <w:p w:rsidR="002622A7" w:rsidRDefault="002622A7" w:rsidP="00024052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024052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>Project location-District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>Schedule-start/finish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Prices </w:t>
            </w: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2622A7" w:rsidTr="00E11638">
        <w:tc>
          <w:tcPr>
            <w:tcW w:w="2088" w:type="dxa"/>
            <w:vMerge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622A7" w:rsidRDefault="002622A7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 w:val="restart"/>
          </w:tcPr>
          <w:p w:rsidR="00751E1F" w:rsidRDefault="006B1E8C" w:rsidP="006B1E8C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</w:t>
            </w:r>
            <w:r w:rsidR="002B5414">
              <w:rPr>
                <w:lang w:val="en-US"/>
              </w:rPr>
              <w:t>Guardrail</w:t>
            </w:r>
            <w:r w:rsidR="0007718A">
              <w:rPr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751E1F" w:rsidRDefault="00750EF3" w:rsidP="00203F35">
            <w:pPr>
              <w:rPr>
                <w:lang w:val="en-US"/>
              </w:rPr>
            </w:pPr>
            <w:r>
              <w:rPr>
                <w:lang w:val="en-US"/>
              </w:rPr>
              <w:t>As-built plans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6B1E8C" w:rsidP="00203F35">
            <w:pPr>
              <w:rPr>
                <w:lang w:val="en-US"/>
              </w:rPr>
            </w:pPr>
            <w:r>
              <w:rPr>
                <w:lang w:val="en-US"/>
              </w:rPr>
              <w:t>As-built plans</w:t>
            </w:r>
            <w:r w:rsidR="00A63D82">
              <w:rPr>
                <w:lang w:val="en-US"/>
              </w:rPr>
              <w:t xml:space="preserve"> will be transferred to the contractor</w:t>
            </w:r>
            <w:r>
              <w:rPr>
                <w:lang w:val="en-US"/>
              </w:rPr>
              <w:t>?</w:t>
            </w:r>
            <w:r w:rsidR="00A63D82">
              <w:rPr>
                <w:lang w:val="en-US"/>
              </w:rPr>
              <w:t xml:space="preserve"> </w:t>
            </w:r>
          </w:p>
        </w:tc>
      </w:tr>
      <w:tr w:rsidR="002B5414" w:rsidTr="00E11638">
        <w:tc>
          <w:tcPr>
            <w:tcW w:w="2088" w:type="dxa"/>
            <w:vMerge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B5414" w:rsidRDefault="00750EF3" w:rsidP="00203F35">
            <w:pPr>
              <w:rPr>
                <w:lang w:val="en-US"/>
              </w:rPr>
            </w:pPr>
            <w:r>
              <w:rPr>
                <w:lang w:val="en-US"/>
              </w:rPr>
              <w:t>Actual locations</w:t>
            </w:r>
          </w:p>
        </w:tc>
        <w:tc>
          <w:tcPr>
            <w:tcW w:w="306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0EF3" w:rsidP="00203F35">
            <w:pPr>
              <w:rPr>
                <w:lang w:val="en-US"/>
              </w:rPr>
            </w:pPr>
            <w:r>
              <w:rPr>
                <w:lang w:val="en-US"/>
              </w:rPr>
              <w:t>Actual material</w:t>
            </w:r>
            <w:r w:rsidR="0042094B">
              <w:rPr>
                <w:lang w:val="en-US"/>
              </w:rPr>
              <w:t>s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D277A9" w:rsidP="002B541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E11638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31D" w:rsidRDefault="0064431D" w:rsidP="005251B4">
      <w:r>
        <w:separator/>
      </w:r>
    </w:p>
  </w:endnote>
  <w:endnote w:type="continuationSeparator" w:id="0">
    <w:p w:rsidR="0064431D" w:rsidRDefault="0064431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31D" w:rsidRDefault="0064431D" w:rsidP="005251B4">
      <w:r>
        <w:separator/>
      </w:r>
    </w:p>
  </w:footnote>
  <w:footnote w:type="continuationSeparator" w:id="0">
    <w:p w:rsidR="0064431D" w:rsidRDefault="0064431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kFAIJA2Rc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7718A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622A7"/>
    <w:rsid w:val="00286C17"/>
    <w:rsid w:val="00287888"/>
    <w:rsid w:val="00296B92"/>
    <w:rsid w:val="002B103A"/>
    <w:rsid w:val="002B5414"/>
    <w:rsid w:val="002C5CBF"/>
    <w:rsid w:val="002D546D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2094B"/>
    <w:rsid w:val="004256CD"/>
    <w:rsid w:val="00440F90"/>
    <w:rsid w:val="004425FF"/>
    <w:rsid w:val="00445587"/>
    <w:rsid w:val="00450517"/>
    <w:rsid w:val="004521C0"/>
    <w:rsid w:val="00464ECE"/>
    <w:rsid w:val="00475E9F"/>
    <w:rsid w:val="0047603F"/>
    <w:rsid w:val="00491315"/>
    <w:rsid w:val="004B4DCF"/>
    <w:rsid w:val="004C4877"/>
    <w:rsid w:val="004C763C"/>
    <w:rsid w:val="004C7920"/>
    <w:rsid w:val="004C7DD7"/>
    <w:rsid w:val="004D3E65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1499"/>
    <w:rsid w:val="00643531"/>
    <w:rsid w:val="0064431D"/>
    <w:rsid w:val="00656B37"/>
    <w:rsid w:val="00667DD0"/>
    <w:rsid w:val="00672E88"/>
    <w:rsid w:val="006815FD"/>
    <w:rsid w:val="00695AF6"/>
    <w:rsid w:val="006B1E8C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0EF3"/>
    <w:rsid w:val="00751E1F"/>
    <w:rsid w:val="00753596"/>
    <w:rsid w:val="0076417E"/>
    <w:rsid w:val="00783EF4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118E"/>
    <w:rsid w:val="007F60EB"/>
    <w:rsid w:val="00801DCC"/>
    <w:rsid w:val="00810083"/>
    <w:rsid w:val="00814862"/>
    <w:rsid w:val="0082414D"/>
    <w:rsid w:val="00832ED1"/>
    <w:rsid w:val="008348DF"/>
    <w:rsid w:val="00834D28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63D82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C88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65E7A"/>
    <w:rsid w:val="00C81A98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D01BFB"/>
    <w:rsid w:val="00D034C2"/>
    <w:rsid w:val="00D04B26"/>
    <w:rsid w:val="00D06C90"/>
    <w:rsid w:val="00D16692"/>
    <w:rsid w:val="00D24751"/>
    <w:rsid w:val="00D277A9"/>
    <w:rsid w:val="00D27B71"/>
    <w:rsid w:val="00D32B7A"/>
    <w:rsid w:val="00D34AA9"/>
    <w:rsid w:val="00D374C9"/>
    <w:rsid w:val="00D4076E"/>
    <w:rsid w:val="00D61DD2"/>
    <w:rsid w:val="00D72CA9"/>
    <w:rsid w:val="00D75BF0"/>
    <w:rsid w:val="00D83C34"/>
    <w:rsid w:val="00D8754F"/>
    <w:rsid w:val="00D959B2"/>
    <w:rsid w:val="00DA0CE2"/>
    <w:rsid w:val="00DA5F0F"/>
    <w:rsid w:val="00DC1C72"/>
    <w:rsid w:val="00DC285A"/>
    <w:rsid w:val="00DC2B7E"/>
    <w:rsid w:val="00DC2DAF"/>
    <w:rsid w:val="00DD7053"/>
    <w:rsid w:val="00DF1B2F"/>
    <w:rsid w:val="00E11638"/>
    <w:rsid w:val="00E1275C"/>
    <w:rsid w:val="00E157DD"/>
    <w:rsid w:val="00E17F75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00C4-B1F5-4F86-AC11-B889D708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290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234</cp:revision>
  <cp:lastPrinted>1900-12-31T23:00:00Z</cp:lastPrinted>
  <dcterms:created xsi:type="dcterms:W3CDTF">2013-02-12T19:22:00Z</dcterms:created>
  <dcterms:modified xsi:type="dcterms:W3CDTF">2016-08-10T04:00:00Z</dcterms:modified>
</cp:coreProperties>
</file>