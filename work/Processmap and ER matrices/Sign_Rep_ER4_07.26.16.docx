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1" w:rsidRDefault="00195BD1" w:rsidP="00195BD1">
      <w:pPr>
        <w:pStyle w:val="Heading1"/>
      </w:pPr>
      <w:r>
        <w:t>Exchange Requirement</w:t>
      </w:r>
    </w:p>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654"/>
      </w:tblGrid>
      <w:tr w:rsidR="00195BD1" w:rsidRPr="00A32D69" w:rsidTr="005251B4">
        <w:tc>
          <w:tcPr>
            <w:tcW w:w="2235" w:type="dxa"/>
          </w:tcPr>
          <w:p w:rsidR="00195BD1" w:rsidRDefault="00195BD1" w:rsidP="00B33871">
            <w:pPr>
              <w:pStyle w:val="ExchangeRequirement"/>
            </w:pPr>
            <w:r>
              <w:t>Name</w:t>
            </w:r>
          </w:p>
        </w:tc>
        <w:tc>
          <w:tcPr>
            <w:tcW w:w="7654" w:type="dxa"/>
          </w:tcPr>
          <w:p w:rsidR="00195BD1" w:rsidRPr="00BD6FC1" w:rsidRDefault="00A810EA" w:rsidP="003A03E6">
            <w:pPr>
              <w:pStyle w:val="ExchangeRequirementName"/>
            </w:pPr>
            <w:r>
              <w:t>Shop drawing</w:t>
            </w:r>
          </w:p>
        </w:tc>
      </w:tr>
    </w:tbl>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654"/>
      </w:tblGrid>
      <w:tr w:rsidR="00195BD1" w:rsidRPr="00A32D69" w:rsidTr="005251B4">
        <w:tc>
          <w:tcPr>
            <w:tcW w:w="2235" w:type="dxa"/>
          </w:tcPr>
          <w:p w:rsidR="00195BD1" w:rsidRPr="008557DF" w:rsidRDefault="00195BD1" w:rsidP="00B33871">
            <w:pPr>
              <w:pStyle w:val="ActivityIdentifier"/>
            </w:pPr>
            <w:r w:rsidRPr="008557DF">
              <w:t>Identifier</w:t>
            </w:r>
          </w:p>
        </w:tc>
        <w:tc>
          <w:tcPr>
            <w:tcW w:w="7654" w:type="dxa"/>
          </w:tcPr>
          <w:p w:rsidR="00195BD1" w:rsidRPr="008557DF" w:rsidRDefault="007B682B" w:rsidP="00581DD5">
            <w:pPr>
              <w:pStyle w:val="ActivityIdentifierName"/>
            </w:pPr>
            <w:r>
              <w:t>ER</w:t>
            </w:r>
            <w:r w:rsidR="008714A5">
              <w:t>.Rep.</w:t>
            </w:r>
            <w:bookmarkStart w:id="0" w:name="_GoBack"/>
            <w:bookmarkEnd w:id="0"/>
            <w:r w:rsidR="00A810EA">
              <w:t>4</w:t>
            </w:r>
          </w:p>
        </w:tc>
      </w:tr>
    </w:tbl>
    <w:p w:rsidR="00195BD1" w:rsidRPr="00BD6FC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5103"/>
        <w:gridCol w:w="2693"/>
      </w:tblGrid>
      <w:tr w:rsidR="00195BD1" w:rsidRPr="00A32D69" w:rsidTr="005251B4">
        <w:tc>
          <w:tcPr>
            <w:tcW w:w="9889" w:type="dxa"/>
            <w:gridSpan w:val="3"/>
            <w:shd w:val="clear" w:color="auto" w:fill="CCFFCC"/>
          </w:tcPr>
          <w:p w:rsidR="00195BD1" w:rsidRPr="002E6C54" w:rsidRDefault="00195BD1" w:rsidP="00B33871">
            <w:pPr>
              <w:pStyle w:val="ChangeLog"/>
            </w:pPr>
            <w:r w:rsidRPr="002E6C54">
              <w:t>Change Log</w:t>
            </w:r>
          </w:p>
        </w:tc>
      </w:tr>
      <w:tr w:rsidR="00195BD1" w:rsidRPr="002E6C54" w:rsidTr="005251B4">
        <w:tc>
          <w:tcPr>
            <w:tcW w:w="2093" w:type="dxa"/>
          </w:tcPr>
          <w:p w:rsidR="00195BD1" w:rsidRPr="002E6C54" w:rsidRDefault="000A2C33" w:rsidP="00B33871">
            <w:pPr>
              <w:pStyle w:val="ChangeDate"/>
            </w:pPr>
            <w:r>
              <w:t>2016-07-26</w:t>
            </w:r>
          </w:p>
        </w:tc>
        <w:tc>
          <w:tcPr>
            <w:tcW w:w="5103" w:type="dxa"/>
            <w:shd w:val="clear" w:color="auto" w:fill="auto"/>
          </w:tcPr>
          <w:p w:rsidR="00195BD1" w:rsidRPr="002E6C54" w:rsidRDefault="000A2C33" w:rsidP="00B33871">
            <w:pPr>
              <w:pStyle w:val="ChangeDescription"/>
            </w:pPr>
            <w:r>
              <w:t>draft</w:t>
            </w:r>
          </w:p>
        </w:tc>
        <w:tc>
          <w:tcPr>
            <w:tcW w:w="2693" w:type="dxa"/>
            <w:shd w:val="clear" w:color="auto" w:fill="auto"/>
          </w:tcPr>
          <w:p w:rsidR="00195BD1" w:rsidRPr="002E6C54" w:rsidRDefault="000A2C33" w:rsidP="00B33871">
            <w:pPr>
              <w:pStyle w:val="ChangeDescription"/>
            </w:pPr>
            <w:r>
              <w:t>ttle@iastate.edu</w:t>
            </w:r>
          </w:p>
        </w:tc>
      </w:tr>
    </w:tbl>
    <w:p w:rsidR="00195BD1" w:rsidRDefault="00195BD1" w:rsidP="00195BD1">
      <w:pPr>
        <w:pStyle w:val="ProjectStageMarker"/>
        <w:jc w:val="lef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709"/>
        <w:gridCol w:w="7229"/>
        <w:gridCol w:w="567"/>
      </w:tblGrid>
      <w:tr w:rsidR="003B6C1D" w:rsidRPr="00A32D69" w:rsidTr="005251B4">
        <w:tc>
          <w:tcPr>
            <w:tcW w:w="1384" w:type="dxa"/>
            <w:vMerge w:val="restart"/>
            <w:shd w:val="clear" w:color="auto" w:fill="auto"/>
          </w:tcPr>
          <w:p w:rsidR="003B6C1D" w:rsidRPr="000A2C33" w:rsidRDefault="003B6C1D" w:rsidP="009E52A5">
            <w:pPr>
              <w:pStyle w:val="ProjectStageName"/>
            </w:pPr>
            <w:r>
              <w:t>Project Stage</w:t>
            </w:r>
          </w:p>
        </w:tc>
        <w:tc>
          <w:tcPr>
            <w:tcW w:w="709" w:type="dxa"/>
            <w:shd w:val="clear" w:color="auto" w:fill="auto"/>
          </w:tcPr>
          <w:p w:rsidR="003B6C1D" w:rsidRPr="00A32D69" w:rsidRDefault="003B6C1D" w:rsidP="009E52A5">
            <w:pPr>
              <w:pStyle w:val="ProjectStageNumber"/>
              <w:rPr>
                <w:b w:val="0"/>
              </w:rPr>
            </w:pPr>
            <w:r w:rsidRPr="00A32D69">
              <w:rPr>
                <w:b w:val="0"/>
              </w:rPr>
              <w:t>0</w:t>
            </w:r>
          </w:p>
        </w:tc>
        <w:tc>
          <w:tcPr>
            <w:tcW w:w="7229" w:type="dxa"/>
            <w:shd w:val="clear" w:color="auto" w:fill="auto"/>
          </w:tcPr>
          <w:p w:rsidR="003B6C1D" w:rsidRPr="00A32D69" w:rsidRDefault="003B6C1D" w:rsidP="009E52A5">
            <w:pPr>
              <w:pStyle w:val="ProjectStageNumber"/>
              <w:jc w:val="left"/>
              <w:rPr>
                <w:b w:val="0"/>
                <w:color w:val="000000"/>
              </w:rPr>
            </w:pPr>
            <w:r w:rsidRPr="00A32D69">
              <w:rPr>
                <w:b w:val="0"/>
                <w:color w:val="000000"/>
              </w:rPr>
              <w:t>Conception of need</w:t>
            </w:r>
          </w:p>
        </w:tc>
        <w:tc>
          <w:tcPr>
            <w:tcW w:w="567" w:type="dxa"/>
            <w:shd w:val="clear" w:color="auto" w:fill="auto"/>
          </w:tcPr>
          <w:p w:rsidR="003B6C1D" w:rsidRDefault="003B6C1D" w:rsidP="009E52A5">
            <w:pPr>
              <w:jc w:val="center"/>
            </w:pPr>
          </w:p>
        </w:tc>
      </w:tr>
      <w:tr w:rsidR="003B6C1D" w:rsidTr="005251B4">
        <w:tc>
          <w:tcPr>
            <w:tcW w:w="1384" w:type="dxa"/>
            <w:vMerge/>
            <w:shd w:val="clear" w:color="auto" w:fill="auto"/>
          </w:tcPr>
          <w:p w:rsidR="003B6C1D" w:rsidRDefault="003B6C1D" w:rsidP="009E52A5">
            <w:pPr>
              <w:pStyle w:val="ProjectStageName"/>
            </w:pPr>
          </w:p>
        </w:tc>
        <w:tc>
          <w:tcPr>
            <w:tcW w:w="709" w:type="dxa"/>
            <w:shd w:val="clear" w:color="auto" w:fill="auto"/>
          </w:tcPr>
          <w:p w:rsidR="003B6C1D" w:rsidRPr="00A32D69" w:rsidRDefault="003B6C1D" w:rsidP="009E52A5">
            <w:pPr>
              <w:pStyle w:val="ProjectStageNumber"/>
              <w:rPr>
                <w:b w:val="0"/>
              </w:rPr>
            </w:pPr>
            <w:r w:rsidRPr="00A32D69">
              <w:rPr>
                <w:b w:val="0"/>
              </w:rPr>
              <w:t>1</w:t>
            </w:r>
          </w:p>
        </w:tc>
        <w:tc>
          <w:tcPr>
            <w:tcW w:w="7229" w:type="dxa"/>
            <w:shd w:val="clear" w:color="auto" w:fill="auto"/>
          </w:tcPr>
          <w:p w:rsidR="003B6C1D" w:rsidRPr="00A32D69" w:rsidRDefault="003B6C1D" w:rsidP="009E52A5">
            <w:pPr>
              <w:pStyle w:val="ProjectStageNumber"/>
              <w:jc w:val="left"/>
              <w:rPr>
                <w:b w:val="0"/>
                <w:color w:val="000000"/>
              </w:rPr>
            </w:pPr>
            <w:r w:rsidRPr="00A32D69">
              <w:rPr>
                <w:b w:val="0"/>
                <w:color w:val="000000"/>
              </w:rPr>
              <w:t>Full design</w:t>
            </w:r>
          </w:p>
        </w:tc>
        <w:tc>
          <w:tcPr>
            <w:tcW w:w="567" w:type="dxa"/>
            <w:tcBorders>
              <w:bottom w:val="single" w:sz="4" w:space="0" w:color="auto"/>
            </w:tcBorders>
            <w:shd w:val="clear" w:color="auto" w:fill="auto"/>
          </w:tcPr>
          <w:p w:rsidR="003B6C1D" w:rsidRDefault="00A810EA" w:rsidP="009E52A5">
            <w:pPr>
              <w:jc w:val="center"/>
            </w:pPr>
            <w:r w:rsidRPr="000B0637">
              <w:rPr>
                <w:b/>
              </w:rPr>
              <w:sym w:font="Wingdings" w:char="F0FC"/>
            </w:r>
          </w:p>
        </w:tc>
      </w:tr>
      <w:tr w:rsidR="003B6C1D" w:rsidRPr="00A32D69" w:rsidTr="005251B4">
        <w:tc>
          <w:tcPr>
            <w:tcW w:w="1384" w:type="dxa"/>
            <w:vMerge/>
            <w:shd w:val="clear" w:color="auto" w:fill="auto"/>
          </w:tcPr>
          <w:p w:rsidR="003B6C1D" w:rsidRDefault="003B6C1D" w:rsidP="009E52A5">
            <w:pPr>
              <w:pStyle w:val="ProjectStageName"/>
            </w:pPr>
          </w:p>
        </w:tc>
        <w:tc>
          <w:tcPr>
            <w:tcW w:w="709" w:type="dxa"/>
            <w:shd w:val="clear" w:color="auto" w:fill="auto"/>
          </w:tcPr>
          <w:p w:rsidR="003B6C1D" w:rsidRPr="00A32D69" w:rsidRDefault="003B6C1D" w:rsidP="009E52A5">
            <w:pPr>
              <w:pStyle w:val="ProjectStageNumber"/>
              <w:rPr>
                <w:b w:val="0"/>
              </w:rPr>
            </w:pPr>
            <w:r w:rsidRPr="00A32D69">
              <w:rPr>
                <w:b w:val="0"/>
              </w:rPr>
              <w:t>2</w:t>
            </w:r>
          </w:p>
        </w:tc>
        <w:tc>
          <w:tcPr>
            <w:tcW w:w="7229" w:type="dxa"/>
            <w:shd w:val="clear" w:color="auto" w:fill="auto"/>
          </w:tcPr>
          <w:p w:rsidR="003B6C1D" w:rsidRPr="00A32D69" w:rsidRDefault="003B6C1D" w:rsidP="009E52A5">
            <w:pPr>
              <w:pStyle w:val="ProjectStageNumber"/>
              <w:jc w:val="left"/>
              <w:rPr>
                <w:b w:val="0"/>
                <w:color w:val="000000"/>
              </w:rPr>
            </w:pPr>
            <w:r>
              <w:rPr>
                <w:b w:val="0"/>
                <w:color w:val="000000"/>
              </w:rPr>
              <w:t>Letting</w:t>
            </w:r>
          </w:p>
        </w:tc>
        <w:tc>
          <w:tcPr>
            <w:tcW w:w="567" w:type="dxa"/>
            <w:shd w:val="clear" w:color="auto" w:fill="auto"/>
          </w:tcPr>
          <w:p w:rsidR="003B6C1D" w:rsidRDefault="003B6C1D" w:rsidP="009E52A5">
            <w:pPr>
              <w:jc w:val="center"/>
            </w:pPr>
          </w:p>
        </w:tc>
      </w:tr>
      <w:tr w:rsidR="003B6C1D" w:rsidTr="005251B4">
        <w:tc>
          <w:tcPr>
            <w:tcW w:w="1384" w:type="dxa"/>
            <w:vMerge/>
            <w:shd w:val="clear" w:color="auto" w:fill="auto"/>
          </w:tcPr>
          <w:p w:rsidR="003B6C1D" w:rsidRDefault="003B6C1D" w:rsidP="009E52A5">
            <w:pPr>
              <w:pStyle w:val="ProjectStageName"/>
            </w:pPr>
          </w:p>
        </w:tc>
        <w:tc>
          <w:tcPr>
            <w:tcW w:w="709" w:type="dxa"/>
            <w:shd w:val="clear" w:color="auto" w:fill="auto"/>
          </w:tcPr>
          <w:p w:rsidR="003B6C1D" w:rsidRPr="00A32D69" w:rsidRDefault="003B6C1D" w:rsidP="009E52A5">
            <w:pPr>
              <w:pStyle w:val="ProjectStageNumber"/>
              <w:rPr>
                <w:b w:val="0"/>
              </w:rPr>
            </w:pPr>
            <w:r w:rsidRPr="00A32D69">
              <w:rPr>
                <w:b w:val="0"/>
              </w:rPr>
              <w:t>3</w:t>
            </w:r>
          </w:p>
        </w:tc>
        <w:tc>
          <w:tcPr>
            <w:tcW w:w="7229" w:type="dxa"/>
            <w:shd w:val="clear" w:color="auto" w:fill="auto"/>
          </w:tcPr>
          <w:p w:rsidR="003B6C1D" w:rsidRPr="00A32D69" w:rsidRDefault="003B6C1D" w:rsidP="009E52A5">
            <w:pPr>
              <w:pStyle w:val="ProjectStageNumber"/>
              <w:jc w:val="left"/>
              <w:rPr>
                <w:b w:val="0"/>
                <w:color w:val="000000"/>
              </w:rPr>
            </w:pPr>
            <w:r w:rsidRPr="00A32D69">
              <w:rPr>
                <w:b w:val="0"/>
                <w:color w:val="000000"/>
              </w:rPr>
              <w:t>Construction</w:t>
            </w:r>
          </w:p>
        </w:tc>
        <w:tc>
          <w:tcPr>
            <w:tcW w:w="567" w:type="dxa"/>
            <w:shd w:val="clear" w:color="auto" w:fill="auto"/>
          </w:tcPr>
          <w:p w:rsidR="003B6C1D" w:rsidRDefault="003B6C1D" w:rsidP="009E52A5">
            <w:pPr>
              <w:jc w:val="center"/>
            </w:pPr>
          </w:p>
        </w:tc>
      </w:tr>
      <w:tr w:rsidR="003B6C1D" w:rsidRPr="00A32D69" w:rsidTr="005251B4">
        <w:tc>
          <w:tcPr>
            <w:tcW w:w="1384" w:type="dxa"/>
            <w:vMerge/>
            <w:shd w:val="clear" w:color="auto" w:fill="auto"/>
          </w:tcPr>
          <w:p w:rsidR="003B6C1D" w:rsidRDefault="003B6C1D" w:rsidP="009E52A5">
            <w:pPr>
              <w:pStyle w:val="ProjectStageName"/>
            </w:pPr>
          </w:p>
        </w:tc>
        <w:tc>
          <w:tcPr>
            <w:tcW w:w="709" w:type="dxa"/>
            <w:shd w:val="clear" w:color="auto" w:fill="auto"/>
          </w:tcPr>
          <w:p w:rsidR="003B6C1D" w:rsidRPr="00A32D69" w:rsidRDefault="003B6C1D" w:rsidP="009E52A5">
            <w:pPr>
              <w:pStyle w:val="ProjectStageNumber"/>
              <w:rPr>
                <w:b w:val="0"/>
              </w:rPr>
            </w:pPr>
            <w:r w:rsidRPr="00A32D69">
              <w:rPr>
                <w:b w:val="0"/>
              </w:rPr>
              <w:t>4</w:t>
            </w:r>
          </w:p>
        </w:tc>
        <w:tc>
          <w:tcPr>
            <w:tcW w:w="7229" w:type="dxa"/>
            <w:shd w:val="clear" w:color="auto" w:fill="auto"/>
          </w:tcPr>
          <w:p w:rsidR="003B6C1D" w:rsidRPr="00A32D69" w:rsidRDefault="003B6C1D" w:rsidP="009E52A5">
            <w:pPr>
              <w:pStyle w:val="ProjectStageNumber"/>
              <w:jc w:val="left"/>
              <w:rPr>
                <w:b w:val="0"/>
                <w:color w:val="000000"/>
              </w:rPr>
            </w:pPr>
            <w:r w:rsidRPr="00A32D69">
              <w:rPr>
                <w:b w:val="0"/>
                <w:color w:val="000000"/>
              </w:rPr>
              <w:t>Operation and maintenance</w:t>
            </w:r>
          </w:p>
        </w:tc>
        <w:tc>
          <w:tcPr>
            <w:tcW w:w="567" w:type="dxa"/>
            <w:shd w:val="clear" w:color="auto" w:fill="auto"/>
          </w:tcPr>
          <w:p w:rsidR="003B6C1D" w:rsidRDefault="003B6C1D" w:rsidP="009E52A5">
            <w:pPr>
              <w:jc w:val="center"/>
            </w:pPr>
          </w:p>
        </w:tc>
      </w:tr>
      <w:tr w:rsidR="003B6C1D" w:rsidTr="005251B4">
        <w:tc>
          <w:tcPr>
            <w:tcW w:w="1384" w:type="dxa"/>
            <w:vMerge/>
            <w:shd w:val="clear" w:color="auto" w:fill="auto"/>
          </w:tcPr>
          <w:p w:rsidR="003B6C1D" w:rsidRDefault="003B6C1D" w:rsidP="009E52A5">
            <w:pPr>
              <w:pStyle w:val="ProjectStageName"/>
            </w:pPr>
          </w:p>
        </w:tc>
        <w:tc>
          <w:tcPr>
            <w:tcW w:w="709" w:type="dxa"/>
            <w:shd w:val="clear" w:color="auto" w:fill="auto"/>
          </w:tcPr>
          <w:p w:rsidR="003B6C1D" w:rsidRPr="00A32D69" w:rsidRDefault="003B6C1D" w:rsidP="009E52A5">
            <w:pPr>
              <w:pStyle w:val="ProjectStageNumber"/>
              <w:rPr>
                <w:b w:val="0"/>
              </w:rPr>
            </w:pPr>
            <w:r w:rsidRPr="00A32D69">
              <w:rPr>
                <w:b w:val="0"/>
              </w:rPr>
              <w:t>5</w:t>
            </w:r>
          </w:p>
        </w:tc>
        <w:tc>
          <w:tcPr>
            <w:tcW w:w="7229" w:type="dxa"/>
            <w:shd w:val="clear" w:color="auto" w:fill="auto"/>
          </w:tcPr>
          <w:p w:rsidR="003B6C1D" w:rsidRPr="00A32D69" w:rsidRDefault="003B6C1D" w:rsidP="009E52A5">
            <w:pPr>
              <w:pStyle w:val="ProjectStageNumber"/>
              <w:jc w:val="left"/>
              <w:rPr>
                <w:b w:val="0"/>
                <w:color w:val="000000"/>
              </w:rPr>
            </w:pPr>
            <w:r w:rsidRPr="00A32D69">
              <w:rPr>
                <w:b w:val="0"/>
                <w:color w:val="000000"/>
              </w:rPr>
              <w:t>Disposal</w:t>
            </w:r>
          </w:p>
        </w:tc>
        <w:tc>
          <w:tcPr>
            <w:tcW w:w="567" w:type="dxa"/>
            <w:shd w:val="clear" w:color="auto" w:fill="auto"/>
          </w:tcPr>
          <w:p w:rsidR="003B6C1D" w:rsidRDefault="003B6C1D" w:rsidP="009E52A5">
            <w:pPr>
              <w:jc w:val="center"/>
            </w:pPr>
          </w:p>
        </w:tc>
      </w:tr>
    </w:tbl>
    <w:p w:rsidR="000D1C8B" w:rsidRDefault="000D1C8B" w:rsidP="00B11DEE">
      <w:pPr>
        <w:snapToGrid w:val="0"/>
        <w:rPr>
          <w:b/>
        </w:rPr>
      </w:pPr>
    </w:p>
    <w:p w:rsidR="002544E7" w:rsidRPr="002544E7" w:rsidRDefault="002544E7" w:rsidP="00B11DEE">
      <w:pPr>
        <w:snapToGrid w:val="0"/>
        <w:rPr>
          <w:b/>
        </w:rPr>
      </w:pPr>
      <w:r w:rsidRPr="002544E7">
        <w:rPr>
          <w:b/>
        </w:rPr>
        <w:t>General Description</w:t>
      </w:r>
    </w:p>
    <w:p w:rsidR="00170E3A" w:rsidRDefault="00170E3A" w:rsidP="00170E3A">
      <w:pPr>
        <w:snapToGrid w:val="0"/>
        <w:spacing w:after="240"/>
      </w:pPr>
      <w:r>
        <w:t>Sign requirements and specifications are sent to the Iowa DOT Sign Shop in order for it to proceed with the development of the shop drawings. Shop drawings developed by the Iowa DOT Sign Shop must be in accordance with the requirements and specifications prepared by the Office of Traffic and Safety. Shop drawings must be submitted to the Office of Traffic and Safety for review and approval before proceeding with fabrication.</w:t>
      </w:r>
    </w:p>
    <w:p w:rsidR="00AB3742" w:rsidRDefault="00AB3742" w:rsidP="00B11DEE">
      <w:pPr>
        <w:snapToGrid w:val="0"/>
        <w:rPr>
          <w:b/>
        </w:rPr>
      </w:pPr>
      <w:r w:rsidRPr="00AB3742">
        <w:rPr>
          <w:b/>
        </w:rPr>
        <w:t>Exchange disciplines</w:t>
      </w:r>
    </w:p>
    <w:p w:rsidR="00AB3742" w:rsidRDefault="00814862" w:rsidP="00AB3742">
      <w:pPr>
        <w:pStyle w:val="ListParagraph"/>
        <w:numPr>
          <w:ilvl w:val="0"/>
          <w:numId w:val="36"/>
        </w:numPr>
        <w:pBdr>
          <w:bottom w:val="single" w:sz="6" w:space="1" w:color="auto"/>
        </w:pBdr>
        <w:rPr>
          <w:lang w:val="en-US"/>
        </w:rPr>
      </w:pPr>
      <w:r w:rsidRPr="00814862">
        <w:rPr>
          <w:b/>
          <w:i/>
          <w:lang w:val="en-US"/>
        </w:rPr>
        <w:t>Sender:</w:t>
      </w:r>
      <w:r>
        <w:rPr>
          <w:lang w:val="en-US"/>
        </w:rPr>
        <w:t xml:space="preserve"> </w:t>
      </w:r>
      <w:r w:rsidR="00A810EA">
        <w:rPr>
          <w:lang w:val="en-US"/>
        </w:rPr>
        <w:t>Traffic engineers</w:t>
      </w:r>
    </w:p>
    <w:p w:rsidR="00AB3742" w:rsidRDefault="00814862" w:rsidP="00AB3742">
      <w:pPr>
        <w:pStyle w:val="ListParagraph"/>
        <w:numPr>
          <w:ilvl w:val="0"/>
          <w:numId w:val="36"/>
        </w:numPr>
        <w:pBdr>
          <w:bottom w:val="single" w:sz="6" w:space="1" w:color="auto"/>
        </w:pBdr>
        <w:rPr>
          <w:lang w:val="en-US"/>
        </w:rPr>
      </w:pPr>
      <w:r w:rsidRPr="00814862">
        <w:rPr>
          <w:b/>
          <w:i/>
          <w:lang w:val="en-US"/>
        </w:rPr>
        <w:t>Receiver:</w:t>
      </w:r>
      <w:r>
        <w:rPr>
          <w:lang w:val="en-US"/>
        </w:rPr>
        <w:t xml:space="preserve"> </w:t>
      </w:r>
      <w:r w:rsidR="00A810EA">
        <w:rPr>
          <w:lang w:val="en-US"/>
        </w:rPr>
        <w:t>Sign shop</w:t>
      </w:r>
    </w:p>
    <w:p w:rsidR="003177BB" w:rsidRDefault="003177BB" w:rsidP="00B11DEE">
      <w:pPr>
        <w:snapToGrid w:val="0"/>
      </w:pPr>
    </w:p>
    <w:p w:rsidR="00B11DEE" w:rsidRPr="00F229F6" w:rsidRDefault="00B11DEE" w:rsidP="00B11DEE">
      <w:pPr>
        <w:snapToGrid w:val="0"/>
        <w:rPr>
          <w:b/>
        </w:rPr>
      </w:pPr>
      <w:r w:rsidRPr="00F229F6">
        <w:rPr>
          <w:b/>
        </w:rPr>
        <w:t xml:space="preserve">Information </w:t>
      </w:r>
      <w:r w:rsidR="00FE1EF6">
        <w:rPr>
          <w:b/>
        </w:rPr>
        <w:t>requirements</w:t>
      </w:r>
    </w:p>
    <w:p w:rsidR="003177BB" w:rsidRDefault="003177BB" w:rsidP="00B11DEE">
      <w:pPr>
        <w:pBdr>
          <w:bottom w:val="single" w:sz="6" w:space="1" w:color="auto"/>
        </w:pBdr>
        <w:rPr>
          <w:lang w:val="en-US"/>
        </w:rPr>
      </w:pPr>
      <w:r>
        <w:rPr>
          <w:lang w:val="en-US"/>
        </w:rPr>
        <w:t>Information required for the design includes:</w:t>
      </w:r>
    </w:p>
    <w:p w:rsidR="00C64991" w:rsidRDefault="00672E88" w:rsidP="004B4DCF">
      <w:pPr>
        <w:pStyle w:val="ListParagraph"/>
        <w:numPr>
          <w:ilvl w:val="0"/>
          <w:numId w:val="36"/>
        </w:numPr>
        <w:pBdr>
          <w:bottom w:val="single" w:sz="6" w:space="1" w:color="auto"/>
        </w:pBdr>
        <w:rPr>
          <w:lang w:val="en-US"/>
        </w:rPr>
      </w:pPr>
      <w:r>
        <w:rPr>
          <w:lang w:val="en-US"/>
        </w:rPr>
        <w:t>Project number</w:t>
      </w:r>
    </w:p>
    <w:p w:rsidR="004B4DCF" w:rsidRDefault="00EB477E" w:rsidP="004B4DCF">
      <w:pPr>
        <w:pStyle w:val="ListParagraph"/>
        <w:numPr>
          <w:ilvl w:val="0"/>
          <w:numId w:val="36"/>
        </w:numPr>
        <w:pBdr>
          <w:bottom w:val="single" w:sz="6" w:space="1" w:color="auto"/>
        </w:pBdr>
        <w:rPr>
          <w:lang w:val="en-US"/>
        </w:rPr>
      </w:pPr>
      <w:r>
        <w:rPr>
          <w:lang w:val="en-US"/>
        </w:rPr>
        <w:t>Sign ID</w:t>
      </w:r>
    </w:p>
    <w:p w:rsidR="00F229F6" w:rsidRDefault="00EB477E" w:rsidP="00B11DEE">
      <w:pPr>
        <w:pStyle w:val="ListParagraph"/>
        <w:numPr>
          <w:ilvl w:val="0"/>
          <w:numId w:val="36"/>
        </w:numPr>
        <w:pBdr>
          <w:bottom w:val="single" w:sz="6" w:space="1" w:color="auto"/>
        </w:pBdr>
        <w:rPr>
          <w:lang w:val="en-US"/>
        </w:rPr>
      </w:pPr>
      <w:r>
        <w:rPr>
          <w:lang w:val="en-US"/>
        </w:rPr>
        <w:t>Sign type</w:t>
      </w:r>
    </w:p>
    <w:p w:rsidR="00E27175" w:rsidRDefault="00E27175" w:rsidP="00E27175">
      <w:pPr>
        <w:pStyle w:val="ListParagraph"/>
        <w:numPr>
          <w:ilvl w:val="0"/>
          <w:numId w:val="36"/>
        </w:numPr>
        <w:pBdr>
          <w:bottom w:val="single" w:sz="6" w:space="1" w:color="auto"/>
        </w:pBdr>
        <w:rPr>
          <w:lang w:val="en-US"/>
        </w:rPr>
      </w:pPr>
      <w:r>
        <w:rPr>
          <w:lang w:val="en-US"/>
        </w:rPr>
        <w:t>Sign location</w:t>
      </w:r>
    </w:p>
    <w:p w:rsidR="009959B0" w:rsidRDefault="009959B0" w:rsidP="00E27175">
      <w:pPr>
        <w:pStyle w:val="ListParagraph"/>
        <w:numPr>
          <w:ilvl w:val="0"/>
          <w:numId w:val="36"/>
        </w:numPr>
        <w:pBdr>
          <w:bottom w:val="single" w:sz="6" w:space="1" w:color="auto"/>
        </w:pBdr>
        <w:rPr>
          <w:lang w:val="en-US"/>
        </w:rPr>
      </w:pPr>
      <w:r>
        <w:rPr>
          <w:lang w:val="en-US"/>
        </w:rPr>
        <w:t>Sing dimensions</w:t>
      </w:r>
    </w:p>
    <w:p w:rsidR="00672E88" w:rsidRDefault="00672E88" w:rsidP="00E27175">
      <w:pPr>
        <w:pStyle w:val="ListParagraph"/>
        <w:numPr>
          <w:ilvl w:val="0"/>
          <w:numId w:val="36"/>
        </w:numPr>
        <w:pBdr>
          <w:bottom w:val="single" w:sz="6" w:space="1" w:color="auto"/>
        </w:pBdr>
        <w:rPr>
          <w:lang w:val="en-US"/>
        </w:rPr>
      </w:pPr>
      <w:r>
        <w:rPr>
          <w:lang w:val="en-US"/>
        </w:rPr>
        <w:t>Sign message</w:t>
      </w:r>
    </w:p>
    <w:p w:rsidR="00A01EB7" w:rsidRDefault="00A01EB7" w:rsidP="00E27175">
      <w:pPr>
        <w:pStyle w:val="ListParagraph"/>
        <w:numPr>
          <w:ilvl w:val="0"/>
          <w:numId w:val="36"/>
        </w:numPr>
        <w:pBdr>
          <w:bottom w:val="single" w:sz="6" w:space="1" w:color="auto"/>
        </w:pBdr>
        <w:rPr>
          <w:lang w:val="en-US"/>
        </w:rPr>
      </w:pPr>
      <w:r>
        <w:rPr>
          <w:lang w:val="en-US"/>
        </w:rPr>
        <w:t>Sign material</w:t>
      </w:r>
    </w:p>
    <w:p w:rsidR="00B35D6B" w:rsidRPr="00B35D6B" w:rsidRDefault="00B35D6B" w:rsidP="004B4DCF">
      <w:pPr>
        <w:pStyle w:val="FPDescription"/>
      </w:pPr>
    </w:p>
    <w:sectPr w:rsidR="00B35D6B" w:rsidRPr="00B35D6B" w:rsidSect="00315B08">
      <w:pgSz w:w="12240" w:h="15840" w:code="1"/>
      <w:pgMar w:top="1440" w:right="758"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5CA" w:rsidRDefault="000065CA" w:rsidP="005251B4">
      <w:r>
        <w:separator/>
      </w:r>
    </w:p>
  </w:endnote>
  <w:endnote w:type="continuationSeparator" w:id="0">
    <w:p w:rsidR="000065CA" w:rsidRDefault="000065CA" w:rsidP="005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Normal">
    <w:altName w:val="Times New Roman"/>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5CA" w:rsidRDefault="000065CA" w:rsidP="005251B4">
      <w:r>
        <w:separator/>
      </w:r>
    </w:p>
  </w:footnote>
  <w:footnote w:type="continuationSeparator" w:id="0">
    <w:p w:rsidR="000065CA" w:rsidRDefault="000065CA" w:rsidP="00525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576A32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A7C1E3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9C5774D"/>
    <w:multiLevelType w:val="hybridMultilevel"/>
    <w:tmpl w:val="3BA47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16751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9F1487"/>
    <w:multiLevelType w:val="hybridMultilevel"/>
    <w:tmpl w:val="6F9E6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432332"/>
    <w:multiLevelType w:val="hybridMultilevel"/>
    <w:tmpl w:val="EF4C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B5B10"/>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54E1810"/>
    <w:multiLevelType w:val="multilevel"/>
    <w:tmpl w:val="682CED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593529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990E3E"/>
    <w:multiLevelType w:val="hybridMultilevel"/>
    <w:tmpl w:val="02720B68"/>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0C1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CD31D2"/>
    <w:multiLevelType w:val="hybridMultilevel"/>
    <w:tmpl w:val="E5A23F3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6442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7AD56D5"/>
    <w:multiLevelType w:val="hybridMultilevel"/>
    <w:tmpl w:val="FF3E9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AC5B36"/>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D81C95"/>
    <w:multiLevelType w:val="hybridMultilevel"/>
    <w:tmpl w:val="682CE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B11FF0"/>
    <w:multiLevelType w:val="hybridMultilevel"/>
    <w:tmpl w:val="FB1AB7DC"/>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0111F"/>
    <w:multiLevelType w:val="hybridMultilevel"/>
    <w:tmpl w:val="F9FCB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BF345B"/>
    <w:multiLevelType w:val="hybridMultilevel"/>
    <w:tmpl w:val="75A26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8049CE"/>
    <w:multiLevelType w:val="hybridMultilevel"/>
    <w:tmpl w:val="2B641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E15B1"/>
    <w:multiLevelType w:val="hybridMultilevel"/>
    <w:tmpl w:val="B0C643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FEC6320"/>
    <w:multiLevelType w:val="hybridMultilevel"/>
    <w:tmpl w:val="3D9CF040"/>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01216"/>
    <w:multiLevelType w:val="hybridMultilevel"/>
    <w:tmpl w:val="F5C29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B73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3E6F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B5785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0633AA"/>
    <w:multiLevelType w:val="hybridMultilevel"/>
    <w:tmpl w:val="5E660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C153E8"/>
    <w:multiLevelType w:val="hybridMultilevel"/>
    <w:tmpl w:val="42D8AAC6"/>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747F8"/>
    <w:multiLevelType w:val="hybridMultilevel"/>
    <w:tmpl w:val="78889FDE"/>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64476B"/>
    <w:multiLevelType w:val="multilevel"/>
    <w:tmpl w:val="389C4C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25207CE"/>
    <w:multiLevelType w:val="hybridMultilevel"/>
    <w:tmpl w:val="B8CAA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6560E29"/>
    <w:multiLevelType w:val="hybridMultilevel"/>
    <w:tmpl w:val="B75A6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034616"/>
    <w:multiLevelType w:val="hybridMultilevel"/>
    <w:tmpl w:val="0DBE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A700D"/>
    <w:multiLevelType w:val="hybridMultilevel"/>
    <w:tmpl w:val="E3FA9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47373B"/>
    <w:multiLevelType w:val="hybridMultilevel"/>
    <w:tmpl w:val="3AAC566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850E79"/>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3"/>
  </w:num>
  <w:num w:numId="3">
    <w:abstractNumId w:val="12"/>
  </w:num>
  <w:num w:numId="4">
    <w:abstractNumId w:val="8"/>
  </w:num>
  <w:num w:numId="5">
    <w:abstractNumId w:val="23"/>
  </w:num>
  <w:num w:numId="6">
    <w:abstractNumId w:val="25"/>
  </w:num>
  <w:num w:numId="7">
    <w:abstractNumId w:val="35"/>
  </w:num>
  <w:num w:numId="8">
    <w:abstractNumId w:val="24"/>
  </w:num>
  <w:num w:numId="9">
    <w:abstractNumId w:val="17"/>
  </w:num>
  <w:num w:numId="10">
    <w:abstractNumId w:val="13"/>
  </w:num>
  <w:num w:numId="11">
    <w:abstractNumId w:val="15"/>
  </w:num>
  <w:num w:numId="12">
    <w:abstractNumId w:val="19"/>
  </w:num>
  <w:num w:numId="13">
    <w:abstractNumId w:val="18"/>
  </w:num>
  <w:num w:numId="14">
    <w:abstractNumId w:val="33"/>
  </w:num>
  <w:num w:numId="15">
    <w:abstractNumId w:val="26"/>
  </w:num>
  <w:num w:numId="16">
    <w:abstractNumId w:val="30"/>
  </w:num>
  <w:num w:numId="17">
    <w:abstractNumId w:val="14"/>
  </w:num>
  <w:num w:numId="18">
    <w:abstractNumId w:val="31"/>
  </w:num>
  <w:num w:numId="19">
    <w:abstractNumId w:val="7"/>
  </w:num>
  <w:num w:numId="20">
    <w:abstractNumId w:val="22"/>
  </w:num>
  <w:num w:numId="21">
    <w:abstractNumId w:val="6"/>
  </w:num>
  <w:num w:numId="22">
    <w:abstractNumId w:val="20"/>
  </w:num>
  <w:num w:numId="23">
    <w:abstractNumId w:val="27"/>
  </w:num>
  <w:num w:numId="24">
    <w:abstractNumId w:val="34"/>
  </w:num>
  <w:num w:numId="25">
    <w:abstractNumId w:val="11"/>
  </w:num>
  <w:num w:numId="26">
    <w:abstractNumId w:val="28"/>
  </w:num>
  <w:num w:numId="27">
    <w:abstractNumId w:val="1"/>
  </w:num>
  <w:num w:numId="28">
    <w:abstractNumId w:val="0"/>
  </w:num>
  <w:num w:numId="29">
    <w:abstractNumId w:val="21"/>
  </w:num>
  <w:num w:numId="30">
    <w:abstractNumId w:val="9"/>
  </w:num>
  <w:num w:numId="31">
    <w:abstractNumId w:val="4"/>
  </w:num>
  <w:num w:numId="32">
    <w:abstractNumId w:val="16"/>
  </w:num>
  <w:num w:numId="33">
    <w:abstractNumId w:val="32"/>
  </w:num>
  <w:num w:numId="34">
    <w:abstractNumId w:val="2"/>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wNjcytDA1MzQ1MzZX0lEKTi0uzszPAymwrAUAOpFgjSwAAAA="/>
  </w:docVars>
  <w:rsids>
    <w:rsidRoot w:val="007430FB"/>
    <w:rsid w:val="00004FB3"/>
    <w:rsid w:val="000065CA"/>
    <w:rsid w:val="00007F86"/>
    <w:rsid w:val="00042897"/>
    <w:rsid w:val="0005478B"/>
    <w:rsid w:val="000573CA"/>
    <w:rsid w:val="00060F0E"/>
    <w:rsid w:val="000724E2"/>
    <w:rsid w:val="000942C4"/>
    <w:rsid w:val="000A2C33"/>
    <w:rsid w:val="000D1C8B"/>
    <w:rsid w:val="000E59B6"/>
    <w:rsid w:val="000E7BF4"/>
    <w:rsid w:val="000F721D"/>
    <w:rsid w:val="0010575B"/>
    <w:rsid w:val="0011500C"/>
    <w:rsid w:val="00116534"/>
    <w:rsid w:val="001213E2"/>
    <w:rsid w:val="001218D5"/>
    <w:rsid w:val="001222A5"/>
    <w:rsid w:val="00132FC0"/>
    <w:rsid w:val="001337A5"/>
    <w:rsid w:val="001559E1"/>
    <w:rsid w:val="00170E3A"/>
    <w:rsid w:val="00171BD0"/>
    <w:rsid w:val="00174170"/>
    <w:rsid w:val="00181430"/>
    <w:rsid w:val="00195BD1"/>
    <w:rsid w:val="001A62F8"/>
    <w:rsid w:val="002006CE"/>
    <w:rsid w:val="00210125"/>
    <w:rsid w:val="002170ED"/>
    <w:rsid w:val="00217FB1"/>
    <w:rsid w:val="00233125"/>
    <w:rsid w:val="00243D67"/>
    <w:rsid w:val="002544E7"/>
    <w:rsid w:val="0025669D"/>
    <w:rsid w:val="00286C17"/>
    <w:rsid w:val="00296B92"/>
    <w:rsid w:val="002B103A"/>
    <w:rsid w:val="002C5CBF"/>
    <w:rsid w:val="002D546D"/>
    <w:rsid w:val="002D7076"/>
    <w:rsid w:val="002D7286"/>
    <w:rsid w:val="002E096B"/>
    <w:rsid w:val="002F682A"/>
    <w:rsid w:val="00301D69"/>
    <w:rsid w:val="0030326F"/>
    <w:rsid w:val="00315B08"/>
    <w:rsid w:val="003177BB"/>
    <w:rsid w:val="003272AA"/>
    <w:rsid w:val="00343F04"/>
    <w:rsid w:val="003567BF"/>
    <w:rsid w:val="0038662E"/>
    <w:rsid w:val="003A03E6"/>
    <w:rsid w:val="003B18F5"/>
    <w:rsid w:val="003B6C1D"/>
    <w:rsid w:val="003E5113"/>
    <w:rsid w:val="003F7537"/>
    <w:rsid w:val="00404CAA"/>
    <w:rsid w:val="00440F90"/>
    <w:rsid w:val="004425FF"/>
    <w:rsid w:val="00445587"/>
    <w:rsid w:val="00450517"/>
    <w:rsid w:val="00464ECE"/>
    <w:rsid w:val="0047603F"/>
    <w:rsid w:val="004B4DCF"/>
    <w:rsid w:val="004C7920"/>
    <w:rsid w:val="004E0D3D"/>
    <w:rsid w:val="004F0BD2"/>
    <w:rsid w:val="005251B4"/>
    <w:rsid w:val="00526AB9"/>
    <w:rsid w:val="0053319D"/>
    <w:rsid w:val="00534B50"/>
    <w:rsid w:val="0054386F"/>
    <w:rsid w:val="00581DD5"/>
    <w:rsid w:val="005905C9"/>
    <w:rsid w:val="00592CB5"/>
    <w:rsid w:val="00592E22"/>
    <w:rsid w:val="0059739F"/>
    <w:rsid w:val="005A2674"/>
    <w:rsid w:val="005C734D"/>
    <w:rsid w:val="005E73CB"/>
    <w:rsid w:val="005F4483"/>
    <w:rsid w:val="00612260"/>
    <w:rsid w:val="00614CC1"/>
    <w:rsid w:val="006335E8"/>
    <w:rsid w:val="00634975"/>
    <w:rsid w:val="00640311"/>
    <w:rsid w:val="00643531"/>
    <w:rsid w:val="00656B37"/>
    <w:rsid w:val="00667DD0"/>
    <w:rsid w:val="00672E88"/>
    <w:rsid w:val="006815FD"/>
    <w:rsid w:val="006D390A"/>
    <w:rsid w:val="006D6648"/>
    <w:rsid w:val="006E4616"/>
    <w:rsid w:val="006E7DB5"/>
    <w:rsid w:val="00727F76"/>
    <w:rsid w:val="007405BA"/>
    <w:rsid w:val="007430FB"/>
    <w:rsid w:val="007439AC"/>
    <w:rsid w:val="00746DD7"/>
    <w:rsid w:val="00753596"/>
    <w:rsid w:val="007A2BC7"/>
    <w:rsid w:val="007B682B"/>
    <w:rsid w:val="007C1D44"/>
    <w:rsid w:val="007C2B6B"/>
    <w:rsid w:val="007D5C9C"/>
    <w:rsid w:val="007D7F73"/>
    <w:rsid w:val="007F60EB"/>
    <w:rsid w:val="00810083"/>
    <w:rsid w:val="00814862"/>
    <w:rsid w:val="00832ED1"/>
    <w:rsid w:val="008355A3"/>
    <w:rsid w:val="0084215F"/>
    <w:rsid w:val="00847B8A"/>
    <w:rsid w:val="008605D0"/>
    <w:rsid w:val="008623DC"/>
    <w:rsid w:val="00863336"/>
    <w:rsid w:val="008714A5"/>
    <w:rsid w:val="00880BD8"/>
    <w:rsid w:val="0088403E"/>
    <w:rsid w:val="00893A98"/>
    <w:rsid w:val="008E7ED4"/>
    <w:rsid w:val="008F478B"/>
    <w:rsid w:val="009075F1"/>
    <w:rsid w:val="009158AC"/>
    <w:rsid w:val="00932A13"/>
    <w:rsid w:val="009341B1"/>
    <w:rsid w:val="00953240"/>
    <w:rsid w:val="009571D8"/>
    <w:rsid w:val="00973EFB"/>
    <w:rsid w:val="00985128"/>
    <w:rsid w:val="009959B0"/>
    <w:rsid w:val="009A4D9E"/>
    <w:rsid w:val="009B0BC7"/>
    <w:rsid w:val="009B26EC"/>
    <w:rsid w:val="009B2D01"/>
    <w:rsid w:val="009B2F0B"/>
    <w:rsid w:val="009C0E35"/>
    <w:rsid w:val="009E49A3"/>
    <w:rsid w:val="009E52A5"/>
    <w:rsid w:val="00A01EB7"/>
    <w:rsid w:val="00A03679"/>
    <w:rsid w:val="00A2378A"/>
    <w:rsid w:val="00A32D69"/>
    <w:rsid w:val="00A40D81"/>
    <w:rsid w:val="00A54AEE"/>
    <w:rsid w:val="00A633C0"/>
    <w:rsid w:val="00A727E4"/>
    <w:rsid w:val="00A810EA"/>
    <w:rsid w:val="00AA2AB7"/>
    <w:rsid w:val="00AA2BFD"/>
    <w:rsid w:val="00AB3742"/>
    <w:rsid w:val="00B0612B"/>
    <w:rsid w:val="00B11DEE"/>
    <w:rsid w:val="00B12242"/>
    <w:rsid w:val="00B13205"/>
    <w:rsid w:val="00B33871"/>
    <w:rsid w:val="00B35D6B"/>
    <w:rsid w:val="00B51EAC"/>
    <w:rsid w:val="00B52194"/>
    <w:rsid w:val="00B52F01"/>
    <w:rsid w:val="00B6608E"/>
    <w:rsid w:val="00B91D64"/>
    <w:rsid w:val="00BA199A"/>
    <w:rsid w:val="00BA2D2E"/>
    <w:rsid w:val="00BA4405"/>
    <w:rsid w:val="00BB67AC"/>
    <w:rsid w:val="00BB7423"/>
    <w:rsid w:val="00BC3B6F"/>
    <w:rsid w:val="00BD4CA6"/>
    <w:rsid w:val="00BE1044"/>
    <w:rsid w:val="00C1065D"/>
    <w:rsid w:val="00C22ECB"/>
    <w:rsid w:val="00C2401D"/>
    <w:rsid w:val="00C33F34"/>
    <w:rsid w:val="00C35E79"/>
    <w:rsid w:val="00C64991"/>
    <w:rsid w:val="00C81F9B"/>
    <w:rsid w:val="00C96F56"/>
    <w:rsid w:val="00CA1DC6"/>
    <w:rsid w:val="00D034C2"/>
    <w:rsid w:val="00D24751"/>
    <w:rsid w:val="00D27B71"/>
    <w:rsid w:val="00D32B7A"/>
    <w:rsid w:val="00D4076E"/>
    <w:rsid w:val="00D83C34"/>
    <w:rsid w:val="00DA0CE2"/>
    <w:rsid w:val="00DC1C72"/>
    <w:rsid w:val="00DC285A"/>
    <w:rsid w:val="00DC2DAF"/>
    <w:rsid w:val="00DD7053"/>
    <w:rsid w:val="00E2659A"/>
    <w:rsid w:val="00E27175"/>
    <w:rsid w:val="00E431D3"/>
    <w:rsid w:val="00E4609D"/>
    <w:rsid w:val="00E5074E"/>
    <w:rsid w:val="00E515B4"/>
    <w:rsid w:val="00E64F0B"/>
    <w:rsid w:val="00E81112"/>
    <w:rsid w:val="00E81539"/>
    <w:rsid w:val="00E83202"/>
    <w:rsid w:val="00E96797"/>
    <w:rsid w:val="00EA079F"/>
    <w:rsid w:val="00EA3FA9"/>
    <w:rsid w:val="00EA4A28"/>
    <w:rsid w:val="00EA52AB"/>
    <w:rsid w:val="00EA56BC"/>
    <w:rsid w:val="00EB477E"/>
    <w:rsid w:val="00ED6D97"/>
    <w:rsid w:val="00EF340C"/>
    <w:rsid w:val="00EF77BB"/>
    <w:rsid w:val="00F12018"/>
    <w:rsid w:val="00F229F6"/>
    <w:rsid w:val="00F279E2"/>
    <w:rsid w:val="00F34086"/>
    <w:rsid w:val="00F34FD8"/>
    <w:rsid w:val="00F549D3"/>
    <w:rsid w:val="00F74DE4"/>
    <w:rsid w:val="00FA3133"/>
    <w:rsid w:val="00FA629D"/>
    <w:rsid w:val="00FB0A6D"/>
    <w:rsid w:val="00FB37AE"/>
    <w:rsid w:val="00FB5102"/>
    <w:rsid w:val="00FC3098"/>
    <w:rsid w:val="00FE1EF6"/>
    <w:rsid w:val="00F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D55AF8-F753-49EE-842A-6DEADF8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 w:type="paragraph" w:styleId="ListParagraph">
    <w:name w:val="List Paragraph"/>
    <w:basedOn w:val="Normal"/>
    <w:uiPriority w:val="34"/>
    <w:qFormat/>
    <w:rsid w:val="0031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24303">
      <w:bodyDiv w:val="1"/>
      <w:marLeft w:val="0"/>
      <w:marRight w:val="0"/>
      <w:marTop w:val="0"/>
      <w:marBottom w:val="0"/>
      <w:divBdr>
        <w:top w:val="none" w:sz="0" w:space="0" w:color="auto"/>
        <w:left w:val="none" w:sz="0" w:space="0" w:color="auto"/>
        <w:bottom w:val="none" w:sz="0" w:space="0" w:color="auto"/>
        <w:right w:val="none" w:sz="0" w:space="0" w:color="auto"/>
      </w:divBdr>
    </w:div>
    <w:div w:id="1084570727">
      <w:bodyDiv w:val="1"/>
      <w:marLeft w:val="0"/>
      <w:marRight w:val="0"/>
      <w:marTop w:val="0"/>
      <w:marBottom w:val="0"/>
      <w:divBdr>
        <w:top w:val="none" w:sz="0" w:space="0" w:color="auto"/>
        <w:left w:val="none" w:sz="0" w:space="0" w:color="auto"/>
        <w:bottom w:val="none" w:sz="0" w:space="0" w:color="auto"/>
        <w:right w:val="none" w:sz="0" w:space="0" w:color="auto"/>
      </w:divBdr>
    </w:div>
    <w:div w:id="14643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AppData\Local\Temp\er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FA2F3-5FBA-43CF-9252-13A938CD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er_doc_template.dotx</Template>
  <TotalTime>84</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IDM Word template for Exchange Requirements</vt:lpstr>
    </vt:vector>
  </TitlesOfParts>
  <Company>Jeffrey Wix Consulting</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Word template for Exchange Requirements</dc:title>
  <dc:creator>Jan Karlshøj</dc:creator>
  <cp:keywords>Template, Exchange Requirement, IDM</cp:keywords>
  <cp:lastModifiedBy>Le, Tuyen T [CCE E]</cp:lastModifiedBy>
  <cp:revision>58</cp:revision>
  <cp:lastPrinted>1900-12-31T23:00:00Z</cp:lastPrinted>
  <dcterms:created xsi:type="dcterms:W3CDTF">2013-02-12T19:22:00Z</dcterms:created>
  <dcterms:modified xsi:type="dcterms:W3CDTF">2016-07-27T17:23:00Z</dcterms:modified>
</cp:coreProperties>
</file>